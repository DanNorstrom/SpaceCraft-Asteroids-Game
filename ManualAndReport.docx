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43D1D6" w14:textId="3D1160B5" w:rsidR="00021C04" w:rsidRDefault="00757A1D">
      <w:r>
        <w:rPr>
          <w:noProof/>
        </w:rPr>
        <w:drawing>
          <wp:anchor distT="0" distB="0" distL="114300" distR="114300" simplePos="0" relativeHeight="251657216" behindDoc="1" locked="0" layoutInCell="1" allowOverlap="1" wp14:anchorId="2C1C6643" wp14:editId="64B93B61">
            <wp:simplePos x="0" y="0"/>
            <wp:positionH relativeFrom="column">
              <wp:posOffset>-165735</wp:posOffset>
            </wp:positionH>
            <wp:positionV relativeFrom="paragraph">
              <wp:posOffset>-35576</wp:posOffset>
            </wp:positionV>
            <wp:extent cx="7926515" cy="4096987"/>
            <wp:effectExtent l="19050" t="19050" r="17780" b="18415"/>
            <wp:wrapNone/>
            <wp:docPr id="5" name="Picture 5" descr="laptop on offic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for-report-01.jpg"/>
                    <pic:cNvPicPr/>
                  </pic:nvPicPr>
                  <pic:blipFill>
                    <a:blip r:embed="rId6">
                      <a:extLst>
                        <a:ext uri="{28A0092B-C50C-407E-A947-70E740481C1C}">
                          <a14:useLocalDpi xmlns:a14="http://schemas.microsoft.com/office/drawing/2010/main" val="0"/>
                        </a:ext>
                      </a:extLst>
                    </a:blip>
                    <a:stretch>
                      <a:fillRect/>
                    </a:stretch>
                  </pic:blipFill>
                  <pic:spPr>
                    <a:xfrm>
                      <a:off x="0" y="0"/>
                      <a:ext cx="7926515" cy="4096987"/>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29"/>
      </w:tblGrid>
      <w:tr w:rsidR="00021C04" w14:paraId="441FA920" w14:textId="77777777" w:rsidTr="00A1111B">
        <w:trPr>
          <w:trHeight w:val="7553"/>
        </w:trPr>
        <w:tc>
          <w:tcPr>
            <w:tcW w:w="12229" w:type="dxa"/>
          </w:tcPr>
          <w:p w14:paraId="15D5BF7C" w14:textId="1BC704D7" w:rsidR="00021C04" w:rsidRDefault="00D76AB2" w:rsidP="00D76AB2">
            <w:pPr>
              <w:ind w:left="720"/>
            </w:pPr>
            <w:r>
              <w:rPr>
                <w:noProof/>
              </w:rPr>
              <mc:AlternateContent>
                <mc:Choice Requires="wpg">
                  <w:drawing>
                    <wp:inline distT="0" distB="0" distL="0" distR="0" wp14:anchorId="08BA6436" wp14:editId="35219761">
                      <wp:extent cx="6657975" cy="8743950"/>
                      <wp:effectExtent l="0" t="0" r="9525" b="0"/>
                      <wp:docPr id="9" name="Group 9" descr="Title and text&#10;"/>
                      <wp:cNvGraphicFramePr/>
                      <a:graphic xmlns:a="http://schemas.openxmlformats.org/drawingml/2006/main">
                        <a:graphicData uri="http://schemas.microsoft.com/office/word/2010/wordprocessingGroup">
                          <wpg:wgp>
                            <wpg:cNvGrpSpPr/>
                            <wpg:grpSpPr>
                              <a:xfrm>
                                <a:off x="0" y="0"/>
                                <a:ext cx="6657975" cy="8743950"/>
                                <a:chOff x="0" y="0"/>
                                <a:chExt cx="6657975" cy="8743950"/>
                              </a:xfrm>
                            </wpg:grpSpPr>
                            <wps:wsp>
                              <wps:cNvPr id="6" name="Text Box 6"/>
                              <wps:cNvSpPr txBox="1"/>
                              <wps:spPr>
                                <a:xfrm>
                                  <a:off x="76191" y="3228975"/>
                                  <a:ext cx="4105285" cy="138938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F4747E2" w14:textId="65D3BC29" w:rsidR="002D1ABC" w:rsidRPr="000B4502" w:rsidRDefault="002D1ABC" w:rsidP="002633CA">
                                    <w:pPr>
                                      <w:pStyle w:val="Title"/>
                                      <w:ind w:left="426"/>
                                    </w:pPr>
                                    <w:r>
                                      <w:t>Game Manual</w:t>
                                    </w:r>
                                  </w:p>
                                  <w:p w14:paraId="2C9D790D" w14:textId="65499EB8" w:rsidR="002D1ABC" w:rsidRPr="002633CA" w:rsidRDefault="002D1ABC" w:rsidP="000B4502">
                                    <w:pPr>
                                      <w:pStyle w:val="Subtitle"/>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CE218-5-SP :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76200" y="0"/>
                                  <a:ext cx="3004185" cy="1068705"/>
                                </a:xfrm>
                                <a:prstGeom prst="rect">
                                  <a:avLst/>
                                </a:prstGeom>
                                <a:solidFill>
                                  <a:schemeClr val="bg2">
                                    <a:lumMod val="25000"/>
                                    <a:alpha val="50000"/>
                                  </a:schemeClr>
                                </a:solidFill>
                                <a:ln>
                                  <a:solidFill>
                                    <a:schemeClr val="accent6">
                                      <a:lumMod val="20000"/>
                                      <a:lumOff val="80000"/>
                                    </a:schemeClr>
                                  </a:solidFill>
                                </a:ln>
                              </wps:spPr>
                              <wps:style>
                                <a:lnRef idx="0">
                                  <a:scrgbClr r="0" g="0" b="0"/>
                                </a:lnRef>
                                <a:fillRef idx="0">
                                  <a:scrgbClr r="0" g="0" b="0"/>
                                </a:fillRef>
                                <a:effectRef idx="0">
                                  <a:scrgbClr r="0" g="0" b="0"/>
                                </a:effectRef>
                                <a:fontRef idx="minor">
                                  <a:schemeClr val="lt1"/>
                                </a:fontRef>
                              </wps:style>
                              <wps:txbx>
                                <w:txbxContent>
                                  <w:p w14:paraId="31ACAF88" w14:textId="1F1E0D90" w:rsidR="002D1ABC" w:rsidRPr="00EB5BFA" w:rsidRDefault="002D1ABC" w:rsidP="002633CA">
                                    <w:pPr>
                                      <w:pStyle w:val="Heading1"/>
                                      <w:ind w:left="709" w:firstLine="284"/>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BFA">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 Norström</w:t>
                                    </w:r>
                                  </w:p>
                                  <w:p w14:paraId="48D6B78B" w14:textId="4646FC37" w:rsidR="002D1ABC" w:rsidRPr="00EB5BFA" w:rsidRDefault="002D1ABC" w:rsidP="002633CA">
                                    <w:pPr>
                                      <w:pStyle w:val="Heading2"/>
                                      <w:ind w:left="709" w:right="894" w:firstLine="284"/>
                                      <w:jc w:val="center"/>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BFA">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Dn18657 : 1807572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0" y="4866939"/>
                                  <a:ext cx="6657975" cy="3877011"/>
                                </a:xfrm>
                                <a:prstGeom prst="rect">
                                  <a:avLst/>
                                </a:prstGeom>
                                <a:solidFill>
                                  <a:schemeClr val="lt1"/>
                                </a:solidFill>
                                <a:ln w="6350">
                                  <a:noFill/>
                                </a:ln>
                              </wps:spPr>
                              <wps:txbx>
                                <w:txbxContent>
                                  <w:p w14:paraId="4DFC5315" w14:textId="77777777" w:rsidR="003773E2" w:rsidRDefault="003773E2" w:rsidP="00A1111B">
                                    <w:pPr>
                                      <w:rPr>
                                        <w:lang w:val="en-GB"/>
                                      </w:rPr>
                                    </w:pPr>
                                  </w:p>
                                  <w:p w14:paraId="401E676C" w14:textId="77777777" w:rsidR="003773E2" w:rsidRDefault="003773E2" w:rsidP="00A1111B">
                                    <w:pPr>
                                      <w:rPr>
                                        <w:lang w:val="en-GB"/>
                                      </w:rPr>
                                    </w:pPr>
                                  </w:p>
                                  <w:p w14:paraId="675A48E2" w14:textId="2EF16FE0" w:rsidR="003773E2" w:rsidRPr="00DF3E1F" w:rsidRDefault="00DF3E1F" w:rsidP="00A1111B">
                                    <w:pPr>
                                      <w:rPr>
                                        <w:b/>
                                        <w:bCs/>
                                        <w:lang w:val="en-GB"/>
                                      </w:rPr>
                                    </w:pPr>
                                    <w:r w:rsidRPr="00DF3E1F">
                                      <w:rPr>
                                        <w:b/>
                                        <w:bCs/>
                                        <w:lang w:val="en-GB"/>
                                      </w:rPr>
                                      <w:t>The Story so far…</w:t>
                                    </w:r>
                                  </w:p>
                                  <w:p w14:paraId="04248E15" w14:textId="330CDE8E" w:rsidR="002D1ABC" w:rsidRDefault="003773E2" w:rsidP="00DF3E1F">
                                    <w:pPr>
                                      <w:jc w:val="both"/>
                                      <w:rPr>
                                        <w:lang w:val="en-GB"/>
                                      </w:rPr>
                                    </w:pPr>
                                    <w:r w:rsidRPr="003773E2">
                                      <w:rPr>
                                        <w:lang w:val="en-GB"/>
                                      </w:rPr>
                                      <w:t xml:space="preserve">In a </w:t>
                                    </w:r>
                                    <w:r>
                                      <w:rPr>
                                        <w:lang w:val="en-GB"/>
                                      </w:rPr>
                                      <w:t xml:space="preserve">galaxy very close to your monitor, a single pilot challenges the six great empires of big floaty rocks while being pursued by the evil sandy </w:t>
                                    </w:r>
                                    <w:proofErr w:type="spellStart"/>
                                    <w:r>
                                      <w:rPr>
                                        <w:lang w:val="en-GB"/>
                                      </w:rPr>
                                      <w:t>spinny</w:t>
                                    </w:r>
                                    <w:proofErr w:type="spellEnd"/>
                                    <w:r>
                                      <w:rPr>
                                        <w:lang w:val="en-GB"/>
                                      </w:rPr>
                                      <w:t xml:space="preserve"> </w:t>
                                    </w:r>
                                    <w:proofErr w:type="spellStart"/>
                                    <w:r>
                                      <w:rPr>
                                        <w:lang w:val="en-GB"/>
                                      </w:rPr>
                                      <w:t>bois</w:t>
                                    </w:r>
                                    <w:proofErr w:type="spellEnd"/>
                                    <w:r>
                                      <w:rPr>
                                        <w:lang w:val="en-GB"/>
                                      </w:rPr>
                                      <w:t xml:space="preserve">. Can he find </w:t>
                                    </w:r>
                                    <w:proofErr w:type="gramStart"/>
                                    <w:r>
                                      <w:rPr>
                                        <w:lang w:val="en-GB"/>
                                      </w:rPr>
                                      <w:t>some definitely, most</w:t>
                                    </w:r>
                                    <w:proofErr w:type="gramEnd"/>
                                    <w:r>
                                      <w:rPr>
                                        <w:lang w:val="en-GB"/>
                                      </w:rPr>
                                      <w:t xml:space="preserve"> positively trustworthy drones to help him on his journey among the salvaged parts of the </w:t>
                                    </w:r>
                                    <w:proofErr w:type="spellStart"/>
                                    <w:r>
                                      <w:rPr>
                                        <w:lang w:val="en-GB"/>
                                      </w:rPr>
                                      <w:t>spinny</w:t>
                                    </w:r>
                                    <w:proofErr w:type="spellEnd"/>
                                    <w:r>
                                      <w:rPr>
                                        <w:lang w:val="en-GB"/>
                                      </w:rPr>
                                      <w:t xml:space="preserve"> </w:t>
                                    </w:r>
                                    <w:proofErr w:type="spellStart"/>
                                    <w:r>
                                      <w:rPr>
                                        <w:lang w:val="en-GB"/>
                                      </w:rPr>
                                      <w:t>bois</w:t>
                                    </w:r>
                                    <w:proofErr w:type="spellEnd"/>
                                    <w:r>
                                      <w:rPr>
                                        <w:lang w:val="en-GB"/>
                                      </w:rPr>
                                      <w:t>? Most likely not, but the legends tell that they come from very not mysterious boxes that miraculously survives a ship exploding in space.</w:t>
                                    </w:r>
                                  </w:p>
                                  <w:p w14:paraId="0FC2B4C5" w14:textId="77777777" w:rsidR="003773E2" w:rsidRDefault="003773E2" w:rsidP="00A1111B">
                                    <w:pPr>
                                      <w:rPr>
                                        <w:lang w:val="en-GB"/>
                                      </w:rPr>
                                    </w:pPr>
                                  </w:p>
                                  <w:p w14:paraId="569D150A" w14:textId="70DF20E4" w:rsidR="003773E2" w:rsidRPr="00DF3E1F" w:rsidRDefault="003773E2" w:rsidP="003773E2">
                                    <w:pPr>
                                      <w:jc w:val="center"/>
                                      <w:rPr>
                                        <w:i/>
                                        <w:iCs/>
                                        <w:lang w:val="en-GB"/>
                                      </w:rPr>
                                    </w:pPr>
                                    <w:r w:rsidRPr="00DF3E1F">
                                      <w:rPr>
                                        <w:i/>
                                        <w:iCs/>
                                        <w:lang w:val="en-GB"/>
                                      </w:rPr>
                                      <w:t xml:space="preserve">~ still a better story intro than Warcraft 3 </w:t>
                                    </w:r>
                                    <w:proofErr w:type="spellStart"/>
                                    <w:r w:rsidRPr="00DF3E1F">
                                      <w:rPr>
                                        <w:i/>
                                        <w:iCs/>
                                        <w:lang w:val="en-GB"/>
                                      </w:rPr>
                                      <w:t>Reforged</w:t>
                                    </w:r>
                                    <w:proofErr w:type="spellEnd"/>
                                    <w:r w:rsidRPr="00DF3E1F">
                                      <w:rPr>
                                        <w:i/>
                                        <w:iCs/>
                                        <w:lang w:val="en-GB"/>
                                      </w:rPr>
                                      <w:t xml:space="preserve"> ~</w:t>
                                    </w:r>
                                  </w:p>
                                  <w:p w14:paraId="256D55F6" w14:textId="5DC6699A" w:rsidR="003773E2" w:rsidRPr="00DF3E1F" w:rsidRDefault="003773E2" w:rsidP="00DF3E1F">
                                    <w:pPr>
                                      <w:pStyle w:val="ListParagraph"/>
                                      <w:numPr>
                                        <w:ilvl w:val="0"/>
                                        <w:numId w:val="5"/>
                                      </w:numPr>
                                      <w:rPr>
                                        <w:lang w:val="en-GB"/>
                                      </w:rPr>
                                    </w:pPr>
                                    <w:r w:rsidRPr="00DF3E1F">
                                      <w:rPr>
                                        <w:lang w:val="en-GB"/>
                                      </w:rPr>
                                      <w:t xml:space="preserve">Me, anno </w:t>
                                    </w:r>
                                    <w:r w:rsidR="00DF3E1F" w:rsidRPr="00DF3E1F">
                                      <w:rPr>
                                        <w:lang w:val="en-GB"/>
                                      </w:rPr>
                                      <w:t>6AM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BA6436" id="Group 9" o:spid="_x0000_s1026" alt="Title and text&#10;" style="width:524.25pt;height:688.5pt;mso-position-horizontal-relative:char;mso-position-vertical-relative:line" coordsize="66579,87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">
                      <v:shapetype id="_x0000_t202" coordsize="21600,21600" o:spt="202" path="m,l,21600r21600,l21600,xe">
                        <v:stroke joinstyle="miter"/>
                        <v:path gradientshapeok="t" o:connecttype="rect"/>
                      </v:shapetype>
                      <v:shape id="Text Box 6" o:spid="_x0000_s1027" type="#_x0000_t202" style="position:absolute;left:761;top:32289;width:41053;height:13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" filled="f" strokecolor="#70ad47 [3209]">
                        <v:stroke joinstyle="round"/>
                        <v:textbox>
                          <w:txbxContent>
                            <w:p w14:paraId="3F4747E2" w14:textId="65D3BC29" w:rsidR="002D1ABC" w:rsidRPr="000B4502" w:rsidRDefault="002D1ABC" w:rsidP="002633CA">
                              <w:pPr>
                                <w:pStyle w:val="Title"/>
                                <w:ind w:left="426"/>
                              </w:pPr>
                              <w:r>
                                <w:t>Game Manual</w:t>
                              </w:r>
                            </w:p>
                            <w:p w14:paraId="2C9D790D" w14:textId="65499EB8" w:rsidR="002D1ABC" w:rsidRPr="002633CA" w:rsidRDefault="002D1ABC" w:rsidP="000B4502">
                              <w:pPr>
                                <w:pStyle w:val="Subtitle"/>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CE218-5-SP : Assignment</w:t>
                              </w:r>
                            </w:p>
                          </w:txbxContent>
                        </v:textbox>
                      </v:shape>
                      <v:shape id="Text Box 7" o:spid="_x0000_s1028" type="#_x0000_t202" style="position:absolute;left:762;width:30041;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" fillcolor="#393737 [814]" strokecolor="#e2efd9 [665]">
                        <v:fill opacity="32896f"/>
                        <v:textbox>
                          <w:txbxContent>
                            <w:p w14:paraId="31ACAF88" w14:textId="1F1E0D90" w:rsidR="002D1ABC" w:rsidRPr="00EB5BFA" w:rsidRDefault="002D1ABC" w:rsidP="002633CA">
                              <w:pPr>
                                <w:pStyle w:val="Heading1"/>
                                <w:ind w:left="709" w:firstLine="284"/>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BFA">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 Norström</w:t>
                              </w:r>
                            </w:p>
                            <w:p w14:paraId="48D6B78B" w14:textId="4646FC37" w:rsidR="002D1ABC" w:rsidRPr="00EB5BFA" w:rsidRDefault="002D1ABC" w:rsidP="002633CA">
                              <w:pPr>
                                <w:pStyle w:val="Heading2"/>
                                <w:ind w:left="709" w:right="894" w:firstLine="284"/>
                                <w:jc w:val="center"/>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BFA">
                                <w:rPr>
                                  <w:color w:val="E7E6E6" w:themeColor="background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Dn18657 : 1807572</w:t>
                              </w:r>
                            </w:p>
                          </w:txbxContent>
                        </v:textbox>
                      </v:shape>
                      <v:shape id="Text Box 8" o:spid="_x0000_s1029" type="#_x0000_t202" style="position:absolute;top:48669;width:66579;height:3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4DFC5315" w14:textId="77777777" w:rsidR="003773E2" w:rsidRDefault="003773E2" w:rsidP="00A1111B">
                              <w:pPr>
                                <w:rPr>
                                  <w:lang w:val="en-GB"/>
                                </w:rPr>
                              </w:pPr>
                            </w:p>
                            <w:p w14:paraId="401E676C" w14:textId="77777777" w:rsidR="003773E2" w:rsidRDefault="003773E2" w:rsidP="00A1111B">
                              <w:pPr>
                                <w:rPr>
                                  <w:lang w:val="en-GB"/>
                                </w:rPr>
                              </w:pPr>
                            </w:p>
                            <w:p w14:paraId="675A48E2" w14:textId="2EF16FE0" w:rsidR="003773E2" w:rsidRPr="00DF3E1F" w:rsidRDefault="00DF3E1F" w:rsidP="00A1111B">
                              <w:pPr>
                                <w:rPr>
                                  <w:b/>
                                  <w:bCs/>
                                  <w:lang w:val="en-GB"/>
                                </w:rPr>
                              </w:pPr>
                              <w:r w:rsidRPr="00DF3E1F">
                                <w:rPr>
                                  <w:b/>
                                  <w:bCs/>
                                  <w:lang w:val="en-GB"/>
                                </w:rPr>
                                <w:t>The Story so far…</w:t>
                              </w:r>
                            </w:p>
                            <w:p w14:paraId="04248E15" w14:textId="330CDE8E" w:rsidR="002D1ABC" w:rsidRDefault="003773E2" w:rsidP="00DF3E1F">
                              <w:pPr>
                                <w:jc w:val="both"/>
                                <w:rPr>
                                  <w:lang w:val="en-GB"/>
                                </w:rPr>
                              </w:pPr>
                              <w:r w:rsidRPr="003773E2">
                                <w:rPr>
                                  <w:lang w:val="en-GB"/>
                                </w:rPr>
                                <w:t xml:space="preserve">In a </w:t>
                              </w:r>
                              <w:r>
                                <w:rPr>
                                  <w:lang w:val="en-GB"/>
                                </w:rPr>
                                <w:t xml:space="preserve">galaxy very close to your monitor, a single pilot challenges the six great empires of big floaty rocks while being pursued by the evil sandy </w:t>
                              </w:r>
                              <w:proofErr w:type="spellStart"/>
                              <w:r>
                                <w:rPr>
                                  <w:lang w:val="en-GB"/>
                                </w:rPr>
                                <w:t>spinny</w:t>
                              </w:r>
                              <w:proofErr w:type="spellEnd"/>
                              <w:r>
                                <w:rPr>
                                  <w:lang w:val="en-GB"/>
                                </w:rPr>
                                <w:t xml:space="preserve"> </w:t>
                              </w:r>
                              <w:proofErr w:type="spellStart"/>
                              <w:r>
                                <w:rPr>
                                  <w:lang w:val="en-GB"/>
                                </w:rPr>
                                <w:t>bois</w:t>
                              </w:r>
                              <w:proofErr w:type="spellEnd"/>
                              <w:r>
                                <w:rPr>
                                  <w:lang w:val="en-GB"/>
                                </w:rPr>
                                <w:t xml:space="preserve">. Can he find </w:t>
                              </w:r>
                              <w:proofErr w:type="gramStart"/>
                              <w:r>
                                <w:rPr>
                                  <w:lang w:val="en-GB"/>
                                </w:rPr>
                                <w:t>some definitely, most</w:t>
                              </w:r>
                              <w:proofErr w:type="gramEnd"/>
                              <w:r>
                                <w:rPr>
                                  <w:lang w:val="en-GB"/>
                                </w:rPr>
                                <w:t xml:space="preserve"> positively trustworthy drones to help him on his journey among the salvaged parts of the </w:t>
                              </w:r>
                              <w:proofErr w:type="spellStart"/>
                              <w:r>
                                <w:rPr>
                                  <w:lang w:val="en-GB"/>
                                </w:rPr>
                                <w:t>spinny</w:t>
                              </w:r>
                              <w:proofErr w:type="spellEnd"/>
                              <w:r>
                                <w:rPr>
                                  <w:lang w:val="en-GB"/>
                                </w:rPr>
                                <w:t xml:space="preserve"> </w:t>
                              </w:r>
                              <w:proofErr w:type="spellStart"/>
                              <w:r>
                                <w:rPr>
                                  <w:lang w:val="en-GB"/>
                                </w:rPr>
                                <w:t>bois</w:t>
                              </w:r>
                              <w:proofErr w:type="spellEnd"/>
                              <w:r>
                                <w:rPr>
                                  <w:lang w:val="en-GB"/>
                                </w:rPr>
                                <w:t>? Most likely not, but the legends tell that they come from very not mysterious boxes that miraculously survives a ship exploding in space.</w:t>
                              </w:r>
                            </w:p>
                            <w:p w14:paraId="0FC2B4C5" w14:textId="77777777" w:rsidR="003773E2" w:rsidRDefault="003773E2" w:rsidP="00A1111B">
                              <w:pPr>
                                <w:rPr>
                                  <w:lang w:val="en-GB"/>
                                </w:rPr>
                              </w:pPr>
                            </w:p>
                            <w:p w14:paraId="569D150A" w14:textId="70DF20E4" w:rsidR="003773E2" w:rsidRPr="00DF3E1F" w:rsidRDefault="003773E2" w:rsidP="003773E2">
                              <w:pPr>
                                <w:jc w:val="center"/>
                                <w:rPr>
                                  <w:i/>
                                  <w:iCs/>
                                  <w:lang w:val="en-GB"/>
                                </w:rPr>
                              </w:pPr>
                              <w:r w:rsidRPr="00DF3E1F">
                                <w:rPr>
                                  <w:i/>
                                  <w:iCs/>
                                  <w:lang w:val="en-GB"/>
                                </w:rPr>
                                <w:t xml:space="preserve">~ still a better story intro than Warcraft 3 </w:t>
                              </w:r>
                              <w:proofErr w:type="spellStart"/>
                              <w:r w:rsidRPr="00DF3E1F">
                                <w:rPr>
                                  <w:i/>
                                  <w:iCs/>
                                  <w:lang w:val="en-GB"/>
                                </w:rPr>
                                <w:t>Reforged</w:t>
                              </w:r>
                              <w:proofErr w:type="spellEnd"/>
                              <w:r w:rsidRPr="00DF3E1F">
                                <w:rPr>
                                  <w:i/>
                                  <w:iCs/>
                                  <w:lang w:val="en-GB"/>
                                </w:rPr>
                                <w:t xml:space="preserve"> ~</w:t>
                              </w:r>
                            </w:p>
                            <w:p w14:paraId="256D55F6" w14:textId="5DC6699A" w:rsidR="003773E2" w:rsidRPr="00DF3E1F" w:rsidRDefault="003773E2" w:rsidP="00DF3E1F">
                              <w:pPr>
                                <w:pStyle w:val="ListParagraph"/>
                                <w:numPr>
                                  <w:ilvl w:val="0"/>
                                  <w:numId w:val="5"/>
                                </w:numPr>
                                <w:rPr>
                                  <w:lang w:val="en-GB"/>
                                </w:rPr>
                              </w:pPr>
                              <w:r w:rsidRPr="00DF3E1F">
                                <w:rPr>
                                  <w:lang w:val="en-GB"/>
                                </w:rPr>
                                <w:t xml:space="preserve">Me, anno </w:t>
                              </w:r>
                              <w:r w:rsidR="00DF3E1F" w:rsidRPr="00DF3E1F">
                                <w:rPr>
                                  <w:lang w:val="en-GB"/>
                                </w:rPr>
                                <w:t>6AM</w:t>
                              </w:r>
                            </w:p>
                          </w:txbxContent>
                        </v:textbox>
                      </v:shape>
                      <w10:anchorlock/>
                    </v:group>
                  </w:pict>
                </mc:Fallback>
              </mc:AlternateContent>
            </w:r>
          </w:p>
        </w:tc>
      </w:tr>
      <w:tr w:rsidR="00A1111B" w14:paraId="0280EA96" w14:textId="77777777" w:rsidTr="00A1111B">
        <w:trPr>
          <w:trHeight w:val="900"/>
        </w:trPr>
        <w:tc>
          <w:tcPr>
            <w:tcW w:w="12229" w:type="dxa"/>
            <w:vAlign w:val="bottom"/>
          </w:tcPr>
          <w:p w14:paraId="0DA8097E" w14:textId="116F8107" w:rsidR="00A1111B" w:rsidRDefault="00A1111B" w:rsidP="00A1111B">
            <w:pPr>
              <w:ind w:left="720"/>
              <w:jc w:val="right"/>
              <w:rPr>
                <w:noProof/>
              </w:rPr>
            </w:pPr>
          </w:p>
        </w:tc>
      </w:tr>
    </w:tbl>
    <w:p w14:paraId="26B43EBB" w14:textId="6D9579BD" w:rsidR="000B4502" w:rsidRDefault="000B4502"/>
    <w:p w14:paraId="6BD7554A" w14:textId="77777777" w:rsidR="000B4502" w:rsidRDefault="000B4502"/>
    <w:tbl>
      <w:tblPr>
        <w:tblW w:w="11971" w:type="dxa"/>
        <w:tblInd w:w="55" w:type="dxa"/>
        <w:tblLayout w:type="fixed"/>
        <w:tblCellMar>
          <w:left w:w="115" w:type="dxa"/>
          <w:right w:w="720" w:type="dxa"/>
        </w:tblCellMar>
        <w:tblLook w:val="0000" w:firstRow="0" w:lastRow="0" w:firstColumn="0" w:lastColumn="0" w:noHBand="0" w:noVBand="0"/>
      </w:tblPr>
      <w:tblGrid>
        <w:gridCol w:w="4198"/>
        <w:gridCol w:w="2421"/>
        <w:gridCol w:w="5352"/>
      </w:tblGrid>
      <w:tr w:rsidR="00ED4832" w14:paraId="4BF5D82A" w14:textId="77777777" w:rsidTr="00757A1D">
        <w:trPr>
          <w:trHeight w:val="2970"/>
        </w:trPr>
        <w:tc>
          <w:tcPr>
            <w:tcW w:w="6619" w:type="dxa"/>
            <w:gridSpan w:val="2"/>
          </w:tcPr>
          <w:p w14:paraId="6A785E3B" w14:textId="77777777" w:rsidR="00515218" w:rsidRDefault="002633CA" w:rsidP="00F020FB">
            <w:pPr>
              <w:ind w:left="394"/>
            </w:pPr>
            <w:r>
              <w:rPr>
                <w:noProof/>
              </w:rPr>
              <w:drawing>
                <wp:anchor distT="0" distB="0" distL="114300" distR="114300" simplePos="0" relativeHeight="251604992" behindDoc="1" locked="0" layoutInCell="1" allowOverlap="1" wp14:anchorId="2F862DD3" wp14:editId="1F27D837">
                  <wp:simplePos x="0" y="0"/>
                  <wp:positionH relativeFrom="column">
                    <wp:posOffset>-106680</wp:posOffset>
                  </wp:positionH>
                  <wp:positionV relativeFrom="page">
                    <wp:posOffset>-1603375</wp:posOffset>
                  </wp:positionV>
                  <wp:extent cx="7776845" cy="52863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4863" b="24863"/>
                          <a:stretch/>
                        </pic:blipFill>
                        <pic:spPr bwMode="auto">
                          <a:xfrm>
                            <a:off x="0" y="0"/>
                            <a:ext cx="7776845" cy="528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218" w:rsidRPr="000B4502">
              <w:rPr>
                <w:noProof/>
              </w:rPr>
              <mc:AlternateContent>
                <mc:Choice Requires="wps">
                  <w:drawing>
                    <wp:inline distT="0" distB="0" distL="0" distR="0" wp14:anchorId="18741E56" wp14:editId="34BA07D5">
                      <wp:extent cx="3674553" cy="1287475"/>
                      <wp:effectExtent l="0" t="0" r="21590" b="25400"/>
                      <wp:docPr id="10" name="Text Box 10"/>
                      <wp:cNvGraphicFramePr/>
                      <a:graphic xmlns:a="http://schemas.openxmlformats.org/drawingml/2006/main">
                        <a:graphicData uri="http://schemas.microsoft.com/office/word/2010/wordprocessingShape">
                          <wps:wsp>
                            <wps:cNvSpPr txBox="1"/>
                            <wps:spPr>
                              <a:xfrm>
                                <a:off x="0" y="0"/>
                                <a:ext cx="3674553" cy="1287475"/>
                              </a:xfrm>
                              <a:prstGeom prst="rect">
                                <a:avLst/>
                              </a:prstGeom>
                              <a:solidFill>
                                <a:schemeClr val="tx1">
                                  <a:lumMod val="75000"/>
                                  <a:lumOff val="25000"/>
                                  <a:alpha val="50000"/>
                                </a:schemeClr>
                              </a:solidFill>
                              <a:ln>
                                <a:solidFill>
                                  <a:schemeClr val="accent6">
                                    <a:lumMod val="20000"/>
                                    <a:lumOff val="80000"/>
                                  </a:schemeClr>
                                </a:solidFill>
                              </a:ln>
                            </wps:spPr>
                            <wps:style>
                              <a:lnRef idx="0">
                                <a:scrgbClr r="0" g="0" b="0"/>
                              </a:lnRef>
                              <a:fillRef idx="0">
                                <a:scrgbClr r="0" g="0" b="0"/>
                              </a:fillRef>
                              <a:effectRef idx="0">
                                <a:scrgbClr r="0" g="0" b="0"/>
                              </a:effectRef>
                              <a:fontRef idx="minor">
                                <a:schemeClr val="lt1"/>
                              </a:fontRef>
                            </wps:style>
                            <wps:txbx>
                              <w:txbxContent>
                                <w:p w14:paraId="792D9501" w14:textId="55C8154F" w:rsidR="002D1ABC" w:rsidRPr="004C574A" w:rsidRDefault="002D1ABC" w:rsidP="00EB5BFA">
                                  <w:pPr>
                                    <w:pStyle w:val="Title"/>
                                    <w:ind w:left="426"/>
                                    <w:rPr>
                                      <w14:textOutline w14:w="9525" w14:cap="rnd" w14:cmpd="sng" w14:algn="ctr">
                                        <w14:solidFill>
                                          <w14:schemeClr w14:val="tx1">
                                            <w14:lumMod w14:val="65000"/>
                                            <w14:lumOff w14:val="35000"/>
                                          </w14:schemeClr>
                                        </w14:solidFill>
                                        <w14:prstDash w14:val="solid"/>
                                        <w14:bevel/>
                                      </w14:textOutline>
                                    </w:rPr>
                                  </w:pPr>
                                  <w:r w:rsidRPr="004C574A">
                                    <w:rPr>
                                      <w14:textOutline w14:w="9525" w14:cap="rnd" w14:cmpd="sng" w14:algn="ctr">
                                        <w14:solidFill>
                                          <w14:schemeClr w14:val="tx1">
                                            <w14:lumMod w14:val="65000"/>
                                            <w14:lumOff w14:val="35000"/>
                                          </w14:schemeClr>
                                        </w14:solidFill>
                                        <w14:prstDash w14:val="solid"/>
                                        <w14:bevel/>
                                      </w14:textOutline>
                                    </w:rPr>
                                    <w:t>Key Bindings</w:t>
                                  </w:r>
                                </w:p>
                                <w:p w14:paraId="64BA3DE6" w14:textId="70CE077F" w:rsidR="002D1ABC" w:rsidRPr="004C574A" w:rsidRDefault="002D1ABC" w:rsidP="00EB5BFA">
                                  <w:pPr>
                                    <w:pStyle w:val="Subtitle"/>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pPr>
                                  <w:r w:rsidRPr="004C574A">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       </w:t>
                                  </w:r>
                                  <w:r w:rsidRPr="004C574A">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And </w:t>
                                  </w:r>
                                  <w:r>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Quick-Guide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41E56" id="Text Box 10" o:spid="_x0000_s1030" type="#_x0000_t202" style="width:289.35pt;height:10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" fillcolor="#404040 [2429]" strokecolor="#e2efd9 [665]">
                      <v:fill opacity="32896f"/>
                      <v:textbox>
                        <w:txbxContent>
                          <w:p w14:paraId="792D9501" w14:textId="55C8154F" w:rsidR="002D1ABC" w:rsidRPr="004C574A" w:rsidRDefault="002D1ABC" w:rsidP="00EB5BFA">
                            <w:pPr>
                              <w:pStyle w:val="Title"/>
                              <w:ind w:left="426"/>
                              <w:rPr>
                                <w14:textOutline w14:w="9525" w14:cap="rnd" w14:cmpd="sng" w14:algn="ctr">
                                  <w14:solidFill>
                                    <w14:schemeClr w14:val="tx1">
                                      <w14:lumMod w14:val="65000"/>
                                      <w14:lumOff w14:val="35000"/>
                                    </w14:schemeClr>
                                  </w14:solidFill>
                                  <w14:prstDash w14:val="solid"/>
                                  <w14:bevel/>
                                </w14:textOutline>
                              </w:rPr>
                            </w:pPr>
                            <w:r w:rsidRPr="004C574A">
                              <w:rPr>
                                <w14:textOutline w14:w="9525" w14:cap="rnd" w14:cmpd="sng" w14:algn="ctr">
                                  <w14:solidFill>
                                    <w14:schemeClr w14:val="tx1">
                                      <w14:lumMod w14:val="65000"/>
                                      <w14:lumOff w14:val="35000"/>
                                    </w14:schemeClr>
                                  </w14:solidFill>
                                  <w14:prstDash w14:val="solid"/>
                                  <w14:bevel/>
                                </w14:textOutline>
                              </w:rPr>
                              <w:t>Key Bindings</w:t>
                            </w:r>
                          </w:p>
                          <w:p w14:paraId="64BA3DE6" w14:textId="70CE077F" w:rsidR="002D1ABC" w:rsidRPr="004C574A" w:rsidRDefault="002D1ABC" w:rsidP="00EB5BFA">
                            <w:pPr>
                              <w:pStyle w:val="Subtitle"/>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pPr>
                            <w:r w:rsidRPr="004C574A">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       </w:t>
                            </w:r>
                            <w:r w:rsidRPr="004C574A">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And </w:t>
                            </w:r>
                            <w:r>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Quick-Guide</w:t>
                            </w:r>
                          </w:p>
                        </w:txbxContent>
                      </v:textbox>
                      <w10:anchorlock/>
                    </v:shape>
                  </w:pict>
                </mc:Fallback>
              </mc:AlternateContent>
            </w:r>
          </w:p>
          <w:p w14:paraId="74DE0141" w14:textId="77777777" w:rsidR="002633CA" w:rsidRDefault="002633CA" w:rsidP="000B4502"/>
          <w:p w14:paraId="286D5B48" w14:textId="77777777" w:rsidR="002633CA" w:rsidRDefault="002633CA" w:rsidP="000B4502"/>
          <w:p w14:paraId="4F2A0A4E" w14:textId="77777777" w:rsidR="002633CA" w:rsidRDefault="002633CA" w:rsidP="000B4502"/>
          <w:p w14:paraId="41C04AC8" w14:textId="77777777" w:rsidR="002633CA" w:rsidRDefault="002633CA" w:rsidP="000B4502"/>
          <w:p w14:paraId="3EEFE20E" w14:textId="0901C31C" w:rsidR="002633CA" w:rsidRDefault="002633CA" w:rsidP="000B4502"/>
        </w:tc>
        <w:tc>
          <w:tcPr>
            <w:tcW w:w="5352" w:type="dxa"/>
          </w:tcPr>
          <w:p w14:paraId="13C01BC4" w14:textId="1F790094" w:rsidR="00515218" w:rsidRDefault="00515218" w:rsidP="000B4502"/>
        </w:tc>
      </w:tr>
      <w:tr w:rsidR="00ED4832" w14:paraId="71D8CA3F" w14:textId="77777777" w:rsidTr="00FF0F6F">
        <w:trPr>
          <w:trHeight w:val="8604"/>
        </w:trPr>
        <w:tc>
          <w:tcPr>
            <w:tcW w:w="4198" w:type="dxa"/>
          </w:tcPr>
          <w:p w14:paraId="3172924F" w14:textId="268C28E4" w:rsidR="000B4502" w:rsidRDefault="00ED4832" w:rsidP="00125C5A">
            <w:pPr>
              <w:ind w:left="394" w:right="-582"/>
            </w:pPr>
            <w:r w:rsidRPr="000B4502">
              <w:rPr>
                <w:noProof/>
              </w:rPr>
              <mc:AlternateContent>
                <mc:Choice Requires="wps">
                  <w:drawing>
                    <wp:inline distT="0" distB="0" distL="0" distR="0" wp14:anchorId="6F09E5D5" wp14:editId="3139BFE0">
                      <wp:extent cx="2126894" cy="456819"/>
                      <wp:effectExtent l="0" t="0" r="26035" b="19685"/>
                      <wp:docPr id="24" name="Text Box 24"/>
                      <wp:cNvGraphicFramePr/>
                      <a:graphic xmlns:a="http://schemas.openxmlformats.org/drawingml/2006/main">
                        <a:graphicData uri="http://schemas.microsoft.com/office/word/2010/wordprocessingShape">
                          <wps:wsp>
                            <wps:cNvSpPr txBox="1"/>
                            <wps:spPr>
                              <a:xfrm>
                                <a:off x="0" y="0"/>
                                <a:ext cx="2126894" cy="456819"/>
                              </a:xfrm>
                              <a:prstGeom prst="rect">
                                <a:avLst/>
                              </a:prstGeom>
                              <a:solidFill>
                                <a:schemeClr val="accent6"/>
                              </a:solidFill>
                              <a:ln>
                                <a:solidFill>
                                  <a:schemeClr val="accent6">
                                    <a:lumMod val="20000"/>
                                    <a:lumOff val="80000"/>
                                  </a:schemeClr>
                                </a:solidFill>
                              </a:ln>
                            </wps:spPr>
                            <wps:style>
                              <a:lnRef idx="0">
                                <a:scrgbClr r="0" g="0" b="0"/>
                              </a:lnRef>
                              <a:fillRef idx="0">
                                <a:scrgbClr r="0" g="0" b="0"/>
                              </a:fillRef>
                              <a:effectRef idx="0">
                                <a:scrgbClr r="0" g="0" b="0"/>
                              </a:effectRef>
                              <a:fontRef idx="minor">
                                <a:schemeClr val="lt1"/>
                              </a:fontRef>
                            </wps:style>
                            <wps:txbx>
                              <w:txbxContent>
                                <w:p w14:paraId="29C44E8E" w14:textId="4942D005" w:rsidR="002D1ABC" w:rsidRPr="00920A52" w:rsidRDefault="002D1ABC" w:rsidP="00ED4832">
                                  <w:pPr>
                                    <w:pStyle w:val="Heading1"/>
                                    <w:spacing w:before="0" w:line="240" w:lineRule="auto"/>
                                    <w:jc w:val="center"/>
                                    <w:rPr>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0A52">
                                    <w:rPr>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In-Game Binds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09E5D5" id="Text Box 24" o:spid="_x0000_s1031" type="#_x0000_t202" style="width:167.45pt;height: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" fillcolor="#70ad47 [3209]" strokecolor="#e2efd9 [665]">
                      <v:textbox>
                        <w:txbxContent>
                          <w:p w14:paraId="29C44E8E" w14:textId="4942D005" w:rsidR="002D1ABC" w:rsidRPr="00920A52" w:rsidRDefault="002D1ABC" w:rsidP="00ED4832">
                            <w:pPr>
                              <w:pStyle w:val="Heading1"/>
                              <w:spacing w:before="0" w:line="240" w:lineRule="auto"/>
                              <w:jc w:val="center"/>
                              <w:rPr>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0A52">
                              <w:rPr>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In-Game Binds</w:t>
                            </w:r>
                          </w:p>
                        </w:txbxContent>
                      </v:textbox>
                      <w10:anchorlock/>
                    </v:shape>
                  </w:pict>
                </mc:Fallback>
              </mc:AlternateContent>
            </w:r>
            <w:r w:rsidR="000B4502" w:rsidRPr="000B4502">
              <w:rPr>
                <w:noProof/>
              </w:rPr>
              <mc:AlternateContent>
                <mc:Choice Requires="wps">
                  <w:drawing>
                    <wp:inline distT="0" distB="0" distL="0" distR="0" wp14:anchorId="0D7D71B0" wp14:editId="7855F0EB">
                      <wp:extent cx="431597" cy="409652"/>
                      <wp:effectExtent l="0" t="0" r="26035" b="28575"/>
                      <wp:docPr id="13" name="Text Box 13"/>
                      <wp:cNvGraphicFramePr/>
                      <a:graphic xmlns:a="http://schemas.openxmlformats.org/drawingml/2006/main">
                        <a:graphicData uri="http://schemas.microsoft.com/office/word/2010/wordprocessingShape">
                          <wps:wsp>
                            <wps:cNvSpPr txBox="1"/>
                            <wps:spPr>
                              <a:xfrm>
                                <a:off x="0" y="0"/>
                                <a:ext cx="431597" cy="409652"/>
                              </a:xfrm>
                              <a:prstGeom prst="rect">
                                <a:avLst/>
                              </a:prstGeom>
                              <a:solidFill>
                                <a:schemeClr val="lt1"/>
                              </a:solidFill>
                              <a:ln w="6350">
                                <a:solidFill>
                                  <a:schemeClr val="accent6">
                                    <a:lumMod val="75000"/>
                                  </a:schemeClr>
                                </a:solidFill>
                              </a:ln>
                            </wps:spPr>
                            <wps:txbx>
                              <w:txbxContent>
                                <w:p w14:paraId="51602CE2" w14:textId="1196D577"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sidRPr="004C574A">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7D71B0" id="Text Box 13" o:spid="_x0000_s1032" type="#_x0000_t202" style="width:34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" fillcolor="white [3201]" strokecolor="#538135 [2409]" strokeweight=".5pt">
                      <v:textbox>
                        <w:txbxContent>
                          <w:p w14:paraId="51602CE2" w14:textId="1196D577"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sidRPr="004C574A">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W</w:t>
                            </w:r>
                          </w:p>
                        </w:txbxContent>
                      </v:textbox>
                      <w10:anchorlock/>
                    </v:shape>
                  </w:pict>
                </mc:Fallback>
              </mc:AlternateContent>
            </w:r>
            <w:r w:rsidR="000B4502" w:rsidRPr="000B4502">
              <w:rPr>
                <w:noProof/>
              </w:rPr>
              <mc:AlternateContent>
                <mc:Choice Requires="wps">
                  <w:drawing>
                    <wp:inline distT="0" distB="0" distL="0" distR="0" wp14:anchorId="464AE85B" wp14:editId="653118BB">
                      <wp:extent cx="1674421" cy="409575"/>
                      <wp:effectExtent l="0" t="0" r="21590" b="28575"/>
                      <wp:docPr id="16" name="Text Box 16"/>
                      <wp:cNvGraphicFramePr/>
                      <a:graphic xmlns:a="http://schemas.openxmlformats.org/drawingml/2006/main">
                        <a:graphicData uri="http://schemas.microsoft.com/office/word/2010/wordprocessingShape">
                          <wps:wsp>
                            <wps:cNvSpPr txBox="1"/>
                            <wps:spPr>
                              <a:xfrm>
                                <a:off x="0" y="0"/>
                                <a:ext cx="1674421" cy="409575"/>
                              </a:xfrm>
                              <a:prstGeom prst="rect">
                                <a:avLst/>
                              </a:prstGeom>
                              <a:solidFill>
                                <a:schemeClr val="lt1"/>
                              </a:solidFill>
                              <a:ln w="6350">
                                <a:solidFill>
                                  <a:schemeClr val="accent6">
                                    <a:lumMod val="75000"/>
                                  </a:schemeClr>
                                </a:solidFill>
                              </a:ln>
                            </wps:spPr>
                            <wps:txbx>
                              <w:txbxContent>
                                <w:p w14:paraId="21D6874C" w14:textId="09016943"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Ship Thrust Activate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4AE85B" id="Text Box 16" o:spid="_x0000_s1033" type="#_x0000_t202" style="width:131.8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" fillcolor="white [3201]" strokecolor="#538135 [2409]" strokeweight=".5pt">
                      <v:textbox>
                        <w:txbxContent>
                          <w:p w14:paraId="21D6874C" w14:textId="09016943"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Ship Thrust Activate</w:t>
                            </w:r>
                          </w:p>
                        </w:txbxContent>
                      </v:textbox>
                      <w10:anchorlock/>
                    </v:shape>
                  </w:pict>
                </mc:Fallback>
              </mc:AlternateContent>
            </w:r>
            <w:r w:rsidR="004C574A" w:rsidRPr="000B4502">
              <w:rPr>
                <w:noProof/>
              </w:rPr>
              <mc:AlternateContent>
                <mc:Choice Requires="wps">
                  <w:drawing>
                    <wp:inline distT="0" distB="0" distL="0" distR="0" wp14:anchorId="25CB84F9" wp14:editId="0BB91383">
                      <wp:extent cx="431597" cy="409652"/>
                      <wp:effectExtent l="0" t="0" r="26035" b="28575"/>
                      <wp:docPr id="25" name="Text Box 25"/>
                      <wp:cNvGraphicFramePr/>
                      <a:graphic xmlns:a="http://schemas.openxmlformats.org/drawingml/2006/main">
                        <a:graphicData uri="http://schemas.microsoft.com/office/word/2010/wordprocessingShape">
                          <wps:wsp>
                            <wps:cNvSpPr txBox="1"/>
                            <wps:spPr>
                              <a:xfrm>
                                <a:off x="0" y="0"/>
                                <a:ext cx="431597" cy="409652"/>
                              </a:xfrm>
                              <a:prstGeom prst="rect">
                                <a:avLst/>
                              </a:prstGeom>
                              <a:solidFill>
                                <a:schemeClr val="lt1"/>
                              </a:solidFill>
                              <a:ln w="6350">
                                <a:solidFill>
                                  <a:schemeClr val="accent6">
                                    <a:lumMod val="75000"/>
                                  </a:schemeClr>
                                </a:solidFill>
                              </a:ln>
                            </wps:spPr>
                            <wps:txbx>
                              <w:txbxContent>
                                <w:p w14:paraId="264363E6" w14:textId="2C900B99"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CB84F9" id="Text Box 25" o:spid="_x0000_s1034" type="#_x0000_t202" style="width:34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" fillcolor="white [3201]" strokecolor="#538135 [2409]" strokeweight=".5pt">
                      <v:textbox>
                        <w:txbxContent>
                          <w:p w14:paraId="264363E6" w14:textId="2C900B99"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A</w:t>
                            </w:r>
                          </w:p>
                        </w:txbxContent>
                      </v:textbox>
                      <w10:anchorlock/>
                    </v:shape>
                  </w:pict>
                </mc:Fallback>
              </mc:AlternateContent>
            </w:r>
            <w:r w:rsidR="004C574A" w:rsidRPr="000B4502">
              <w:rPr>
                <w:noProof/>
              </w:rPr>
              <mc:AlternateContent>
                <mc:Choice Requires="wps">
                  <w:drawing>
                    <wp:inline distT="0" distB="0" distL="0" distR="0" wp14:anchorId="2EC7D898" wp14:editId="43CD1A2F">
                      <wp:extent cx="1674421" cy="409575"/>
                      <wp:effectExtent l="0" t="0" r="21590" b="28575"/>
                      <wp:docPr id="26" name="Text Box 26"/>
                      <wp:cNvGraphicFramePr/>
                      <a:graphic xmlns:a="http://schemas.openxmlformats.org/drawingml/2006/main">
                        <a:graphicData uri="http://schemas.microsoft.com/office/word/2010/wordprocessingShape">
                          <wps:wsp>
                            <wps:cNvSpPr txBox="1"/>
                            <wps:spPr>
                              <a:xfrm>
                                <a:off x="0" y="0"/>
                                <a:ext cx="1674421" cy="409575"/>
                              </a:xfrm>
                              <a:prstGeom prst="rect">
                                <a:avLst/>
                              </a:prstGeom>
                              <a:solidFill>
                                <a:schemeClr val="lt1"/>
                              </a:solidFill>
                              <a:ln w="6350">
                                <a:solidFill>
                                  <a:schemeClr val="accent6">
                                    <a:lumMod val="75000"/>
                                  </a:schemeClr>
                                </a:solidFill>
                              </a:ln>
                            </wps:spPr>
                            <wps:txbx>
                              <w:txbxContent>
                                <w:p w14:paraId="7944789D" w14:textId="0CF6339B"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Steer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C7D898" id="Text Box 26" o:spid="_x0000_s1035" type="#_x0000_t202" style="width:131.8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" fillcolor="white [3201]" strokecolor="#538135 [2409]" strokeweight=".5pt">
                      <v:textbox>
                        <w:txbxContent>
                          <w:p w14:paraId="7944789D" w14:textId="0CF6339B"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Steer Left</w:t>
                            </w:r>
                          </w:p>
                        </w:txbxContent>
                      </v:textbox>
                      <w10:anchorlock/>
                    </v:shape>
                  </w:pict>
                </mc:Fallback>
              </mc:AlternateContent>
            </w:r>
            <w:r w:rsidR="004C574A" w:rsidRPr="000B4502">
              <w:rPr>
                <w:noProof/>
              </w:rPr>
              <mc:AlternateContent>
                <mc:Choice Requires="wps">
                  <w:drawing>
                    <wp:inline distT="0" distB="0" distL="0" distR="0" wp14:anchorId="0A94C063" wp14:editId="07A53D28">
                      <wp:extent cx="431597" cy="409652"/>
                      <wp:effectExtent l="0" t="0" r="26035" b="28575"/>
                      <wp:docPr id="27" name="Text Box 27"/>
                      <wp:cNvGraphicFramePr/>
                      <a:graphic xmlns:a="http://schemas.openxmlformats.org/drawingml/2006/main">
                        <a:graphicData uri="http://schemas.microsoft.com/office/word/2010/wordprocessingShape">
                          <wps:wsp>
                            <wps:cNvSpPr txBox="1"/>
                            <wps:spPr>
                              <a:xfrm>
                                <a:off x="0" y="0"/>
                                <a:ext cx="431597" cy="409652"/>
                              </a:xfrm>
                              <a:prstGeom prst="rect">
                                <a:avLst/>
                              </a:prstGeom>
                              <a:solidFill>
                                <a:schemeClr val="lt1"/>
                              </a:solidFill>
                              <a:ln w="6350">
                                <a:solidFill>
                                  <a:schemeClr val="accent6">
                                    <a:lumMod val="75000"/>
                                  </a:schemeClr>
                                </a:solidFill>
                              </a:ln>
                            </wps:spPr>
                            <wps:txbx>
                              <w:txbxContent>
                                <w:p w14:paraId="0C08374B" w14:textId="4CC79DFB"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94C063" id="Text Box 27" o:spid="_x0000_s1036" type="#_x0000_t202" style="width:34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" fillcolor="white [3201]" strokecolor="#538135 [2409]" strokeweight=".5pt">
                      <v:textbox>
                        <w:txbxContent>
                          <w:p w14:paraId="0C08374B" w14:textId="4CC79DFB" w:rsidR="002D1ABC" w:rsidRPr="004C574A" w:rsidRDefault="002D1ABC" w:rsidP="004C574A">
                            <w:pPr>
                              <w:pStyle w:val="Heading1"/>
                              <w:spacing w:before="0"/>
                              <w:jc w:val="cente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D</w:t>
                            </w:r>
                          </w:p>
                        </w:txbxContent>
                      </v:textbox>
                      <w10:anchorlock/>
                    </v:shape>
                  </w:pict>
                </mc:Fallback>
              </mc:AlternateContent>
            </w:r>
            <w:r w:rsidR="004C574A" w:rsidRPr="000B4502">
              <w:rPr>
                <w:noProof/>
              </w:rPr>
              <mc:AlternateContent>
                <mc:Choice Requires="wps">
                  <w:drawing>
                    <wp:inline distT="0" distB="0" distL="0" distR="0" wp14:anchorId="27B06D7A" wp14:editId="3664B398">
                      <wp:extent cx="1674421" cy="409575"/>
                      <wp:effectExtent l="0" t="0" r="21590" b="28575"/>
                      <wp:docPr id="32" name="Text Box 32"/>
                      <wp:cNvGraphicFramePr/>
                      <a:graphic xmlns:a="http://schemas.openxmlformats.org/drawingml/2006/main">
                        <a:graphicData uri="http://schemas.microsoft.com/office/word/2010/wordprocessingShape">
                          <wps:wsp>
                            <wps:cNvSpPr txBox="1"/>
                            <wps:spPr>
                              <a:xfrm>
                                <a:off x="0" y="0"/>
                                <a:ext cx="1674421" cy="409575"/>
                              </a:xfrm>
                              <a:prstGeom prst="rect">
                                <a:avLst/>
                              </a:prstGeom>
                              <a:solidFill>
                                <a:schemeClr val="lt1"/>
                              </a:solidFill>
                              <a:ln w="6350">
                                <a:solidFill>
                                  <a:schemeClr val="accent6">
                                    <a:lumMod val="75000"/>
                                  </a:schemeClr>
                                </a:solidFill>
                              </a:ln>
                            </wps:spPr>
                            <wps:txbx>
                              <w:txbxContent>
                                <w:p w14:paraId="0E9EF7BB" w14:textId="5E512722"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Steer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B06D7A" id="Text Box 32" o:spid="_x0000_s1037" type="#_x0000_t202" style="width:131.8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" fillcolor="white [3201]" strokecolor="#538135 [2409]" strokeweight=".5pt">
                      <v:textbox>
                        <w:txbxContent>
                          <w:p w14:paraId="0E9EF7BB" w14:textId="5E512722"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Steer Right</w:t>
                            </w:r>
                          </w:p>
                        </w:txbxContent>
                      </v:textbox>
                      <w10:anchorlock/>
                    </v:shape>
                  </w:pict>
                </mc:Fallback>
              </mc:AlternateContent>
            </w:r>
            <w:r w:rsidR="004C574A" w:rsidRPr="000B4502">
              <w:rPr>
                <w:noProof/>
              </w:rPr>
              <mc:AlternateContent>
                <mc:Choice Requires="wps">
                  <w:drawing>
                    <wp:inline distT="0" distB="0" distL="0" distR="0" wp14:anchorId="527E61D8" wp14:editId="3F29C715">
                      <wp:extent cx="870509" cy="409652"/>
                      <wp:effectExtent l="0" t="0" r="25400" b="28575"/>
                      <wp:docPr id="33" name="Text Box 33"/>
                      <wp:cNvGraphicFramePr/>
                      <a:graphic xmlns:a="http://schemas.openxmlformats.org/drawingml/2006/main">
                        <a:graphicData uri="http://schemas.microsoft.com/office/word/2010/wordprocessingShape">
                          <wps:wsp>
                            <wps:cNvSpPr txBox="1"/>
                            <wps:spPr>
                              <a:xfrm>
                                <a:off x="0" y="0"/>
                                <a:ext cx="870509" cy="409652"/>
                              </a:xfrm>
                              <a:prstGeom prst="rect">
                                <a:avLst/>
                              </a:prstGeom>
                              <a:solidFill>
                                <a:schemeClr val="lt1"/>
                              </a:solidFill>
                              <a:ln w="6350">
                                <a:solidFill>
                                  <a:schemeClr val="accent6">
                                    <a:lumMod val="75000"/>
                                  </a:schemeClr>
                                </a:solidFill>
                              </a:ln>
                            </wps:spPr>
                            <wps:txbx>
                              <w:txbxContent>
                                <w:p w14:paraId="1382080A" w14:textId="48FEE841" w:rsidR="002D1ABC" w:rsidRPr="004C574A" w:rsidRDefault="002D1ABC" w:rsidP="004C574A">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sidRPr="004C574A">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7E61D8" id="Text Box 33" o:spid="_x0000_s1038" type="#_x0000_t202" style="width:68.5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" fillcolor="white [3201]" strokecolor="#538135 [2409]" strokeweight=".5pt">
                      <v:textbox>
                        <w:txbxContent>
                          <w:p w14:paraId="1382080A" w14:textId="48FEE841" w:rsidR="002D1ABC" w:rsidRPr="004C574A" w:rsidRDefault="002D1ABC" w:rsidP="004C574A">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sidRPr="004C574A">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Space</w:t>
                            </w:r>
                          </w:p>
                        </w:txbxContent>
                      </v:textbox>
                      <w10:anchorlock/>
                    </v:shape>
                  </w:pict>
                </mc:Fallback>
              </mc:AlternateContent>
            </w:r>
            <w:r w:rsidR="004C574A" w:rsidRPr="000B4502">
              <w:rPr>
                <w:noProof/>
              </w:rPr>
              <mc:AlternateContent>
                <mc:Choice Requires="wps">
                  <w:drawing>
                    <wp:inline distT="0" distB="0" distL="0" distR="0" wp14:anchorId="367A0EAA" wp14:editId="1FECB5A9">
                      <wp:extent cx="1234948" cy="409575"/>
                      <wp:effectExtent l="0" t="0" r="22860" b="28575"/>
                      <wp:docPr id="34" name="Text Box 34"/>
                      <wp:cNvGraphicFramePr/>
                      <a:graphic xmlns:a="http://schemas.openxmlformats.org/drawingml/2006/main">
                        <a:graphicData uri="http://schemas.microsoft.com/office/word/2010/wordprocessingShape">
                          <wps:wsp>
                            <wps:cNvSpPr txBox="1"/>
                            <wps:spPr>
                              <a:xfrm>
                                <a:off x="0" y="0"/>
                                <a:ext cx="1234948" cy="409575"/>
                              </a:xfrm>
                              <a:prstGeom prst="rect">
                                <a:avLst/>
                              </a:prstGeom>
                              <a:solidFill>
                                <a:schemeClr val="lt1"/>
                              </a:solidFill>
                              <a:ln w="6350">
                                <a:solidFill>
                                  <a:schemeClr val="accent6">
                                    <a:lumMod val="75000"/>
                                  </a:schemeClr>
                                </a:solidFill>
                              </a:ln>
                            </wps:spPr>
                            <wps:txbx>
                              <w:txbxContent>
                                <w:p w14:paraId="21F27435" w14:textId="71362337"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EAA" id="Text Box 34" o:spid="_x0000_s1039" type="#_x0000_t202" style="width:97.2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" fillcolor="white [3201]" strokecolor="#538135 [2409]" strokeweight=".5pt">
                      <v:textbox>
                        <w:txbxContent>
                          <w:p w14:paraId="21F27435" w14:textId="71362337"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Shoot</w:t>
                            </w:r>
                          </w:p>
                        </w:txbxContent>
                      </v:textbox>
                      <w10:anchorlock/>
                    </v:shape>
                  </w:pict>
                </mc:Fallback>
              </mc:AlternateContent>
            </w:r>
            <w:r w:rsidR="004C574A" w:rsidRPr="000B4502">
              <w:rPr>
                <w:noProof/>
              </w:rPr>
              <mc:AlternateContent>
                <mc:Choice Requires="wps">
                  <w:drawing>
                    <wp:inline distT="0" distB="0" distL="0" distR="0" wp14:anchorId="11557118" wp14:editId="15E04D82">
                      <wp:extent cx="870509" cy="409652"/>
                      <wp:effectExtent l="0" t="0" r="25400" b="28575"/>
                      <wp:docPr id="35" name="Text Box 35"/>
                      <wp:cNvGraphicFramePr/>
                      <a:graphic xmlns:a="http://schemas.openxmlformats.org/drawingml/2006/main">
                        <a:graphicData uri="http://schemas.microsoft.com/office/word/2010/wordprocessingShape">
                          <wps:wsp>
                            <wps:cNvSpPr txBox="1"/>
                            <wps:spPr>
                              <a:xfrm>
                                <a:off x="0" y="0"/>
                                <a:ext cx="870509" cy="409652"/>
                              </a:xfrm>
                              <a:prstGeom prst="rect">
                                <a:avLst/>
                              </a:prstGeom>
                              <a:solidFill>
                                <a:schemeClr val="lt1"/>
                              </a:solidFill>
                              <a:ln w="6350">
                                <a:solidFill>
                                  <a:schemeClr val="accent6">
                                    <a:lumMod val="75000"/>
                                  </a:schemeClr>
                                </a:solidFill>
                              </a:ln>
                            </wps:spPr>
                            <wps:txbx>
                              <w:txbxContent>
                                <w:p w14:paraId="66A7A565" w14:textId="684ECB1A" w:rsidR="002D1ABC" w:rsidRPr="004C574A" w:rsidRDefault="002D1ABC" w:rsidP="004C574A">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57118" id="Text Box 35" o:spid="_x0000_s1040" type="#_x0000_t202" style="width:68.5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" fillcolor="white [3201]" strokecolor="#538135 [2409]" strokeweight=".5pt">
                      <v:textbox>
                        <w:txbxContent>
                          <w:p w14:paraId="66A7A565" w14:textId="684ECB1A" w:rsidR="002D1ABC" w:rsidRPr="004C574A" w:rsidRDefault="002D1ABC" w:rsidP="004C574A">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ESC</w:t>
                            </w:r>
                          </w:p>
                        </w:txbxContent>
                      </v:textbox>
                      <w10:anchorlock/>
                    </v:shape>
                  </w:pict>
                </mc:Fallback>
              </mc:AlternateContent>
            </w:r>
            <w:r w:rsidR="004C574A" w:rsidRPr="000B4502">
              <w:rPr>
                <w:noProof/>
              </w:rPr>
              <mc:AlternateContent>
                <mc:Choice Requires="wps">
                  <w:drawing>
                    <wp:inline distT="0" distB="0" distL="0" distR="0" wp14:anchorId="128019D5" wp14:editId="576BBE1E">
                      <wp:extent cx="1234948" cy="409575"/>
                      <wp:effectExtent l="0" t="0" r="22860" b="28575"/>
                      <wp:docPr id="37" name="Text Box 37"/>
                      <wp:cNvGraphicFramePr/>
                      <a:graphic xmlns:a="http://schemas.openxmlformats.org/drawingml/2006/main">
                        <a:graphicData uri="http://schemas.microsoft.com/office/word/2010/wordprocessingShape">
                          <wps:wsp>
                            <wps:cNvSpPr txBox="1"/>
                            <wps:spPr>
                              <a:xfrm>
                                <a:off x="0" y="0"/>
                                <a:ext cx="1234948" cy="409575"/>
                              </a:xfrm>
                              <a:prstGeom prst="rect">
                                <a:avLst/>
                              </a:prstGeom>
                              <a:solidFill>
                                <a:schemeClr val="lt1"/>
                              </a:solidFill>
                              <a:ln w="6350">
                                <a:solidFill>
                                  <a:schemeClr val="accent6">
                                    <a:lumMod val="75000"/>
                                  </a:schemeClr>
                                </a:solidFill>
                              </a:ln>
                            </wps:spPr>
                            <wps:txbx>
                              <w:txbxContent>
                                <w:p w14:paraId="215BEA31" w14:textId="196F5A2C"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Pause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8019D5" id="Text Box 37" o:spid="_x0000_s1041" type="#_x0000_t202" style="width:97.2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" fillcolor="white [3201]" strokecolor="#538135 [2409]" strokeweight=".5pt">
                      <v:textbox>
                        <w:txbxContent>
                          <w:p w14:paraId="215BEA31" w14:textId="196F5A2C" w:rsidR="002D1ABC" w:rsidRPr="00920A52" w:rsidRDefault="002D1ABC" w:rsidP="004C574A">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Pause Game</w:t>
                            </w:r>
                          </w:p>
                        </w:txbxContent>
                      </v:textbox>
                      <w10:anchorlock/>
                    </v:shape>
                  </w:pict>
                </mc:Fallback>
              </mc:AlternateContent>
            </w:r>
            <w:r w:rsidR="00920A52" w:rsidRPr="000B4502">
              <w:rPr>
                <w:noProof/>
              </w:rPr>
              <mc:AlternateContent>
                <mc:Choice Requires="wps">
                  <w:drawing>
                    <wp:inline distT="0" distB="0" distL="0" distR="0" wp14:anchorId="142DF040" wp14:editId="724369C5">
                      <wp:extent cx="2127402" cy="456819"/>
                      <wp:effectExtent l="0" t="0" r="25400" b="19685"/>
                      <wp:docPr id="38" name="Text Box 38"/>
                      <wp:cNvGraphicFramePr/>
                      <a:graphic xmlns:a="http://schemas.openxmlformats.org/drawingml/2006/main">
                        <a:graphicData uri="http://schemas.microsoft.com/office/word/2010/wordprocessingShape">
                          <wps:wsp>
                            <wps:cNvSpPr txBox="1"/>
                            <wps:spPr>
                              <a:xfrm>
                                <a:off x="0" y="0"/>
                                <a:ext cx="2127402" cy="456819"/>
                              </a:xfrm>
                              <a:prstGeom prst="rect">
                                <a:avLst/>
                              </a:prstGeom>
                              <a:solidFill>
                                <a:schemeClr val="accent6"/>
                              </a:solidFill>
                              <a:ln>
                                <a:solidFill>
                                  <a:schemeClr val="accent6">
                                    <a:lumMod val="75000"/>
                                  </a:schemeClr>
                                </a:solidFill>
                              </a:ln>
                            </wps:spPr>
                            <wps:style>
                              <a:lnRef idx="0">
                                <a:scrgbClr r="0" g="0" b="0"/>
                              </a:lnRef>
                              <a:fillRef idx="0">
                                <a:scrgbClr r="0" g="0" b="0"/>
                              </a:fillRef>
                              <a:effectRef idx="0">
                                <a:scrgbClr r="0" g="0" b="0"/>
                              </a:effectRef>
                              <a:fontRef idx="minor">
                                <a:schemeClr val="lt1"/>
                              </a:fontRef>
                            </wps:style>
                            <wps:txbx>
                              <w:txbxContent>
                                <w:p w14:paraId="58CBC51D" w14:textId="0ED5C5EE" w:rsidR="002D1ABC" w:rsidRPr="00920A52" w:rsidRDefault="002D1ABC" w:rsidP="00920A52">
                                  <w:pPr>
                                    <w:pStyle w:val="Heading1"/>
                                    <w:spacing w:before="0" w:line="240" w:lineRule="auto"/>
                                    <w:jc w:val="center"/>
                                    <w:rPr>
                                      <w:color w:val="E7E6E6" w:themeColor="background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0A52">
                                    <w:rPr>
                                      <w:color w:val="E7E6E6" w:themeColor="background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Score-Screen Binds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2DF040" id="Text Box 38" o:spid="_x0000_s1042" type="#_x0000_t202" style="width:167.5pt;height: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" fillcolor="#70ad47 [3209]" strokecolor="#538135 [2409]">
                      <v:textbox>
                        <w:txbxContent>
                          <w:p w14:paraId="58CBC51D" w14:textId="0ED5C5EE" w:rsidR="002D1ABC" w:rsidRPr="00920A52" w:rsidRDefault="002D1ABC" w:rsidP="00920A52">
                            <w:pPr>
                              <w:pStyle w:val="Heading1"/>
                              <w:spacing w:before="0" w:line="240" w:lineRule="auto"/>
                              <w:jc w:val="center"/>
                              <w:rPr>
                                <w:color w:val="E7E6E6" w:themeColor="background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0A52">
                              <w:rPr>
                                <w:color w:val="E7E6E6" w:themeColor="background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Score-Screen Binds</w:t>
                            </w:r>
                          </w:p>
                        </w:txbxContent>
                      </v:textbox>
                      <w10:anchorlock/>
                    </v:shape>
                  </w:pict>
                </mc:Fallback>
              </mc:AlternateContent>
            </w:r>
            <w:r w:rsidR="00920A52" w:rsidRPr="000B4502">
              <w:rPr>
                <w:noProof/>
              </w:rPr>
              <mc:AlternateContent>
                <mc:Choice Requires="wps">
                  <w:drawing>
                    <wp:inline distT="0" distB="0" distL="0" distR="0" wp14:anchorId="6E9B46F6" wp14:editId="55FE4726">
                      <wp:extent cx="870509" cy="409652"/>
                      <wp:effectExtent l="0" t="0" r="25400" b="28575"/>
                      <wp:docPr id="39" name="Text Box 39"/>
                      <wp:cNvGraphicFramePr/>
                      <a:graphic xmlns:a="http://schemas.openxmlformats.org/drawingml/2006/main">
                        <a:graphicData uri="http://schemas.microsoft.com/office/word/2010/wordprocessingShape">
                          <wps:wsp>
                            <wps:cNvSpPr txBox="1"/>
                            <wps:spPr>
                              <a:xfrm>
                                <a:off x="0" y="0"/>
                                <a:ext cx="870509" cy="409652"/>
                              </a:xfrm>
                              <a:prstGeom prst="rect">
                                <a:avLst/>
                              </a:prstGeom>
                              <a:solidFill>
                                <a:schemeClr val="lt1"/>
                              </a:solidFill>
                              <a:ln w="6350">
                                <a:solidFill>
                                  <a:schemeClr val="accent6">
                                    <a:lumMod val="75000"/>
                                  </a:schemeClr>
                                </a:solidFill>
                              </a:ln>
                            </wps:spPr>
                            <wps:txbx>
                              <w:txbxContent>
                                <w:p w14:paraId="146DDF8F" w14:textId="618C88FD" w:rsidR="002D1ABC" w:rsidRPr="004C574A" w:rsidRDefault="002D1ABC" w:rsidP="00920A52">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9B46F6" id="Text Box 39" o:spid="_x0000_s1043" type="#_x0000_t202" style="width:68.5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" fillcolor="white [3201]" strokecolor="#538135 [2409]" strokeweight=".5pt">
                      <v:textbox>
                        <w:txbxContent>
                          <w:p w14:paraId="146DDF8F" w14:textId="618C88FD" w:rsidR="002D1ABC" w:rsidRPr="004C574A" w:rsidRDefault="002D1ABC" w:rsidP="00920A52">
                            <w:pPr>
                              <w:pStyle w:val="Heading1"/>
                              <w:spacing w:before="0" w:line="240" w:lineRule="auto"/>
                              <w:contextualSpacing/>
                              <w:jc w:val="cente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pPr>
                            <w:r>
                              <w:rPr>
                                <w:b/>
                                <w:color w:val="538135" w:themeColor="accent6" w:themeShade="BF"/>
                                <w:sz w:val="40"/>
                                <w:szCs w:val="40"/>
                                <w:lang w:val="sv-SE"/>
                                <w14:shadow w14:blurRad="38100" w14:dist="22860" w14:dir="5400000" w14:sx="100000" w14:sy="100000" w14:kx="0" w14:ky="0" w14:algn="tl">
                                  <w14:srgbClr w14:val="000000">
                                    <w14:alpha w14:val="70000"/>
                                  </w14:srgbClr>
                                </w14:shadow>
                                <w14:textOutline w14:w="10160" w14:cap="flat" w14:cmpd="sng" w14:algn="ctr">
                                  <w14:solidFill>
                                    <w14:schemeClr w14:val="accent6">
                                      <w14:lumMod w14:val="20000"/>
                                      <w14:lumOff w14:val="80000"/>
                                    </w14:schemeClr>
                                  </w14:solidFill>
                                  <w14:prstDash w14:val="solid"/>
                                  <w14:round/>
                                </w14:textOutline>
                              </w:rPr>
                              <w:t>Any</w:t>
                            </w:r>
                          </w:p>
                        </w:txbxContent>
                      </v:textbox>
                      <w10:anchorlock/>
                    </v:shape>
                  </w:pict>
                </mc:Fallback>
              </mc:AlternateContent>
            </w:r>
            <w:r w:rsidR="00920A52" w:rsidRPr="000B4502">
              <w:rPr>
                <w:noProof/>
              </w:rPr>
              <mc:AlternateContent>
                <mc:Choice Requires="wps">
                  <w:drawing>
                    <wp:inline distT="0" distB="0" distL="0" distR="0" wp14:anchorId="491FF6AD" wp14:editId="6A4714CD">
                      <wp:extent cx="1234948" cy="409575"/>
                      <wp:effectExtent l="0" t="0" r="22860" b="28575"/>
                      <wp:docPr id="40" name="Text Box 40"/>
                      <wp:cNvGraphicFramePr/>
                      <a:graphic xmlns:a="http://schemas.openxmlformats.org/drawingml/2006/main">
                        <a:graphicData uri="http://schemas.microsoft.com/office/word/2010/wordprocessingShape">
                          <wps:wsp>
                            <wps:cNvSpPr txBox="1"/>
                            <wps:spPr>
                              <a:xfrm>
                                <a:off x="0" y="0"/>
                                <a:ext cx="1234948" cy="409575"/>
                              </a:xfrm>
                              <a:prstGeom prst="rect">
                                <a:avLst/>
                              </a:prstGeom>
                              <a:solidFill>
                                <a:schemeClr val="lt1"/>
                              </a:solidFill>
                              <a:ln w="6350">
                                <a:solidFill>
                                  <a:schemeClr val="accent6">
                                    <a:lumMod val="75000"/>
                                  </a:schemeClr>
                                </a:solidFill>
                              </a:ln>
                            </wps:spPr>
                            <wps:txbx>
                              <w:txbxContent>
                                <w:p w14:paraId="691A44FD" w14:textId="51B9F054" w:rsidR="002D1ABC" w:rsidRPr="00920A52" w:rsidRDefault="002D1ABC" w:rsidP="00920A52">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Exit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1FF6AD" id="Text Box 40" o:spid="_x0000_s1044" type="#_x0000_t202" style="width:97.2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" fillcolor="white [3201]" strokecolor="#538135 [2409]" strokeweight=".5pt">
                      <v:textbox>
                        <w:txbxContent>
                          <w:p w14:paraId="691A44FD" w14:textId="51B9F054" w:rsidR="002D1ABC" w:rsidRPr="00920A52" w:rsidRDefault="002D1ABC" w:rsidP="00920A52">
                            <w:pPr>
                              <w:pStyle w:val="Heading3"/>
                              <w:spacing w:before="120"/>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920A52">
                              <w:rPr>
                                <w:b/>
                                <w:color w:val="auto"/>
                                <w:spacing w:val="10"/>
                                <w:lang w:val="sv-SE"/>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Exit Menu</w:t>
                            </w:r>
                          </w:p>
                        </w:txbxContent>
                      </v:textbox>
                      <w10:anchorlock/>
                    </v:shape>
                  </w:pict>
                </mc:Fallback>
              </mc:AlternateContent>
            </w:r>
          </w:p>
        </w:tc>
        <w:tc>
          <w:tcPr>
            <w:tcW w:w="7773" w:type="dxa"/>
            <w:gridSpan w:val="2"/>
          </w:tcPr>
          <w:p w14:paraId="1363AC61" w14:textId="77A89020" w:rsidR="000B4502" w:rsidRDefault="000B4502" w:rsidP="00FF0F6F">
            <w:pPr>
              <w:ind w:left="29" w:right="-465"/>
            </w:pPr>
            <w:r w:rsidRPr="000B4502">
              <w:rPr>
                <w:noProof/>
              </w:rPr>
              <mc:AlternateContent>
                <mc:Choice Requires="wps">
                  <w:drawing>
                    <wp:inline distT="0" distB="0" distL="0" distR="0" wp14:anchorId="27FED6A5" wp14:editId="7476CF9B">
                      <wp:extent cx="4608576" cy="6029864"/>
                      <wp:effectExtent l="0" t="0" r="20955" b="28575"/>
                      <wp:docPr id="11" name="Text Box 11"/>
                      <wp:cNvGraphicFramePr/>
                      <a:graphic xmlns:a="http://schemas.openxmlformats.org/drawingml/2006/main">
                        <a:graphicData uri="http://schemas.microsoft.com/office/word/2010/wordprocessingShape">
                          <wps:wsp>
                            <wps:cNvSpPr txBox="1"/>
                            <wps:spPr>
                              <a:xfrm>
                                <a:off x="0" y="0"/>
                                <a:ext cx="4608576" cy="6029864"/>
                              </a:xfrm>
                              <a:prstGeom prst="rect">
                                <a:avLst/>
                              </a:prstGeom>
                              <a:solidFill>
                                <a:schemeClr val="bg1"/>
                              </a:solidFill>
                              <a:ln w="9525">
                                <a:solidFill>
                                  <a:schemeClr val="accent6">
                                    <a:lumMod val="75000"/>
                                  </a:schemeClr>
                                </a:solidFill>
                              </a:ln>
                            </wps:spPr>
                            <wps:txbx>
                              <w:txbxContent>
                                <w:p w14:paraId="69B95340" w14:textId="2F66D6E2" w:rsidR="002D1ABC" w:rsidRPr="00FF0F6F" w:rsidRDefault="002D1ABC" w:rsidP="00920A52">
                                  <w:pPr>
                                    <w:pStyle w:val="Heading3"/>
                                    <w:spacing w:before="0" w:after="120" w:line="240" w:lineRule="auto"/>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FF0F6F">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Quick</w:t>
                                  </w:r>
                                  <w:r>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 xml:space="preserve"> </w:t>
                                  </w:r>
                                  <w:r w:rsidRPr="00FF0F6F">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Guide</w:t>
                                  </w:r>
                                </w:p>
                                <w:p w14:paraId="05BBC068" w14:textId="582FEFA8" w:rsidR="002D1ABC" w:rsidRDefault="002D1ABC" w:rsidP="000B4502">
                                  <w:r>
                                    <w:t>These are the steps required to successfully start and operate the game</w:t>
                                  </w:r>
                                </w:p>
                                <w:p w14:paraId="0ED0F674" w14:textId="7B55BC15" w:rsidR="002D1ABC" w:rsidRPr="00FF0F6F" w:rsidRDefault="002D1ABC" w:rsidP="000B4502">
                                  <w:pPr>
                                    <w:pStyle w:val="Heading2"/>
                                    <w:rPr>
                                      <w:color w:val="538135" w:themeColor="accent6" w:themeShade="BF"/>
                                    </w:rPr>
                                  </w:pPr>
                                  <w:r w:rsidRPr="00FF0F6F">
                                    <w:rPr>
                                      <w:color w:val="538135" w:themeColor="accent6" w:themeShade="BF"/>
                                    </w:rPr>
                                    <w:t>Before we Begin</w:t>
                                  </w:r>
                                </w:p>
                                <w:p w14:paraId="018B7B1D" w14:textId="3886B978" w:rsidR="002D1ABC" w:rsidRDefault="002D1ABC" w:rsidP="002E5E7D">
                                  <w:pPr>
                                    <w:jc w:val="both"/>
                                  </w:pPr>
                                  <w:r>
                                    <w:t>This game is executed in undecorated full screen mode by default. It was developed with a 2560x1440 resolution with scaling in mind at an early phase. Regretfully some GUI elements ran into a VM-limitations during the last iterations of the development, causing the scaling to malfunction. Utilizing a lower resolution then mentioned above, the following graphical and functional elements might not behave as intended:</w:t>
                                  </w:r>
                                </w:p>
                                <w:p w14:paraId="3011DB12" w14:textId="010C4794" w:rsidR="002D1ABC" w:rsidRDefault="002D1ABC" w:rsidP="002E5E7D">
                                  <w:pPr>
                                    <w:pStyle w:val="ListParagraph"/>
                                    <w:numPr>
                                      <w:ilvl w:val="0"/>
                                      <w:numId w:val="1"/>
                                    </w:numPr>
                                    <w:jc w:val="both"/>
                                  </w:pPr>
                                  <w:r>
                                    <w:t>Main menus transparent buttons on left hand side, incorrect location causing the buttons to appear disabled.</w:t>
                                  </w:r>
                                </w:p>
                                <w:p w14:paraId="57CC2A02" w14:textId="646392F3" w:rsidR="002D1ABC" w:rsidRDefault="002D1ABC" w:rsidP="002E5E7D">
                                  <w:pPr>
                                    <w:pStyle w:val="ListParagraph"/>
                                    <w:numPr>
                                      <w:ilvl w:val="0"/>
                                      <w:numId w:val="1"/>
                                    </w:numPr>
                                    <w:jc w:val="both"/>
                                  </w:pPr>
                                  <w:r>
                                    <w:t>Game &amp; Main menu score screen, graphics shifted to incorrect positions.</w:t>
                                  </w:r>
                                </w:p>
                                <w:p w14:paraId="5B097288" w14:textId="78E03A88" w:rsidR="002D1ABC" w:rsidRDefault="002D1ABC" w:rsidP="002E5E7D">
                                  <w:pPr>
                                    <w:pStyle w:val="ListParagraph"/>
                                    <w:numPr>
                                      <w:ilvl w:val="0"/>
                                      <w:numId w:val="1"/>
                                    </w:numPr>
                                    <w:jc w:val="both"/>
                                  </w:pPr>
                                  <w:r>
                                    <w:t>Game asteroids, ships, powerups, texts and mini map retains original size, causing the game-board to appear smaller then intended and limiting the players ability to respond to fast moving objects in time.</w:t>
                                  </w:r>
                                </w:p>
                                <w:p w14:paraId="5EFEB923" w14:textId="55FFEAF6" w:rsidR="002D1ABC" w:rsidRPr="007E58FC" w:rsidRDefault="002D1ABC" w:rsidP="002E5E7D">
                                  <w:pPr>
                                    <w:pStyle w:val="Heading2"/>
                                    <w:jc w:val="both"/>
                                    <w:rPr>
                                      <w:color w:val="538135" w:themeColor="accent6" w:themeShade="BF"/>
                                    </w:rPr>
                                  </w:pPr>
                                  <w:r w:rsidRPr="007E58FC">
                                    <w:rPr>
                                      <w:color w:val="538135" w:themeColor="accent6" w:themeShade="BF"/>
                                    </w:rPr>
                                    <w:t>Playing the game</w:t>
                                  </w:r>
                                </w:p>
                                <w:p w14:paraId="454D12A7" w14:textId="2D76B197" w:rsidR="002D1ABC" w:rsidRDefault="002D1ABC" w:rsidP="002E5E7D">
                                  <w:pPr>
                                    <w:spacing w:after="0"/>
                                    <w:jc w:val="both"/>
                                  </w:pPr>
                                  <w:r>
                                    <w:t xml:space="preserve">Clicking “New Game” in the menu initializes the game. The players ship is spawned in the middle of the screen, centered in the game world free of game objects. Using the key bindings on the left-hand side of this quick guide the player may traverse space and defeat enemy ships and asteroids alike. The goal of the game is to amass points and reach high scores while staying alive. Points are rewarded by destroying asteroids and enemy ships or by collecting the </w:t>
                                  </w:r>
                                  <w:r w:rsidRPr="002D6D4D">
                                    <w:rPr>
                                      <w:b/>
                                      <w:bCs/>
                                      <w:color w:val="BF8F00" w:themeColor="accent4" w:themeShade="BF"/>
                                    </w:rPr>
                                    <w:t>Golden powerups</w:t>
                                  </w:r>
                                  <w:r>
                                    <w:t xml:space="preserve"> rarely dropped from enemy ships. </w:t>
                                  </w:r>
                                </w:p>
                                <w:p w14:paraId="4D434D6D" w14:textId="722CCEF9" w:rsidR="002D1ABC" w:rsidRDefault="002D1ABC" w:rsidP="002E5E7D">
                                  <w:pPr>
                                    <w:spacing w:after="0"/>
                                    <w:jc w:val="both"/>
                                    <w:rPr>
                                      <w:b/>
                                      <w:bCs/>
                                    </w:rPr>
                                  </w:pPr>
                                  <w:r w:rsidRPr="002D6D4D">
                                    <w:rPr>
                                      <w:u w:val="single"/>
                                    </w:rPr>
                                    <w:t>Points</w:t>
                                  </w:r>
                                  <w:r>
                                    <w:t xml:space="preserve">: </w:t>
                                  </w:r>
                                  <w:r w:rsidRPr="007E58FC">
                                    <w:rPr>
                                      <w:b/>
                                      <w:bCs/>
                                    </w:rPr>
                                    <w:t>golden powerup &gt; enemy ship &gt; bigger asteroid &gt; smaller asteroid</w:t>
                                  </w:r>
                                </w:p>
                                <w:p w14:paraId="3CEF6A8D" w14:textId="48926A76" w:rsidR="002D1ABC" w:rsidRDefault="002D1ABC" w:rsidP="002E5E7D">
                                  <w:pPr>
                                    <w:spacing w:after="0"/>
                                    <w:jc w:val="both"/>
                                  </w:pPr>
                                  <w:r>
                                    <w:t xml:space="preserve">The ship begins with a protective power shield that absorbs damage; this can be refilled with </w:t>
                                  </w:r>
                                  <w:r>
                                    <w:rPr>
                                      <w:b/>
                                      <w:bCs/>
                                      <w:color w:val="1F4E79" w:themeColor="accent5" w:themeShade="80"/>
                                    </w:rPr>
                                    <w:t>B</w:t>
                                  </w:r>
                                  <w:r w:rsidRPr="002D6D4D">
                                    <w:rPr>
                                      <w:b/>
                                      <w:bCs/>
                                      <w:color w:val="1F4E79" w:themeColor="accent5" w:themeShade="80"/>
                                    </w:rPr>
                                    <w:t>lue powerups</w:t>
                                  </w:r>
                                  <w:r>
                                    <w:t xml:space="preserve">. </w:t>
                                  </w:r>
                                  <w:r w:rsidRPr="002D6D4D">
                                    <w:rPr>
                                      <w:b/>
                                      <w:bCs/>
                                      <w:color w:val="385623" w:themeColor="accent6" w:themeShade="80"/>
                                    </w:rPr>
                                    <w:t>Green powerups</w:t>
                                  </w:r>
                                  <w:r>
                                    <w:t xml:space="preserve"> grants your ship a drone that fires at enemies while </w:t>
                                  </w:r>
                                  <w:r>
                                    <w:rPr>
                                      <w:b/>
                                      <w:bCs/>
                                      <w:color w:val="C00000"/>
                                    </w:rPr>
                                    <w:t>R</w:t>
                                  </w:r>
                                  <w:r w:rsidRPr="002D6D4D">
                                    <w:rPr>
                                      <w:b/>
                                      <w:bCs/>
                                      <w:color w:val="C00000"/>
                                    </w:rPr>
                                    <w:t>ed powerups</w:t>
                                  </w:r>
                                  <w:r w:rsidRPr="002D6D4D">
                                    <w:rPr>
                                      <w:color w:val="C00000"/>
                                    </w:rPr>
                                    <w:t xml:space="preserve"> </w:t>
                                  </w:r>
                                  <w:r>
                                    <w:t>increases the number of bullets your ship may fire.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FED6A5" id="Text Box 11" o:spid="_x0000_s1045" type="#_x0000_t202" style="width:362.9pt;height:47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" fillcolor="white [3212]" strokecolor="#538135 [2409]">
                      <v:textbox>
                        <w:txbxContent>
                          <w:p w14:paraId="69B95340" w14:textId="2F66D6E2" w:rsidR="002D1ABC" w:rsidRPr="00FF0F6F" w:rsidRDefault="002D1ABC" w:rsidP="00920A52">
                            <w:pPr>
                              <w:pStyle w:val="Heading3"/>
                              <w:spacing w:before="0" w:after="120" w:line="240" w:lineRule="auto"/>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FF0F6F">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Quick</w:t>
                            </w:r>
                            <w:r>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 xml:space="preserve"> </w:t>
                            </w:r>
                            <w:r w:rsidRPr="00FF0F6F">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Guide</w:t>
                            </w:r>
                          </w:p>
                          <w:p w14:paraId="05BBC068" w14:textId="582FEFA8" w:rsidR="002D1ABC" w:rsidRDefault="002D1ABC" w:rsidP="000B4502">
                            <w:r>
                              <w:t>These are the steps required to successfully start and operate the game</w:t>
                            </w:r>
                          </w:p>
                          <w:p w14:paraId="0ED0F674" w14:textId="7B55BC15" w:rsidR="002D1ABC" w:rsidRPr="00FF0F6F" w:rsidRDefault="002D1ABC" w:rsidP="000B4502">
                            <w:pPr>
                              <w:pStyle w:val="Heading2"/>
                              <w:rPr>
                                <w:color w:val="538135" w:themeColor="accent6" w:themeShade="BF"/>
                              </w:rPr>
                            </w:pPr>
                            <w:r w:rsidRPr="00FF0F6F">
                              <w:rPr>
                                <w:color w:val="538135" w:themeColor="accent6" w:themeShade="BF"/>
                              </w:rPr>
                              <w:t>Before we Begin</w:t>
                            </w:r>
                          </w:p>
                          <w:p w14:paraId="018B7B1D" w14:textId="3886B978" w:rsidR="002D1ABC" w:rsidRDefault="002D1ABC" w:rsidP="002E5E7D">
                            <w:pPr>
                              <w:jc w:val="both"/>
                            </w:pPr>
                            <w:r>
                              <w:t>This game is executed in undecorated full screen mode by default. It was developed with a 2560x1440 resolution with scaling in mind at an early phase. Regretfully some GUI elements ran into a VM-limitations during the last iterations of the development, causing the scaling to malfunction. Utilizing a lower resolution then mentioned above, the following graphical and functional elements might not behave as intended:</w:t>
                            </w:r>
                          </w:p>
                          <w:p w14:paraId="3011DB12" w14:textId="010C4794" w:rsidR="002D1ABC" w:rsidRDefault="002D1ABC" w:rsidP="002E5E7D">
                            <w:pPr>
                              <w:pStyle w:val="ListParagraph"/>
                              <w:numPr>
                                <w:ilvl w:val="0"/>
                                <w:numId w:val="1"/>
                              </w:numPr>
                              <w:jc w:val="both"/>
                            </w:pPr>
                            <w:r>
                              <w:t>Main menus transparent buttons on left hand side, incorrect location causing the buttons to appear disabled.</w:t>
                            </w:r>
                          </w:p>
                          <w:p w14:paraId="57CC2A02" w14:textId="646392F3" w:rsidR="002D1ABC" w:rsidRDefault="002D1ABC" w:rsidP="002E5E7D">
                            <w:pPr>
                              <w:pStyle w:val="ListParagraph"/>
                              <w:numPr>
                                <w:ilvl w:val="0"/>
                                <w:numId w:val="1"/>
                              </w:numPr>
                              <w:jc w:val="both"/>
                            </w:pPr>
                            <w:r>
                              <w:t>Game &amp; Main menu score screen, graphics shifted to incorrect positions.</w:t>
                            </w:r>
                          </w:p>
                          <w:p w14:paraId="5B097288" w14:textId="78E03A88" w:rsidR="002D1ABC" w:rsidRDefault="002D1ABC" w:rsidP="002E5E7D">
                            <w:pPr>
                              <w:pStyle w:val="ListParagraph"/>
                              <w:numPr>
                                <w:ilvl w:val="0"/>
                                <w:numId w:val="1"/>
                              </w:numPr>
                              <w:jc w:val="both"/>
                            </w:pPr>
                            <w:r>
                              <w:t>Game asteroids, ships, powerups, texts and mini map retains original size, causing the game-board to appear smaller then intended and limiting the players ability to respond to fast moving objects in time.</w:t>
                            </w:r>
                          </w:p>
                          <w:p w14:paraId="5EFEB923" w14:textId="55FFEAF6" w:rsidR="002D1ABC" w:rsidRPr="007E58FC" w:rsidRDefault="002D1ABC" w:rsidP="002E5E7D">
                            <w:pPr>
                              <w:pStyle w:val="Heading2"/>
                              <w:jc w:val="both"/>
                              <w:rPr>
                                <w:color w:val="538135" w:themeColor="accent6" w:themeShade="BF"/>
                              </w:rPr>
                            </w:pPr>
                            <w:r w:rsidRPr="007E58FC">
                              <w:rPr>
                                <w:color w:val="538135" w:themeColor="accent6" w:themeShade="BF"/>
                              </w:rPr>
                              <w:t>Playing the game</w:t>
                            </w:r>
                          </w:p>
                          <w:p w14:paraId="454D12A7" w14:textId="2D76B197" w:rsidR="002D1ABC" w:rsidRDefault="002D1ABC" w:rsidP="002E5E7D">
                            <w:pPr>
                              <w:spacing w:after="0"/>
                              <w:jc w:val="both"/>
                            </w:pPr>
                            <w:r>
                              <w:t xml:space="preserve">Clicking “New Game” in the menu initializes the game. The players ship is spawned in the middle of the screen, centered in the game world free of game objects. Using the key bindings on the left-hand side of this quick guide the player may traverse space and defeat enemy ships and asteroids alike. The goal of the game is to amass points and reach high scores while staying alive. Points are rewarded by destroying asteroids and enemy ships or by collecting the </w:t>
                            </w:r>
                            <w:r w:rsidRPr="002D6D4D">
                              <w:rPr>
                                <w:b/>
                                <w:bCs/>
                                <w:color w:val="BF8F00" w:themeColor="accent4" w:themeShade="BF"/>
                              </w:rPr>
                              <w:t>Golden powerups</w:t>
                            </w:r>
                            <w:r>
                              <w:t xml:space="preserve"> rarely dropped from enemy ships. </w:t>
                            </w:r>
                          </w:p>
                          <w:p w14:paraId="4D434D6D" w14:textId="722CCEF9" w:rsidR="002D1ABC" w:rsidRDefault="002D1ABC" w:rsidP="002E5E7D">
                            <w:pPr>
                              <w:spacing w:after="0"/>
                              <w:jc w:val="both"/>
                              <w:rPr>
                                <w:b/>
                                <w:bCs/>
                              </w:rPr>
                            </w:pPr>
                            <w:r w:rsidRPr="002D6D4D">
                              <w:rPr>
                                <w:u w:val="single"/>
                              </w:rPr>
                              <w:t>Points</w:t>
                            </w:r>
                            <w:r>
                              <w:t xml:space="preserve">: </w:t>
                            </w:r>
                            <w:r w:rsidRPr="007E58FC">
                              <w:rPr>
                                <w:b/>
                                <w:bCs/>
                              </w:rPr>
                              <w:t>golden powerup &gt; enemy ship &gt; bigger asteroid &gt; smaller asteroid</w:t>
                            </w:r>
                          </w:p>
                          <w:p w14:paraId="3CEF6A8D" w14:textId="48926A76" w:rsidR="002D1ABC" w:rsidRDefault="002D1ABC" w:rsidP="002E5E7D">
                            <w:pPr>
                              <w:spacing w:after="0"/>
                              <w:jc w:val="both"/>
                            </w:pPr>
                            <w:r>
                              <w:t xml:space="preserve">The ship begins with a protective power shield that absorbs damage; this can be refilled with </w:t>
                            </w:r>
                            <w:r>
                              <w:rPr>
                                <w:b/>
                                <w:bCs/>
                                <w:color w:val="1F4E79" w:themeColor="accent5" w:themeShade="80"/>
                              </w:rPr>
                              <w:t>B</w:t>
                            </w:r>
                            <w:r w:rsidRPr="002D6D4D">
                              <w:rPr>
                                <w:b/>
                                <w:bCs/>
                                <w:color w:val="1F4E79" w:themeColor="accent5" w:themeShade="80"/>
                              </w:rPr>
                              <w:t>lue powerups</w:t>
                            </w:r>
                            <w:r>
                              <w:t xml:space="preserve">. </w:t>
                            </w:r>
                            <w:r w:rsidRPr="002D6D4D">
                              <w:rPr>
                                <w:b/>
                                <w:bCs/>
                                <w:color w:val="385623" w:themeColor="accent6" w:themeShade="80"/>
                              </w:rPr>
                              <w:t>Green powerups</w:t>
                            </w:r>
                            <w:r>
                              <w:t xml:space="preserve"> grants your ship a drone that fires at enemies while </w:t>
                            </w:r>
                            <w:r>
                              <w:rPr>
                                <w:b/>
                                <w:bCs/>
                                <w:color w:val="C00000"/>
                              </w:rPr>
                              <w:t>R</w:t>
                            </w:r>
                            <w:r w:rsidRPr="002D6D4D">
                              <w:rPr>
                                <w:b/>
                                <w:bCs/>
                                <w:color w:val="C00000"/>
                              </w:rPr>
                              <w:t>ed powerups</w:t>
                            </w:r>
                            <w:r w:rsidRPr="002D6D4D">
                              <w:rPr>
                                <w:color w:val="C00000"/>
                              </w:rPr>
                              <w:t xml:space="preserve"> </w:t>
                            </w:r>
                            <w:r>
                              <w:t>increases the number of bullets your ship may fire.</w:t>
                            </w:r>
                          </w:p>
                        </w:txbxContent>
                      </v:textbox>
                      <w10:anchorlock/>
                    </v:shape>
                  </w:pict>
                </mc:Fallback>
              </mc:AlternateContent>
            </w:r>
          </w:p>
        </w:tc>
      </w:tr>
    </w:tbl>
    <w:p w14:paraId="58FCB09D" w14:textId="648E4005" w:rsidR="00DF3E1F" w:rsidRDefault="00DF3E1F">
      <w:r>
        <w:br w:type="page"/>
      </w:r>
    </w:p>
    <w:p w14:paraId="403AFAD9" w14:textId="5F124E00" w:rsidR="00DF3E1F" w:rsidRDefault="00DF3E1F">
      <w:r>
        <w:rPr>
          <w:noProof/>
        </w:rPr>
        <w:lastRenderedPageBreak/>
        <mc:AlternateContent>
          <mc:Choice Requires="wps">
            <w:drawing>
              <wp:anchor distT="0" distB="0" distL="114300" distR="114300" simplePos="0" relativeHeight="251725824" behindDoc="1" locked="0" layoutInCell="1" allowOverlap="1" wp14:anchorId="1D1EF3AB" wp14:editId="5908375A">
                <wp:simplePos x="0" y="0"/>
                <wp:positionH relativeFrom="column">
                  <wp:posOffset>2924187</wp:posOffset>
                </wp:positionH>
                <wp:positionV relativeFrom="paragraph">
                  <wp:posOffset>2484024</wp:posOffset>
                </wp:positionV>
                <wp:extent cx="1828800" cy="871268"/>
                <wp:effectExtent l="0" t="0" r="0" b="5080"/>
                <wp:wrapNone/>
                <wp:docPr id="225" name="Text Box 225"/>
                <wp:cNvGraphicFramePr/>
                <a:graphic xmlns:a="http://schemas.openxmlformats.org/drawingml/2006/main">
                  <a:graphicData uri="http://schemas.microsoft.com/office/word/2010/wordprocessingShape">
                    <wps:wsp>
                      <wps:cNvSpPr txBox="1"/>
                      <wps:spPr>
                        <a:xfrm>
                          <a:off x="0" y="0"/>
                          <a:ext cx="1828800" cy="871268"/>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18B67006" w14:textId="0B21677E" w:rsidR="00DF3E1F" w:rsidRPr="002633CA" w:rsidRDefault="00DF3E1F" w:rsidP="00DF3E1F">
                            <w:pPr>
                              <w:pStyle w:val="Title"/>
                              <w:ind w:left="426"/>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1F">
                              <w:rPr>
                                <w:color w:val="7030A0"/>
                                <w14:textOutline w14:w="9525" w14:cap="rnd" w14:cmpd="sng" w14:algn="ctr">
                                  <w14:solidFill>
                                    <w14:srgbClr w14:val="7030A0"/>
                                  </w14:solidFill>
                                  <w14:prstDash w14:val="solid"/>
                                  <w14:bevel/>
                                </w14:textOutline>
                              </w:rPr>
                              <w:t>Enter</w:t>
                            </w: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EF3AB" id="Text Box 225" o:spid="_x0000_s1046" type="#_x0000_t202" style="position:absolute;margin-left:230.25pt;margin-top:195.6pt;width:2in;height:68.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" filled="f" stroked="f">
                <v:stroke joinstyle="round"/>
                <v:textbox>
                  <w:txbxContent>
                    <w:p w14:paraId="18B67006" w14:textId="0B21677E" w:rsidR="00DF3E1F" w:rsidRPr="002633CA" w:rsidRDefault="00DF3E1F" w:rsidP="00DF3E1F">
                      <w:pPr>
                        <w:pStyle w:val="Title"/>
                        <w:ind w:left="426"/>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1F">
                        <w:rPr>
                          <w:color w:val="7030A0"/>
                          <w14:textOutline w14:w="9525" w14:cap="rnd" w14:cmpd="sng" w14:algn="ctr">
                            <w14:solidFill>
                              <w14:srgbClr w14:val="7030A0"/>
                            </w14:solidFill>
                            <w14:prstDash w14:val="solid"/>
                            <w14:bevel/>
                          </w14:textOutline>
                        </w:rPr>
                        <w:t>Enter</w:t>
                      </w: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1723776" behindDoc="1" locked="0" layoutInCell="1" allowOverlap="1" wp14:anchorId="61FD7DFA" wp14:editId="195D86C3">
                <wp:simplePos x="0" y="0"/>
                <wp:positionH relativeFrom="column">
                  <wp:posOffset>1852930</wp:posOffset>
                </wp:positionH>
                <wp:positionV relativeFrom="paragraph">
                  <wp:posOffset>214690</wp:posOffset>
                </wp:positionV>
                <wp:extent cx="4080295" cy="1518249"/>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4080295" cy="151824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1069E1A" w14:textId="77777777" w:rsidR="00DF3E1F" w:rsidRPr="000B4502" w:rsidRDefault="00DF3E1F" w:rsidP="00DF3E1F">
                            <w:pPr>
                              <w:pStyle w:val="Title"/>
                              <w:ind w:left="426"/>
                            </w:pPr>
                            <w:r>
                              <w:t xml:space="preserve"> </w:t>
                            </w:r>
                            <w:r w:rsidRPr="00DF3E1F">
                              <w:rPr>
                                <w:color w:val="7030A0"/>
                                <w14:textOutline w14:w="9525" w14:cap="rnd" w14:cmpd="sng" w14:algn="ctr">
                                  <w14:solidFill>
                                    <w14:srgbClr w14:val="7030A0"/>
                                  </w14:solidFill>
                                  <w14:prstDash w14:val="solid"/>
                                  <w14:bevel/>
                                </w14:textOutline>
                              </w:rPr>
                              <w:t>Game Report</w:t>
                            </w:r>
                          </w:p>
                          <w:p w14:paraId="55EC2F06" w14:textId="3E0C3398" w:rsidR="00DF3E1F" w:rsidRPr="002633CA" w:rsidRDefault="00DF3E1F" w:rsidP="00DF3E1F">
                            <w:pPr>
                              <w:pStyle w:val="Subtitle"/>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CE218-5-SP :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D7DFA" id="Text Box 17" o:spid="_x0000_s1047" type="#_x0000_t202" style="position:absolute;margin-left:145.9pt;margin-top:16.9pt;width:321.3pt;height:119.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" filled="f" stroked="f">
                <v:stroke joinstyle="round"/>
                <v:textbox>
                  <w:txbxContent>
                    <w:p w14:paraId="61069E1A" w14:textId="77777777" w:rsidR="00DF3E1F" w:rsidRPr="000B4502" w:rsidRDefault="00DF3E1F" w:rsidP="00DF3E1F">
                      <w:pPr>
                        <w:pStyle w:val="Title"/>
                        <w:ind w:left="426"/>
                      </w:pPr>
                      <w:r>
                        <w:t xml:space="preserve"> </w:t>
                      </w:r>
                      <w:r w:rsidRPr="00DF3E1F">
                        <w:rPr>
                          <w:color w:val="7030A0"/>
                          <w14:textOutline w14:w="9525" w14:cap="rnd" w14:cmpd="sng" w14:algn="ctr">
                            <w14:solidFill>
                              <w14:srgbClr w14:val="7030A0"/>
                            </w14:solidFill>
                            <w14:prstDash w14:val="solid"/>
                            <w14:bevel/>
                          </w14:textOutline>
                        </w:rPr>
                        <w:t>Game Report</w:t>
                      </w:r>
                    </w:p>
                    <w:p w14:paraId="55EC2F06" w14:textId="3E0C3398" w:rsidR="00DF3E1F" w:rsidRPr="002633CA" w:rsidRDefault="00DF3E1F" w:rsidP="00DF3E1F">
                      <w:pPr>
                        <w:pStyle w:val="Subtitle"/>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3CA">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CE218-5-SP : Assignment</w:t>
                      </w:r>
                    </w:p>
                  </w:txbxContent>
                </v:textbox>
              </v:shape>
            </w:pict>
          </mc:Fallback>
        </mc:AlternateContent>
      </w:r>
      <w:r>
        <w:rPr>
          <w:noProof/>
        </w:rPr>
        <w:drawing>
          <wp:anchor distT="0" distB="0" distL="114300" distR="114300" simplePos="0" relativeHeight="251599871" behindDoc="1" locked="0" layoutInCell="1" allowOverlap="1" wp14:anchorId="071BD962" wp14:editId="36AC071C">
            <wp:simplePos x="0" y="0"/>
            <wp:positionH relativeFrom="column">
              <wp:posOffset>-404999</wp:posOffset>
            </wp:positionH>
            <wp:positionV relativeFrom="paragraph">
              <wp:posOffset>-2709257</wp:posOffset>
            </wp:positionV>
            <wp:extent cx="8660583" cy="15963241"/>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60583" cy="1596324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8EA0353" w14:textId="6F92B8A7" w:rsidR="00DF3E1F" w:rsidRDefault="00DF3E1F"/>
    <w:tbl>
      <w:tblPr>
        <w:tblW w:w="11971" w:type="dxa"/>
        <w:tblInd w:w="55" w:type="dxa"/>
        <w:tblLayout w:type="fixed"/>
        <w:tblCellMar>
          <w:left w:w="115" w:type="dxa"/>
          <w:right w:w="720" w:type="dxa"/>
        </w:tblCellMar>
        <w:tblLook w:val="0000" w:firstRow="0" w:lastRow="0" w:firstColumn="0" w:lastColumn="0" w:noHBand="0" w:noVBand="0"/>
      </w:tblPr>
      <w:tblGrid>
        <w:gridCol w:w="11971"/>
      </w:tblGrid>
      <w:tr w:rsidR="000B4502" w14:paraId="694279F8" w14:textId="77777777" w:rsidTr="00757A1D">
        <w:trPr>
          <w:trHeight w:val="2727"/>
        </w:trPr>
        <w:tc>
          <w:tcPr>
            <w:tcW w:w="11971" w:type="dxa"/>
            <w:vAlign w:val="center"/>
          </w:tcPr>
          <w:p w14:paraId="6776C0B5" w14:textId="0E9C03A9" w:rsidR="00757A1D" w:rsidRDefault="005B30FC" w:rsidP="00757A1D">
            <w:r>
              <w:rPr>
                <w:noProof/>
              </w:rPr>
              <mc:AlternateContent>
                <mc:Choice Requires="wps">
                  <w:drawing>
                    <wp:anchor distT="0" distB="0" distL="114300" distR="114300" simplePos="0" relativeHeight="251616256" behindDoc="0" locked="0" layoutInCell="1" allowOverlap="1" wp14:anchorId="21D37825" wp14:editId="143DCABB">
                      <wp:simplePos x="0" y="0"/>
                      <wp:positionH relativeFrom="column">
                        <wp:posOffset>222250</wp:posOffset>
                      </wp:positionH>
                      <wp:positionV relativeFrom="paragraph">
                        <wp:posOffset>102870</wp:posOffset>
                      </wp:positionV>
                      <wp:extent cx="2918460" cy="1235710"/>
                      <wp:effectExtent l="0" t="0" r="15240" b="21590"/>
                      <wp:wrapNone/>
                      <wp:docPr id="28" name="Text Box 28"/>
                      <wp:cNvGraphicFramePr/>
                      <a:graphic xmlns:a="http://schemas.openxmlformats.org/drawingml/2006/main">
                        <a:graphicData uri="http://schemas.microsoft.com/office/word/2010/wordprocessingShape">
                          <wps:wsp>
                            <wps:cNvSpPr txBox="1"/>
                            <wps:spPr>
                              <a:xfrm>
                                <a:off x="0" y="0"/>
                                <a:ext cx="2918460" cy="1235710"/>
                              </a:xfrm>
                              <a:prstGeom prst="rect">
                                <a:avLst/>
                              </a:prstGeom>
                              <a:solidFill>
                                <a:schemeClr val="dk1"/>
                              </a:solidFill>
                              <a:ln>
                                <a:solidFill>
                                  <a:schemeClr val="accent6">
                                    <a:lumMod val="60000"/>
                                    <a:lumOff val="40000"/>
                                  </a:schemeClr>
                                </a:solidFill>
                              </a:ln>
                            </wps:spPr>
                            <wps:style>
                              <a:lnRef idx="0">
                                <a:scrgbClr r="0" g="0" b="0"/>
                              </a:lnRef>
                              <a:fillRef idx="0">
                                <a:scrgbClr r="0" g="0" b="0"/>
                              </a:fillRef>
                              <a:effectRef idx="0">
                                <a:scrgbClr r="0" g="0" b="0"/>
                              </a:effectRef>
                              <a:fontRef idx="minor">
                                <a:schemeClr val="lt1"/>
                              </a:fontRef>
                            </wps:style>
                            <wps:txbx>
                              <w:txbxContent>
                                <w:p w14:paraId="6C74605A" w14:textId="15084EC9" w:rsidR="002D1ABC" w:rsidRPr="00F020FB" w:rsidRDefault="002D1ABC" w:rsidP="00F020FB">
                                  <w:pPr>
                                    <w:pStyle w:val="Title"/>
                                    <w:ind w:left="-142"/>
                                    <w:jc w:val="center"/>
                                    <w:rPr>
                                      <w:color w:val="A8D08D" w:themeColor="accent6" w:themeTint="99"/>
                                      <w:sz w:val="72"/>
                                      <w:szCs w:val="52"/>
                                      <w14:textOutline w14:w="9525" w14:cap="rnd" w14:cmpd="sng" w14:algn="ctr">
                                        <w14:solidFill>
                                          <w14:schemeClr w14:val="accent6">
                                            <w14:lumMod w14:val="75000"/>
                                          </w14:schemeClr>
                                        </w14:solidFill>
                                        <w14:prstDash w14:val="solid"/>
                                        <w14:bevel/>
                                      </w14:textOutline>
                                    </w:rPr>
                                  </w:pPr>
                                  <w:r w:rsidRPr="00F020FB">
                                    <w:rPr>
                                      <w:color w:val="A8D08D" w:themeColor="accent6" w:themeTint="99"/>
                                      <w:sz w:val="72"/>
                                      <w:szCs w:val="52"/>
                                      <w14:textOutline w14:w="9525" w14:cap="rnd" w14:cmpd="sng" w14:algn="ctr">
                                        <w14:solidFill>
                                          <w14:schemeClr w14:val="accent6">
                                            <w14:lumMod w14:val="75000"/>
                                          </w14:schemeClr>
                                        </w14:solidFill>
                                        <w14:prstDash w14:val="solid"/>
                                        <w14:bevel/>
                                      </w14:textOutline>
                                    </w:rPr>
                                    <w:t>UML</w:t>
                                  </w:r>
                                </w:p>
                                <w:p w14:paraId="178E00DE" w14:textId="0AAD9EA7" w:rsidR="002D1ABC" w:rsidRPr="00F020FB" w:rsidRDefault="002D1ABC" w:rsidP="00F020FB">
                                  <w:pPr>
                                    <w:pStyle w:val="Title"/>
                                    <w:ind w:left="-142"/>
                                    <w:jc w:val="center"/>
                                    <w:rPr>
                                      <w:color w:val="A8D08D" w:themeColor="accent6" w:themeTint="99"/>
                                      <w:sz w:val="72"/>
                                      <w:szCs w:val="52"/>
                                      <w14:textOutline w14:w="9525" w14:cap="rnd" w14:cmpd="sng" w14:algn="ctr">
                                        <w14:solidFill>
                                          <w14:schemeClr w14:val="accent6">
                                            <w14:lumMod w14:val="75000"/>
                                          </w14:schemeClr>
                                        </w14:solidFill>
                                        <w14:prstDash w14:val="solid"/>
                                        <w14:bevel/>
                                      </w14:textOutline>
                                    </w:rPr>
                                  </w:pPr>
                                  <w:r w:rsidRPr="00F020FB">
                                    <w:rPr>
                                      <w:color w:val="A8D08D" w:themeColor="accent6" w:themeTint="99"/>
                                      <w:sz w:val="72"/>
                                      <w:szCs w:val="52"/>
                                      <w14:textOutline w14:w="9525" w14:cap="rnd" w14:cmpd="sng" w14:algn="ctr">
                                        <w14:solidFill>
                                          <w14:schemeClr w14:val="accent6">
                                            <w14:lumMod w14:val="75000"/>
                                          </w14:schemeClr>
                                        </w14:solidFill>
                                        <w14:prstDash w14:val="solid"/>
                                        <w14:bevel/>
                                      </w14:textOutline>
                                    </w:rPr>
                                    <w:t>Class-Diagram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37825" id="Text Box 28" o:spid="_x0000_s1048" type="#_x0000_t202" style="position:absolute;margin-left:17.5pt;margin-top:8.1pt;width:229.8pt;height:97.3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" fillcolor="black [3200]" strokecolor="#a8d08d [1945]">
                      <v:textbox>
                        <w:txbxContent>
                          <w:p w14:paraId="6C74605A" w14:textId="15084EC9" w:rsidR="002D1ABC" w:rsidRPr="00F020FB" w:rsidRDefault="002D1ABC" w:rsidP="00F020FB">
                            <w:pPr>
                              <w:pStyle w:val="Title"/>
                              <w:ind w:left="-142"/>
                              <w:jc w:val="center"/>
                              <w:rPr>
                                <w:color w:val="A8D08D" w:themeColor="accent6" w:themeTint="99"/>
                                <w:sz w:val="72"/>
                                <w:szCs w:val="52"/>
                                <w14:textOutline w14:w="9525" w14:cap="rnd" w14:cmpd="sng" w14:algn="ctr">
                                  <w14:solidFill>
                                    <w14:schemeClr w14:val="accent6">
                                      <w14:lumMod w14:val="75000"/>
                                    </w14:schemeClr>
                                  </w14:solidFill>
                                  <w14:prstDash w14:val="solid"/>
                                  <w14:bevel/>
                                </w14:textOutline>
                              </w:rPr>
                            </w:pPr>
                            <w:r w:rsidRPr="00F020FB">
                              <w:rPr>
                                <w:color w:val="A8D08D" w:themeColor="accent6" w:themeTint="99"/>
                                <w:sz w:val="72"/>
                                <w:szCs w:val="52"/>
                                <w14:textOutline w14:w="9525" w14:cap="rnd" w14:cmpd="sng" w14:algn="ctr">
                                  <w14:solidFill>
                                    <w14:schemeClr w14:val="accent6">
                                      <w14:lumMod w14:val="75000"/>
                                    </w14:schemeClr>
                                  </w14:solidFill>
                                  <w14:prstDash w14:val="solid"/>
                                  <w14:bevel/>
                                </w14:textOutline>
                              </w:rPr>
                              <w:t>UML</w:t>
                            </w:r>
                          </w:p>
                          <w:p w14:paraId="178E00DE" w14:textId="0AAD9EA7" w:rsidR="002D1ABC" w:rsidRPr="00F020FB" w:rsidRDefault="002D1ABC" w:rsidP="00F020FB">
                            <w:pPr>
                              <w:pStyle w:val="Title"/>
                              <w:ind w:left="-142"/>
                              <w:jc w:val="center"/>
                              <w:rPr>
                                <w:color w:val="A8D08D" w:themeColor="accent6" w:themeTint="99"/>
                                <w:sz w:val="72"/>
                                <w:szCs w:val="52"/>
                                <w14:textOutline w14:w="9525" w14:cap="rnd" w14:cmpd="sng" w14:algn="ctr">
                                  <w14:solidFill>
                                    <w14:schemeClr w14:val="accent6">
                                      <w14:lumMod w14:val="75000"/>
                                    </w14:schemeClr>
                                  </w14:solidFill>
                                  <w14:prstDash w14:val="solid"/>
                                  <w14:bevel/>
                                </w14:textOutline>
                              </w:rPr>
                            </w:pPr>
                            <w:r w:rsidRPr="00F020FB">
                              <w:rPr>
                                <w:color w:val="A8D08D" w:themeColor="accent6" w:themeTint="99"/>
                                <w:sz w:val="72"/>
                                <w:szCs w:val="52"/>
                                <w14:textOutline w14:w="9525" w14:cap="rnd" w14:cmpd="sng" w14:algn="ctr">
                                  <w14:solidFill>
                                    <w14:schemeClr w14:val="accent6">
                                      <w14:lumMod w14:val="75000"/>
                                    </w14:schemeClr>
                                  </w14:solidFill>
                                  <w14:prstDash w14:val="solid"/>
                                  <w14:bevel/>
                                </w14:textOutline>
                              </w:rPr>
                              <w:t>Class-Diagram</w:t>
                            </w:r>
                          </w:p>
                        </w:txbxContent>
                      </v:textbox>
                    </v:shape>
                  </w:pict>
                </mc:Fallback>
              </mc:AlternateContent>
            </w:r>
          </w:p>
          <w:tbl>
            <w:tblPr>
              <w:tblpPr w:leftFromText="180" w:rightFromText="180" w:horzAnchor="margin" w:tblpY="555"/>
              <w:tblOverlap w:val="never"/>
              <w:tblW w:w="12229" w:type="dxa"/>
              <w:tblLayout w:type="fixed"/>
              <w:tblCellMar>
                <w:left w:w="115" w:type="dxa"/>
                <w:right w:w="720" w:type="dxa"/>
              </w:tblCellMar>
              <w:tblLook w:val="0000" w:firstRow="0" w:lastRow="0" w:firstColumn="0" w:lastColumn="0" w:noHBand="0" w:noVBand="0"/>
            </w:tblPr>
            <w:tblGrid>
              <w:gridCol w:w="12229"/>
            </w:tblGrid>
            <w:tr w:rsidR="00757A1D" w14:paraId="143938BE" w14:textId="77777777" w:rsidTr="00DF3E1F">
              <w:trPr>
                <w:trHeight w:val="7553"/>
              </w:trPr>
              <w:tc>
                <w:tcPr>
                  <w:tcW w:w="12229" w:type="dxa"/>
                </w:tcPr>
                <w:p w14:paraId="51CBD863" w14:textId="2CBDF63B" w:rsidR="00757A1D" w:rsidRDefault="00DF3E1F" w:rsidP="00757A1D">
                  <w:pPr>
                    <w:ind w:left="720"/>
                  </w:pPr>
                  <w:r>
                    <w:rPr>
                      <w:noProof/>
                    </w:rPr>
                    <mc:AlternateContent>
                      <mc:Choice Requires="wps">
                        <w:drawing>
                          <wp:anchor distT="0" distB="0" distL="114300" distR="114300" simplePos="0" relativeHeight="251600896" behindDoc="0" locked="0" layoutInCell="1" allowOverlap="1" wp14:anchorId="7A4BEA72" wp14:editId="4D88B50E">
                            <wp:simplePos x="0" y="0"/>
                            <wp:positionH relativeFrom="column">
                              <wp:posOffset>-100737</wp:posOffset>
                            </wp:positionH>
                            <wp:positionV relativeFrom="paragraph">
                              <wp:posOffset>-629920</wp:posOffset>
                            </wp:positionV>
                            <wp:extent cx="8031480" cy="10219055"/>
                            <wp:effectExtent l="0" t="0" r="26670" b="10795"/>
                            <wp:wrapNone/>
                            <wp:docPr id="22" name="Rectangle 22"/>
                            <wp:cNvGraphicFramePr/>
                            <a:graphic xmlns:a="http://schemas.openxmlformats.org/drawingml/2006/main">
                              <a:graphicData uri="http://schemas.microsoft.com/office/word/2010/wordprocessingShape">
                                <wps:wsp>
                                  <wps:cNvSpPr/>
                                  <wps:spPr>
                                    <a:xfrm>
                                      <a:off x="0" y="0"/>
                                      <a:ext cx="8031480" cy="102190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30DCB" id="Rectangle 22" o:spid="_x0000_s1026" style="position:absolute;margin-left:-7.95pt;margin-top:-49.6pt;width:632.4pt;height:804.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" fillcolor="black [3200]" strokecolor="black [1600]" strokeweight="1pt"/>
                        </w:pict>
                      </mc:Fallback>
                    </mc:AlternateContent>
                  </w:r>
                </w:p>
              </w:tc>
            </w:tr>
            <w:tr w:rsidR="00757A1D" w14:paraId="7BF35EE7" w14:textId="77777777" w:rsidTr="00DF3E1F">
              <w:trPr>
                <w:trHeight w:val="900"/>
              </w:trPr>
              <w:tc>
                <w:tcPr>
                  <w:tcW w:w="12229" w:type="dxa"/>
                  <w:vAlign w:val="bottom"/>
                </w:tcPr>
                <w:p w14:paraId="72427E47" w14:textId="41D672EE" w:rsidR="00757A1D" w:rsidRDefault="00757A1D" w:rsidP="00757A1D">
                  <w:pPr>
                    <w:ind w:left="720"/>
                    <w:jc w:val="right"/>
                    <w:rPr>
                      <w:noProof/>
                    </w:rPr>
                  </w:pPr>
                </w:p>
              </w:tc>
            </w:tr>
          </w:tbl>
          <w:p w14:paraId="389DC314" w14:textId="1C80043A" w:rsidR="00757A1D" w:rsidRDefault="00757A1D" w:rsidP="00515218">
            <w:pPr>
              <w:ind w:left="720"/>
            </w:pPr>
          </w:p>
          <w:p w14:paraId="2FCA1202" w14:textId="0EEA5AAC" w:rsidR="000B4502" w:rsidRDefault="00A1111B" w:rsidP="00515218">
            <w:pPr>
              <w:ind w:left="720"/>
            </w:pPr>
            <w:r w:rsidRPr="00A1111B">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24D3B7E4" w14:textId="5D08A5B6" w:rsidR="00757A1D" w:rsidRPr="000B4502" w:rsidRDefault="00757A1D" w:rsidP="00515218">
            <w:pPr>
              <w:ind w:left="720"/>
            </w:pPr>
          </w:p>
        </w:tc>
      </w:tr>
    </w:tbl>
    <w:p w14:paraId="0D0B5CCA" w14:textId="77777777" w:rsidR="00DF3E1F" w:rsidRDefault="00DF3E1F"/>
    <w:p w14:paraId="1DA2526B" w14:textId="77777777" w:rsidR="00DF3E1F" w:rsidRDefault="00DF3E1F"/>
    <w:p w14:paraId="030FA341" w14:textId="77777777" w:rsidR="00DF3E1F" w:rsidRDefault="00DF3E1F"/>
    <w:p w14:paraId="5C0DE254" w14:textId="77409135" w:rsidR="00AB092F" w:rsidRDefault="00AB092F">
      <w:r>
        <w:rPr>
          <w:noProof/>
        </w:rPr>
        <w:drawing>
          <wp:anchor distT="0" distB="0" distL="114300" distR="114300" simplePos="0" relativeHeight="251613184" behindDoc="0" locked="0" layoutInCell="1" allowOverlap="1" wp14:anchorId="76DE918C" wp14:editId="5CFE88DD">
            <wp:simplePos x="0" y="0"/>
            <wp:positionH relativeFrom="column">
              <wp:posOffset>1344422</wp:posOffset>
            </wp:positionH>
            <wp:positionV relativeFrom="page">
              <wp:posOffset>371856</wp:posOffset>
            </wp:positionV>
            <wp:extent cx="5916295" cy="9331325"/>
            <wp:effectExtent l="0" t="0" r="825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6295" cy="933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922B6" w14:textId="3196AF8C" w:rsidR="00AB092F" w:rsidRDefault="00AB092F" w:rsidP="00AB092F">
      <w:r>
        <w:br w:type="page"/>
      </w:r>
    </w:p>
    <w:p w14:paraId="18EE2135" w14:textId="1B58D780" w:rsidR="00E65123" w:rsidRDefault="00975715" w:rsidP="00E65123">
      <w:r>
        <w:rPr>
          <w:noProof/>
        </w:rPr>
        <w:lastRenderedPageBreak/>
        <w:drawing>
          <wp:anchor distT="0" distB="0" distL="114300" distR="114300" simplePos="0" relativeHeight="251636736" behindDoc="1" locked="0" layoutInCell="1" allowOverlap="1" wp14:anchorId="3788BFB6" wp14:editId="688232CD">
            <wp:simplePos x="0" y="0"/>
            <wp:positionH relativeFrom="column">
              <wp:posOffset>2031065</wp:posOffset>
            </wp:positionH>
            <wp:positionV relativeFrom="paragraph">
              <wp:posOffset>-4265212</wp:posOffset>
            </wp:positionV>
            <wp:extent cx="5340985" cy="12369561"/>
            <wp:effectExtent l="0" t="8890" r="3175" b="317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5340985" cy="123695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7CAFD2" w14:textId="5C6C9AB1" w:rsidR="00E65123" w:rsidRDefault="00E65123" w:rsidP="00E65123"/>
    <w:tbl>
      <w:tblPr>
        <w:tblW w:w="14107" w:type="dxa"/>
        <w:tblInd w:w="55" w:type="dxa"/>
        <w:tblLayout w:type="fixed"/>
        <w:tblCellMar>
          <w:left w:w="115" w:type="dxa"/>
          <w:right w:w="720" w:type="dxa"/>
        </w:tblCellMar>
        <w:tblLook w:val="0000" w:firstRow="0" w:lastRow="0" w:firstColumn="0" w:lastColumn="0" w:noHBand="0" w:noVBand="0"/>
      </w:tblPr>
      <w:tblGrid>
        <w:gridCol w:w="6324"/>
        <w:gridCol w:w="2426"/>
        <w:gridCol w:w="5357"/>
      </w:tblGrid>
      <w:tr w:rsidR="00E65123" w14:paraId="01D6F3B4" w14:textId="77777777" w:rsidTr="00824DA6">
        <w:trPr>
          <w:trHeight w:val="2970"/>
        </w:trPr>
        <w:tc>
          <w:tcPr>
            <w:tcW w:w="8750" w:type="dxa"/>
            <w:gridSpan w:val="2"/>
          </w:tcPr>
          <w:p w14:paraId="0DB00EB3" w14:textId="1B86E351" w:rsidR="00E65123" w:rsidRDefault="00E65123" w:rsidP="00824DA6">
            <w:pPr>
              <w:ind w:left="394"/>
            </w:pPr>
            <w:r w:rsidRPr="000B4502">
              <w:rPr>
                <w:noProof/>
              </w:rPr>
              <mc:AlternateContent>
                <mc:Choice Requires="wps">
                  <w:drawing>
                    <wp:inline distT="0" distB="0" distL="0" distR="0" wp14:anchorId="06AFECEF" wp14:editId="395A39EC">
                      <wp:extent cx="3838575" cy="1287475"/>
                      <wp:effectExtent l="0" t="0" r="28575" b="27305"/>
                      <wp:docPr id="205" name="Text Box 205"/>
                      <wp:cNvGraphicFramePr/>
                      <a:graphic xmlns:a="http://schemas.openxmlformats.org/drawingml/2006/main">
                        <a:graphicData uri="http://schemas.microsoft.com/office/word/2010/wordprocessingShape">
                          <wps:wsp>
                            <wps:cNvSpPr txBox="1"/>
                            <wps:spPr>
                              <a:xfrm>
                                <a:off x="0" y="0"/>
                                <a:ext cx="3838575" cy="1287475"/>
                              </a:xfrm>
                              <a:prstGeom prst="rect">
                                <a:avLst/>
                              </a:prstGeom>
                              <a:solidFill>
                                <a:schemeClr val="tx1">
                                  <a:lumMod val="75000"/>
                                  <a:lumOff val="25000"/>
                                  <a:alpha val="50000"/>
                                </a:schemeClr>
                              </a:solidFill>
                              <a:ln>
                                <a:solidFill>
                                  <a:schemeClr val="accent6">
                                    <a:lumMod val="20000"/>
                                    <a:lumOff val="80000"/>
                                  </a:schemeClr>
                                </a:solidFill>
                              </a:ln>
                            </wps:spPr>
                            <wps:style>
                              <a:lnRef idx="0">
                                <a:scrgbClr r="0" g="0" b="0"/>
                              </a:lnRef>
                              <a:fillRef idx="0">
                                <a:scrgbClr r="0" g="0" b="0"/>
                              </a:fillRef>
                              <a:effectRef idx="0">
                                <a:scrgbClr r="0" g="0" b="0"/>
                              </a:effectRef>
                              <a:fontRef idx="minor">
                                <a:schemeClr val="lt1"/>
                              </a:fontRef>
                            </wps:style>
                            <wps:txbx>
                              <w:txbxContent>
                                <w:p w14:paraId="00E48998" w14:textId="2FC78EFF" w:rsidR="002D1ABC" w:rsidRPr="00E65123" w:rsidRDefault="002D1ABC" w:rsidP="00E65123">
                                  <w:pPr>
                                    <w:pStyle w:val="Title"/>
                                    <w:ind w:left="426"/>
                                    <w:rPr>
                                      <w:sz w:val="72"/>
                                      <w:szCs w:val="52"/>
                                      <w14:textOutline w14:w="9525" w14:cap="rnd" w14:cmpd="sng" w14:algn="ctr">
                                        <w14:solidFill>
                                          <w14:schemeClr w14:val="tx1">
                                            <w14:lumMod w14:val="65000"/>
                                            <w14:lumOff w14:val="35000"/>
                                          </w14:schemeClr>
                                        </w14:solidFill>
                                        <w14:prstDash w14:val="solid"/>
                                        <w14:bevel/>
                                      </w14:textOutline>
                                    </w:rPr>
                                  </w:pPr>
                                  <w:r w:rsidRPr="00E65123">
                                    <w:rPr>
                                      <w:sz w:val="72"/>
                                      <w:szCs w:val="52"/>
                                      <w14:textOutline w14:w="9525" w14:cap="rnd" w14:cmpd="sng" w14:algn="ctr">
                                        <w14:solidFill>
                                          <w14:schemeClr w14:val="tx1">
                                            <w14:lumMod w14:val="65000"/>
                                            <w14:lumOff w14:val="35000"/>
                                          </w14:schemeClr>
                                        </w14:solidFill>
                                        <w14:prstDash w14:val="solid"/>
                                        <w14:bevel/>
                                      </w14:textOutline>
                                    </w:rPr>
                                    <w:t>Game Breakdown</w:t>
                                  </w:r>
                                </w:p>
                                <w:p w14:paraId="5A7F4982" w14:textId="5BB0AD51" w:rsidR="002D1ABC" w:rsidRPr="004C574A" w:rsidRDefault="002D1ABC" w:rsidP="00E65123">
                                  <w:pPr>
                                    <w:pStyle w:val="Subtitle"/>
                                    <w:ind w:left="0"/>
                                    <w:jc w:val="center"/>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pPr>
                                  <w:r w:rsidRPr="004C574A">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And </w:t>
                                  </w:r>
                                  <w:r>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Structure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AFECEF" id="Text Box 205" o:spid="_x0000_s1049" type="#_x0000_t202" style="width:302.25pt;height:10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" fillcolor="#404040 [2429]" strokecolor="#e2efd9 [665]">
                      <v:fill opacity="32896f"/>
                      <v:textbox>
                        <w:txbxContent>
                          <w:p w14:paraId="00E48998" w14:textId="2FC78EFF" w:rsidR="002D1ABC" w:rsidRPr="00E65123" w:rsidRDefault="002D1ABC" w:rsidP="00E65123">
                            <w:pPr>
                              <w:pStyle w:val="Title"/>
                              <w:ind w:left="426"/>
                              <w:rPr>
                                <w:sz w:val="72"/>
                                <w:szCs w:val="52"/>
                                <w14:textOutline w14:w="9525" w14:cap="rnd" w14:cmpd="sng" w14:algn="ctr">
                                  <w14:solidFill>
                                    <w14:schemeClr w14:val="tx1">
                                      <w14:lumMod w14:val="65000"/>
                                      <w14:lumOff w14:val="35000"/>
                                    </w14:schemeClr>
                                  </w14:solidFill>
                                  <w14:prstDash w14:val="solid"/>
                                  <w14:bevel/>
                                </w14:textOutline>
                              </w:rPr>
                            </w:pPr>
                            <w:r w:rsidRPr="00E65123">
                              <w:rPr>
                                <w:sz w:val="72"/>
                                <w:szCs w:val="52"/>
                                <w14:textOutline w14:w="9525" w14:cap="rnd" w14:cmpd="sng" w14:algn="ctr">
                                  <w14:solidFill>
                                    <w14:schemeClr w14:val="tx1">
                                      <w14:lumMod w14:val="65000"/>
                                      <w14:lumOff w14:val="35000"/>
                                    </w14:schemeClr>
                                  </w14:solidFill>
                                  <w14:prstDash w14:val="solid"/>
                                  <w14:bevel/>
                                </w14:textOutline>
                              </w:rPr>
                              <w:t>Game Breakdown</w:t>
                            </w:r>
                          </w:p>
                          <w:p w14:paraId="5A7F4982" w14:textId="5BB0AD51" w:rsidR="002D1ABC" w:rsidRPr="004C574A" w:rsidRDefault="002D1ABC" w:rsidP="00E65123">
                            <w:pPr>
                              <w:pStyle w:val="Subtitle"/>
                              <w:ind w:left="0"/>
                              <w:jc w:val="center"/>
                              <w:rPr>
                                <w:color w:val="000000" w:themeColor="text1"/>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pPr>
                            <w:r w:rsidRPr="004C574A">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 xml:space="preserve">And </w:t>
                            </w:r>
                            <w:r>
                              <w:rPr>
                                <w:color w:val="E7E6E6" w:themeColor="background2"/>
                                <w:spacing w:val="0"/>
                                <w14:shadow w14:blurRad="38100" w14:dist="19050" w14:dir="2700000" w14:sx="100000" w14:sy="100000" w14:kx="0" w14:ky="0" w14:algn="tl">
                                  <w14:schemeClr w14:val="dk1">
                                    <w14:alpha w14:val="60000"/>
                                  </w14:schemeClr>
                                </w14:shadow>
                                <w14:textOutline w14:w="9525" w14:cap="flat" w14:cmpd="sng" w14:algn="ctr">
                                  <w14:solidFill>
                                    <w14:schemeClr w14:val="tx1">
                                      <w14:lumMod w14:val="65000"/>
                                      <w14:lumOff w14:val="35000"/>
                                    </w14:schemeClr>
                                  </w14:solidFill>
                                  <w14:prstDash w14:val="solid"/>
                                  <w14:round/>
                                </w14:textOutline>
                              </w:rPr>
                              <w:t>Structure Analysis</w:t>
                            </w:r>
                          </w:p>
                        </w:txbxContent>
                      </v:textbox>
                      <w10:anchorlock/>
                    </v:shape>
                  </w:pict>
                </mc:Fallback>
              </mc:AlternateContent>
            </w:r>
          </w:p>
        </w:tc>
        <w:tc>
          <w:tcPr>
            <w:tcW w:w="5357" w:type="dxa"/>
          </w:tcPr>
          <w:p w14:paraId="36309BD4" w14:textId="527B29A8" w:rsidR="00E65123" w:rsidRDefault="00E65123" w:rsidP="002D1ABC"/>
        </w:tc>
      </w:tr>
      <w:tr w:rsidR="00E65123" w14:paraId="19F47FB3" w14:textId="77777777" w:rsidTr="00824DA6">
        <w:trPr>
          <w:trHeight w:val="8604"/>
        </w:trPr>
        <w:tc>
          <w:tcPr>
            <w:tcW w:w="6324" w:type="dxa"/>
          </w:tcPr>
          <w:p w14:paraId="2E4FF225" w14:textId="2C686636" w:rsidR="00E65123" w:rsidRDefault="00E65123" w:rsidP="00EA3BFB">
            <w:pPr>
              <w:ind w:left="256" w:right="-153"/>
            </w:pPr>
            <w:r w:rsidRPr="000B4502">
              <w:rPr>
                <w:noProof/>
              </w:rPr>
              <mc:AlternateContent>
                <mc:Choice Requires="wps">
                  <w:drawing>
                    <wp:inline distT="0" distB="0" distL="0" distR="0" wp14:anchorId="64002367" wp14:editId="6DACE143">
                      <wp:extent cx="3420745" cy="434687"/>
                      <wp:effectExtent l="0" t="0" r="27305" b="22860"/>
                      <wp:docPr id="206" name="Text Box 206"/>
                      <wp:cNvGraphicFramePr/>
                      <a:graphic xmlns:a="http://schemas.openxmlformats.org/drawingml/2006/main">
                        <a:graphicData uri="http://schemas.microsoft.com/office/word/2010/wordprocessingShape">
                          <wps:wsp>
                            <wps:cNvSpPr txBox="1"/>
                            <wps:spPr>
                              <a:xfrm>
                                <a:off x="0" y="0"/>
                                <a:ext cx="3420745"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033F065" w14:textId="56EA93DB" w:rsidR="002D1ABC" w:rsidRPr="00EA3BFB" w:rsidRDefault="002D1ABC" w:rsidP="00E65123">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002367" id="Text Box 206" o:spid="_x0000_s1050" type="#_x0000_t202" style="width:269.35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J7/AmPaAAAABAEAAA8A&#10;AABkcnMvZG93bnJldi54bWxMj0FPwkAQhe8m/IfNmHiTLRqgqZ0SojHeJKDet92xbezO1u4C1V/P&#10;4AUvk7y8l/e+yVej69SBhtB6RphNE1DElbct1wjvb8+3KagQDVvTeSaEHwqwKiZXucmsP/KWDrtY&#10;KynhkBmEJsY+0zpUDTkTpr4nFu/TD85EkUOt7WCOUu46fZckC+1My7LQmJ4eG6q+dnuHUNXs2qfl&#10;Vv+Gj+9NOb5s4uxVI95cj+sHUJHGeAnDGV/QoRCm0u/ZBtUhyCPx74o3v0+XoEqERToHXeT6P3xx&#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" strokecolor="#1f4d78 [1608]" strokeweight="1.5pt">
                      <v:fill r:id="rId12" o:title="" recolor="t" rotate="t" type="tile"/>
                      <v:stroke joinstyle="round"/>
                      <v:textbox>
                        <w:txbxContent>
                          <w:p w14:paraId="6033F065" w14:textId="56EA93DB" w:rsidR="002D1ABC" w:rsidRPr="00EA3BFB" w:rsidRDefault="002D1ABC" w:rsidP="00E65123">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ViewMenu</w:t>
                            </w:r>
                          </w:p>
                        </w:txbxContent>
                      </v:textbox>
                      <w10:anchorlock/>
                    </v:shape>
                  </w:pict>
                </mc:Fallback>
              </mc:AlternateContent>
            </w:r>
            <w:r w:rsidR="00EA3BFB">
              <w:rPr>
                <w:noProof/>
              </w:rPr>
              <w:drawing>
                <wp:inline distT="0" distB="0" distL="0" distR="0" wp14:anchorId="5358317B" wp14:editId="64C7A2CC">
                  <wp:extent cx="3401695" cy="1857458"/>
                  <wp:effectExtent l="19050" t="19050" r="27305" b="285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8188" cy="1888305"/>
                          </a:xfrm>
                          <a:prstGeom prst="rect">
                            <a:avLst/>
                          </a:prstGeom>
                          <a:noFill/>
                          <a:ln w="12700">
                            <a:solidFill>
                              <a:schemeClr val="accent5">
                                <a:lumMod val="75000"/>
                              </a:schemeClr>
                            </a:solidFill>
                          </a:ln>
                        </pic:spPr>
                      </pic:pic>
                    </a:graphicData>
                  </a:graphic>
                </wp:inline>
              </w:drawing>
            </w:r>
            <w:r w:rsidR="00975715" w:rsidRPr="000B4502">
              <w:rPr>
                <w:noProof/>
              </w:rPr>
              <mc:AlternateContent>
                <mc:Choice Requires="wps">
                  <w:drawing>
                    <wp:inline distT="0" distB="0" distL="0" distR="0" wp14:anchorId="0BE01DD8" wp14:editId="2255DDF8">
                      <wp:extent cx="3432175" cy="436728"/>
                      <wp:effectExtent l="0" t="0" r="15875" b="20955"/>
                      <wp:docPr id="228" name="Text Box 228"/>
                      <wp:cNvGraphicFramePr/>
                      <a:graphic xmlns:a="http://schemas.openxmlformats.org/drawingml/2006/main">
                        <a:graphicData uri="http://schemas.microsoft.com/office/word/2010/wordprocessingShape">
                          <wps:wsp>
                            <wps:cNvSpPr txBox="1"/>
                            <wps:spPr>
                              <a:xfrm>
                                <a:off x="0" y="0"/>
                                <a:ext cx="3432175" cy="436728"/>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D3E2CF6" w14:textId="4BC6CC2D"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E01DD8" id="Text Box 228" o:spid="_x0000_s1051" type="#_x0000_t202" style="width:270.25pt;height:34.4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" strokecolor="#1f4d78 [1608]" strokeweight="1.5pt">
                      <v:fill r:id="rId12" o:title="" recolor="t" rotate="t" type="tile"/>
                      <v:stroke joinstyle="round"/>
                      <v:textbox>
                        <w:txbxContent>
                          <w:p w14:paraId="1D3E2CF6" w14:textId="4BC6CC2D"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ViewGame</w:t>
                            </w:r>
                          </w:p>
                        </w:txbxContent>
                      </v:textbox>
                      <w10:anchorlock/>
                    </v:shape>
                  </w:pict>
                </mc:Fallback>
              </mc:AlternateContent>
            </w:r>
            <w:r w:rsidR="00975715">
              <w:rPr>
                <w:noProof/>
              </w:rPr>
              <w:drawing>
                <wp:inline distT="0" distB="0" distL="0" distR="0" wp14:anchorId="4B8A092F" wp14:editId="50FE61B9">
                  <wp:extent cx="3413125" cy="1930804"/>
                  <wp:effectExtent l="19050" t="19050" r="15875"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8092" cy="1978870"/>
                          </a:xfrm>
                          <a:prstGeom prst="rect">
                            <a:avLst/>
                          </a:prstGeom>
                          <a:noFill/>
                          <a:ln>
                            <a:solidFill>
                              <a:schemeClr val="accent5">
                                <a:lumMod val="75000"/>
                              </a:schemeClr>
                            </a:solidFill>
                          </a:ln>
                        </pic:spPr>
                      </pic:pic>
                    </a:graphicData>
                  </a:graphic>
                </wp:inline>
              </w:drawing>
            </w:r>
            <w:r w:rsidR="00975715" w:rsidRPr="000B4502">
              <w:rPr>
                <w:noProof/>
              </w:rPr>
              <mc:AlternateContent>
                <mc:Choice Requires="wps">
                  <w:drawing>
                    <wp:inline distT="0" distB="0" distL="0" distR="0" wp14:anchorId="2A7E74F5" wp14:editId="22F4B0DE">
                      <wp:extent cx="3432175" cy="388961"/>
                      <wp:effectExtent l="0" t="0" r="15875" b="11430"/>
                      <wp:docPr id="231" name="Text Box 231"/>
                      <wp:cNvGraphicFramePr/>
                      <a:graphic xmlns:a="http://schemas.openxmlformats.org/drawingml/2006/main">
                        <a:graphicData uri="http://schemas.microsoft.com/office/word/2010/wordprocessingShape">
                          <wps:wsp>
                            <wps:cNvSpPr txBox="1"/>
                            <wps:spPr>
                              <a:xfrm>
                                <a:off x="0" y="0"/>
                                <a:ext cx="3432175" cy="388961"/>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8AB9D30" w14:textId="47E63DDE"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7E74F5" id="Text Box 231" o:spid="_x0000_s1052" type="#_x0000_t202" style="width:270.2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" strokecolor="#1f4d78 [1608]" strokeweight="1.5pt">
                      <v:fill r:id="rId12" o:title="" recolor="t" rotate="t" type="tile"/>
                      <v:stroke joinstyle="round"/>
                      <v:textbox>
                        <w:txbxContent>
                          <w:p w14:paraId="28AB9D30" w14:textId="47E63DDE"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ShipPlayer</w:t>
                            </w:r>
                          </w:p>
                        </w:txbxContent>
                      </v:textbox>
                      <w10:anchorlock/>
                    </v:shape>
                  </w:pict>
                </mc:Fallback>
              </mc:AlternateContent>
            </w:r>
            <w:r w:rsidR="00975715">
              <w:rPr>
                <w:noProof/>
              </w:rPr>
              <w:drawing>
                <wp:inline distT="0" distB="0" distL="0" distR="0" wp14:anchorId="3C25E216" wp14:editId="60F0B422">
                  <wp:extent cx="3432175" cy="1931670"/>
                  <wp:effectExtent l="19050" t="19050" r="15875" b="114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1564" cy="1976351"/>
                          </a:xfrm>
                          <a:prstGeom prst="rect">
                            <a:avLst/>
                          </a:prstGeom>
                          <a:noFill/>
                          <a:ln>
                            <a:solidFill>
                              <a:schemeClr val="accent5">
                                <a:lumMod val="75000"/>
                              </a:schemeClr>
                            </a:solidFill>
                          </a:ln>
                        </pic:spPr>
                      </pic:pic>
                    </a:graphicData>
                  </a:graphic>
                </wp:inline>
              </w:drawing>
            </w:r>
          </w:p>
        </w:tc>
        <w:tc>
          <w:tcPr>
            <w:tcW w:w="7779" w:type="dxa"/>
            <w:gridSpan w:val="2"/>
          </w:tcPr>
          <w:p w14:paraId="4C09404C" w14:textId="5C457640" w:rsidR="00E65123" w:rsidRDefault="00E65123" w:rsidP="00824DA6">
            <w:pPr>
              <w:ind w:left="-115" w:right="-465" w:hanging="1"/>
            </w:pPr>
            <w:r w:rsidRPr="000B4502">
              <w:rPr>
                <w:noProof/>
              </w:rPr>
              <mc:AlternateContent>
                <mc:Choice Requires="wps">
                  <w:drawing>
                    <wp:inline distT="0" distB="0" distL="0" distR="0" wp14:anchorId="35FB6578" wp14:editId="19555AEC">
                      <wp:extent cx="3518222" cy="7186058"/>
                      <wp:effectExtent l="0" t="0" r="25400" b="15240"/>
                      <wp:docPr id="220" name="Text Box 220"/>
                      <wp:cNvGraphicFramePr/>
                      <a:graphic xmlns:a="http://schemas.openxmlformats.org/drawingml/2006/main">
                        <a:graphicData uri="http://schemas.microsoft.com/office/word/2010/wordprocessingShape">
                          <wps:wsp>
                            <wps:cNvSpPr txBox="1"/>
                            <wps:spPr>
                              <a:xfrm>
                                <a:off x="0" y="0"/>
                                <a:ext cx="3518222" cy="7186058"/>
                              </a:xfrm>
                              <a:prstGeom prst="rect">
                                <a:avLst/>
                              </a:prstGeom>
                              <a:solidFill>
                                <a:schemeClr val="bg1"/>
                              </a:solidFill>
                              <a:ln w="9525">
                                <a:solidFill>
                                  <a:srgbClr val="7030A0"/>
                                </a:solidFill>
                              </a:ln>
                            </wps:spPr>
                            <wps:txbx>
                              <w:txbxContent>
                                <w:p w14:paraId="691FBF71" w14:textId="77777777" w:rsidR="002D1ABC" w:rsidRPr="00FF0F6F" w:rsidRDefault="002D1ABC" w:rsidP="00E65123">
                                  <w:pPr>
                                    <w:pStyle w:val="Heading3"/>
                                    <w:spacing w:before="0" w:after="120" w:line="240" w:lineRule="auto"/>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Class Diagram &amp; Structural Analysis</w:t>
                                  </w:r>
                                </w:p>
                                <w:p w14:paraId="02003E2D" w14:textId="3C0C92CF" w:rsidR="002D1ABC" w:rsidRDefault="002D1ABC" w:rsidP="00E65123">
                                  <w:r>
                                    <w:t xml:space="preserve">Following is a description of the composition, purpose and structure of the different classes </w:t>
                                  </w:r>
                                </w:p>
                                <w:p w14:paraId="58A157BA" w14:textId="694B8F2D" w:rsidR="002D1ABC" w:rsidRPr="00975715" w:rsidRDefault="002D1ABC" w:rsidP="00125C5A">
                                  <w:pPr>
                                    <w:pStyle w:val="Heading2"/>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Driver Main class: GameSystem.Java</w:t>
                                  </w:r>
                                </w:p>
                                <w:p w14:paraId="11CC3A8D" w14:textId="77777777" w:rsidR="002D1ABC" w:rsidRDefault="002D1ABC" w:rsidP="002E5E7D">
                                  <w:pPr>
                                    <w:jc w:val="both"/>
                                  </w:pPr>
                                  <w:r>
                                    <w:t>Instantiates a GameWindow JFrame that acts as a container for the ViewMainMenu JPanel. Its main purpose is to decide what ContentPane to show in the GameWindow by using responses from the current JPanel.</w:t>
                                  </w:r>
                                </w:p>
                                <w:p w14:paraId="40AF5AEE" w14:textId="01407C46" w:rsidR="002D1ABC" w:rsidRDefault="002D1ABC" w:rsidP="002E5E7D">
                                  <w:pPr>
                                    <w:jc w:val="both"/>
                                  </w:pPr>
                                  <w:r>
                                    <w:t>If a new Game is started from ViewMainMenu, it instantiates a new game if a game is not currently running. Otherwise it instantiates an AssertQ JPanel to ascertain that the user wants to restart the current game.</w:t>
                                  </w:r>
                                </w:p>
                                <w:p w14:paraId="4968E837" w14:textId="5C0F6927" w:rsidR="002D1ABC" w:rsidRPr="00125C5A" w:rsidRDefault="002D1ABC" w:rsidP="002E5E7D">
                                  <w:pPr>
                                    <w:jc w:val="both"/>
                                    <w:rPr>
                                      <w:lang w:val="en-GB"/>
                                    </w:rPr>
                                  </w:pPr>
                                  <w:r>
                                    <w:t>This class acts as a driver for the game; It holds the game loop, all static JPanels, ReportScore and menu elements.</w:t>
                                  </w:r>
                                </w:p>
                                <w:p w14:paraId="5E5DFBF1" w14:textId="1F15507D" w:rsidR="002D1ABC" w:rsidRPr="00975715" w:rsidRDefault="002D1ABC" w:rsidP="002E5E7D">
                                  <w:pPr>
                                    <w:pStyle w:val="Heading2"/>
                                    <w:jc w:val="both"/>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Camera JFrame: ViewGame.Java</w:t>
                                  </w:r>
                                </w:p>
                                <w:p w14:paraId="56974436" w14:textId="70EA4B57" w:rsidR="002D1ABC" w:rsidRDefault="002D1ABC" w:rsidP="002E5E7D">
                                  <w:pPr>
                                    <w:jc w:val="both"/>
                                    <w:rPr>
                                      <w:lang w:val="en-GB"/>
                                    </w:rPr>
                                  </w:pPr>
                                  <w:r>
                                    <w:rPr>
                                      <w:lang w:val="en-GB"/>
                                    </w:rPr>
                                    <w:t>Instantiated with a Game object. Responsible for painting all game related components and GUI within the bounds of its GameWorldIntersect() method. This decreases the number of paint() requests as it only paints elements in a certain distance to the players ship centred on the screen.</w:t>
                                  </w:r>
                                </w:p>
                                <w:p w14:paraId="1DE13565" w14:textId="45747E8B" w:rsidR="002D1ABC" w:rsidRPr="00975715" w:rsidRDefault="002D1ABC" w:rsidP="002E5E7D">
                                  <w:pPr>
                                    <w:pStyle w:val="Heading2"/>
                                    <w:jc w:val="both"/>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Game.Java</w:t>
                                  </w:r>
                                </w:p>
                                <w:p w14:paraId="38455EEF" w14:textId="7E54F323" w:rsidR="002D1ABC" w:rsidRDefault="002D1ABC" w:rsidP="002E5E7D">
                                  <w:pPr>
                                    <w:jc w:val="both"/>
                                    <w:rPr>
                                      <w:lang w:val="en-GB"/>
                                    </w:rPr>
                                  </w:pPr>
                                  <w:r>
                                    <w:rPr>
                                      <w:lang w:val="en-GB"/>
                                    </w:rPr>
                                    <w:t>Updates GameObjects, removes dead flagged objects, sends collision check requests and plays collision particles if true. Checks ShipPlayer’s, ShipDrone’s &amp; ShipEnemy’s for instances of Bullet’s and spawns these.</w:t>
                                  </w:r>
                                </w:p>
                                <w:p w14:paraId="53374119" w14:textId="526C3D7E" w:rsidR="002D1ABC" w:rsidRPr="00AB092F" w:rsidRDefault="002D1ABC" w:rsidP="002E5E7D">
                                  <w:pPr>
                                    <w:jc w:val="both"/>
                                    <w:rPr>
                                      <w:lang w:val="en-GB"/>
                                    </w:rPr>
                                  </w:pPr>
                                  <w:r>
                                    <w:rPr>
                                      <w:lang w:val="en-GB"/>
                                    </w:rPr>
                                    <w:t xml:space="preserve">Spawns procedurally generated Asteroid’s, ShipEnemy’s &amp; PowerUp’s as time progresses. Outside of Asteroid </w:t>
                                  </w:r>
                                  <w:proofErr w:type="gramStart"/>
                                  <w:r>
                                    <w:rPr>
                                      <w:lang w:val="en-GB"/>
                                    </w:rPr>
                                    <w:t>children’s</w:t>
                                  </w:r>
                                  <w:proofErr w:type="gramEnd"/>
                                  <w:r>
                                    <w:rPr>
                                      <w:lang w:val="en-GB"/>
                                    </w:rPr>
                                    <w:t xml:space="preserve"> spawned from death or time-left-to-live running out, most objects are spawned close to the border of the gameworld to simulate them “entering” your space.</w:t>
                                  </w:r>
                                </w:p>
                                <w:p w14:paraId="7B702952" w14:textId="3F7AE7EA" w:rsidR="002D1ABC" w:rsidRPr="00E65123" w:rsidRDefault="002D1ABC" w:rsidP="00E65123">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FB6578" id="Text Box 220" o:spid="_x0000_s1053" type="#_x0000_t202" style="width:277.05pt;height:5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" fillcolor="white [3212]" strokecolor="#7030a0">
                      <v:textbox>
                        <w:txbxContent>
                          <w:p w14:paraId="691FBF71" w14:textId="77777777" w:rsidR="002D1ABC" w:rsidRPr="00FF0F6F" w:rsidRDefault="002D1ABC" w:rsidP="00E65123">
                            <w:pPr>
                              <w:pStyle w:val="Heading3"/>
                              <w:spacing w:before="0" w:after="120" w:line="240" w:lineRule="auto"/>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Pr>
                                <w:b/>
                                <w:color w:val="auto"/>
                                <w:spacing w:val="10"/>
                                <w:sz w:val="40"/>
                                <w:szCs w:val="40"/>
                                <w:lang w:val="en-GB"/>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Class Diagram &amp; Structural Analysis</w:t>
                            </w:r>
                          </w:p>
                          <w:p w14:paraId="02003E2D" w14:textId="3C0C92CF" w:rsidR="002D1ABC" w:rsidRDefault="002D1ABC" w:rsidP="00E65123">
                            <w:r>
                              <w:t xml:space="preserve">Following is a description of the composition, purpose and structure of the different classes </w:t>
                            </w:r>
                          </w:p>
                          <w:p w14:paraId="58A157BA" w14:textId="694B8F2D" w:rsidR="002D1ABC" w:rsidRPr="00975715" w:rsidRDefault="002D1ABC" w:rsidP="00125C5A">
                            <w:pPr>
                              <w:pStyle w:val="Heading2"/>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Driver Main class: GameSystem.Java</w:t>
                            </w:r>
                          </w:p>
                          <w:p w14:paraId="11CC3A8D" w14:textId="77777777" w:rsidR="002D1ABC" w:rsidRDefault="002D1ABC" w:rsidP="002E5E7D">
                            <w:pPr>
                              <w:jc w:val="both"/>
                            </w:pPr>
                            <w:r>
                              <w:t>Instantiates a GameWindow JFrame that acts as a container for the ViewMainMenu JPanel. Its main purpose is to decide what ContentPane to show in the GameWindow by using responses from the current JPanel.</w:t>
                            </w:r>
                          </w:p>
                          <w:p w14:paraId="40AF5AEE" w14:textId="01407C46" w:rsidR="002D1ABC" w:rsidRDefault="002D1ABC" w:rsidP="002E5E7D">
                            <w:pPr>
                              <w:jc w:val="both"/>
                            </w:pPr>
                            <w:r>
                              <w:t>If a new Game is started from ViewMainMenu, it instantiates a new game if a game is not currently running. Otherwise it instantiates an AssertQ JPanel to ascertain that the user wants to restart the current game.</w:t>
                            </w:r>
                          </w:p>
                          <w:p w14:paraId="4968E837" w14:textId="5C0F6927" w:rsidR="002D1ABC" w:rsidRPr="00125C5A" w:rsidRDefault="002D1ABC" w:rsidP="002E5E7D">
                            <w:pPr>
                              <w:jc w:val="both"/>
                              <w:rPr>
                                <w:lang w:val="en-GB"/>
                              </w:rPr>
                            </w:pPr>
                            <w:r>
                              <w:t>This class acts as a driver for the game; It holds the game loop, all static JPanels, ReportScore and menu elements.</w:t>
                            </w:r>
                          </w:p>
                          <w:p w14:paraId="5E5DFBF1" w14:textId="1F15507D" w:rsidR="002D1ABC" w:rsidRPr="00975715" w:rsidRDefault="002D1ABC" w:rsidP="002E5E7D">
                            <w:pPr>
                              <w:pStyle w:val="Heading2"/>
                              <w:jc w:val="both"/>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Camera JFrame: ViewGame.Java</w:t>
                            </w:r>
                          </w:p>
                          <w:p w14:paraId="56974436" w14:textId="70EA4B57" w:rsidR="002D1ABC" w:rsidRDefault="002D1ABC" w:rsidP="002E5E7D">
                            <w:pPr>
                              <w:jc w:val="both"/>
                              <w:rPr>
                                <w:lang w:val="en-GB"/>
                              </w:rPr>
                            </w:pPr>
                            <w:r>
                              <w:rPr>
                                <w:lang w:val="en-GB"/>
                              </w:rPr>
                              <w:t>Instantiated with a Game object. Responsible for painting all game related components and GUI within the bounds of its GameWorldIntersect() method. This decreases the number of paint() requests as it only paints elements in a certain distance to the players ship centred on the screen.</w:t>
                            </w:r>
                          </w:p>
                          <w:p w14:paraId="1DE13565" w14:textId="45747E8B" w:rsidR="002D1ABC" w:rsidRPr="00975715" w:rsidRDefault="002D1ABC" w:rsidP="002E5E7D">
                            <w:pPr>
                              <w:pStyle w:val="Heading2"/>
                              <w:jc w:val="both"/>
                              <w:rPr>
                                <w:color w:val="7030A0"/>
                                <w14:textOutline w14:w="9525" w14:cap="rnd" w14:cmpd="sng" w14:algn="ctr">
                                  <w14:solidFill>
                                    <w14:srgbClr w14:val="7030A0"/>
                                  </w14:solidFill>
                                  <w14:prstDash w14:val="solid"/>
                                  <w14:bevel/>
                                </w14:textOutline>
                              </w:rPr>
                            </w:pPr>
                            <w:r w:rsidRPr="00975715">
                              <w:rPr>
                                <w:color w:val="7030A0"/>
                                <w14:textOutline w14:w="9525" w14:cap="rnd" w14:cmpd="sng" w14:algn="ctr">
                                  <w14:solidFill>
                                    <w14:srgbClr w14:val="7030A0"/>
                                  </w14:solidFill>
                                  <w14:prstDash w14:val="solid"/>
                                  <w14:bevel/>
                                </w14:textOutline>
                              </w:rPr>
                              <w:t>Game.Java</w:t>
                            </w:r>
                          </w:p>
                          <w:p w14:paraId="38455EEF" w14:textId="7E54F323" w:rsidR="002D1ABC" w:rsidRDefault="002D1ABC" w:rsidP="002E5E7D">
                            <w:pPr>
                              <w:jc w:val="both"/>
                              <w:rPr>
                                <w:lang w:val="en-GB"/>
                              </w:rPr>
                            </w:pPr>
                            <w:r>
                              <w:rPr>
                                <w:lang w:val="en-GB"/>
                              </w:rPr>
                              <w:t>Updates GameObjects, removes dead flagged objects, sends collision check requests and plays collision particles if true. Checks ShipPlayer’s, ShipDrone’s &amp; ShipEnemy’s for instances of Bullet’s and spawns these.</w:t>
                            </w:r>
                          </w:p>
                          <w:p w14:paraId="53374119" w14:textId="526C3D7E" w:rsidR="002D1ABC" w:rsidRPr="00AB092F" w:rsidRDefault="002D1ABC" w:rsidP="002E5E7D">
                            <w:pPr>
                              <w:jc w:val="both"/>
                              <w:rPr>
                                <w:lang w:val="en-GB"/>
                              </w:rPr>
                            </w:pPr>
                            <w:r>
                              <w:rPr>
                                <w:lang w:val="en-GB"/>
                              </w:rPr>
                              <w:t xml:space="preserve">Spawns procedurally generated Asteroid’s, ShipEnemy’s &amp; PowerUp’s as time progresses. Outside of Asteroid </w:t>
                            </w:r>
                            <w:proofErr w:type="gramStart"/>
                            <w:r>
                              <w:rPr>
                                <w:lang w:val="en-GB"/>
                              </w:rPr>
                              <w:t>children’s</w:t>
                            </w:r>
                            <w:proofErr w:type="gramEnd"/>
                            <w:r>
                              <w:rPr>
                                <w:lang w:val="en-GB"/>
                              </w:rPr>
                              <w:t xml:space="preserve"> spawned from death or time-left-to-live running out, most objects are spawned close to the border of the gameworld to simulate them “entering” your space.</w:t>
                            </w:r>
                          </w:p>
                          <w:p w14:paraId="7B702952" w14:textId="3F7AE7EA" w:rsidR="002D1ABC" w:rsidRPr="00E65123" w:rsidRDefault="002D1ABC" w:rsidP="00E65123">
                            <w:pPr>
                              <w:spacing w:after="0"/>
                              <w:rPr>
                                <w:lang w:val="en-GB"/>
                              </w:rPr>
                            </w:pPr>
                          </w:p>
                        </w:txbxContent>
                      </v:textbox>
                      <w10:anchorlock/>
                    </v:shape>
                  </w:pict>
                </mc:Fallback>
              </mc:AlternateContent>
            </w:r>
          </w:p>
        </w:tc>
      </w:tr>
    </w:tbl>
    <w:p w14:paraId="4A1B77D6" w14:textId="77777777" w:rsidR="00975715" w:rsidRDefault="00975715" w:rsidP="00975715">
      <w:r>
        <w:br w:type="page"/>
      </w:r>
    </w:p>
    <w:p w14:paraId="1AD1392B" w14:textId="5583E052" w:rsidR="00975715" w:rsidRDefault="00975715" w:rsidP="00975715"/>
    <w:tbl>
      <w:tblPr>
        <w:tblW w:w="13958" w:type="dxa"/>
        <w:tblInd w:w="55" w:type="dxa"/>
        <w:tblLayout w:type="fixed"/>
        <w:tblCellMar>
          <w:left w:w="115" w:type="dxa"/>
          <w:right w:w="720" w:type="dxa"/>
        </w:tblCellMar>
        <w:tblLook w:val="0000" w:firstRow="0" w:lastRow="0" w:firstColumn="0" w:lastColumn="0" w:noHBand="0" w:noVBand="0"/>
      </w:tblPr>
      <w:tblGrid>
        <w:gridCol w:w="6182"/>
        <w:gridCol w:w="7776"/>
      </w:tblGrid>
      <w:tr w:rsidR="00975715" w14:paraId="2551A6E8" w14:textId="77777777" w:rsidTr="00824DA6">
        <w:trPr>
          <w:trHeight w:val="8604"/>
        </w:trPr>
        <w:tc>
          <w:tcPr>
            <w:tcW w:w="6182" w:type="dxa"/>
          </w:tcPr>
          <w:p w14:paraId="4C8E16AD" w14:textId="3FE820E5" w:rsidR="00975715" w:rsidRDefault="00975715" w:rsidP="002D1ABC">
            <w:pPr>
              <w:ind w:left="256" w:right="-153"/>
            </w:pPr>
            <w:r w:rsidRPr="000B4502">
              <w:rPr>
                <w:noProof/>
              </w:rPr>
              <mc:AlternateContent>
                <mc:Choice Requires="wps">
                  <w:drawing>
                    <wp:inline distT="0" distB="0" distL="0" distR="0" wp14:anchorId="13A1EA37" wp14:editId="62FFB770">
                      <wp:extent cx="3624580" cy="434687"/>
                      <wp:effectExtent l="0" t="0" r="13970" b="22860"/>
                      <wp:docPr id="233" name="Text Box 233"/>
                      <wp:cNvGraphicFramePr/>
                      <a:graphic xmlns:a="http://schemas.openxmlformats.org/drawingml/2006/main">
                        <a:graphicData uri="http://schemas.microsoft.com/office/word/2010/wordprocessingShape">
                          <wps:wsp>
                            <wps:cNvSpPr txBox="1"/>
                            <wps:spPr>
                              <a:xfrm>
                                <a:off x="0" y="0"/>
                                <a:ext cx="362458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335684F" w14:textId="5AE2FB8A"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ViewAssert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A1EA37" id="Text Box 233" o:spid="_x0000_s1054" type="#_x0000_t202" style="width:285.4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" strokecolor="#1f4d78 [1608]" strokeweight="1.5pt">
                      <v:fill r:id="rId12" o:title="" recolor="t" rotate="t" type="tile"/>
                      <v:stroke joinstyle="round"/>
                      <v:textbox>
                        <w:txbxContent>
                          <w:p w14:paraId="7335684F" w14:textId="5AE2FB8A"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ViewAssert</w:t>
                            </w:r>
                          </w:p>
                        </w:txbxContent>
                      </v:textbox>
                      <w10:anchorlock/>
                    </v:shape>
                  </w:pict>
                </mc:Fallback>
              </mc:AlternateContent>
            </w:r>
            <w:r w:rsidR="00B851F8">
              <w:rPr>
                <w:noProof/>
              </w:rPr>
              <w:drawing>
                <wp:inline distT="0" distB="0" distL="0" distR="0" wp14:anchorId="0251DB7D" wp14:editId="548A7E3D">
                  <wp:extent cx="3605530" cy="1421377"/>
                  <wp:effectExtent l="19050" t="19050" r="13970" b="266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85" r="32573" b="77076"/>
                          <a:stretch/>
                        </pic:blipFill>
                        <pic:spPr bwMode="auto">
                          <a:xfrm>
                            <a:off x="0" y="0"/>
                            <a:ext cx="3655665" cy="1441141"/>
                          </a:xfrm>
                          <a:prstGeom prst="rect">
                            <a:avLst/>
                          </a:prstGeom>
                          <a:noFill/>
                          <a:ln>
                            <a:solidFill>
                              <a:schemeClr val="accent5">
                                <a:lumMod val="75000"/>
                              </a:schemeClr>
                            </a:solidFill>
                          </a:ln>
                          <a:extLst>
                            <a:ext uri="{53640926-AAD7-44D8-BBD7-CCE9431645EC}">
                              <a14:shadowObscured xmlns:a14="http://schemas.microsoft.com/office/drawing/2010/main"/>
                            </a:ext>
                          </a:extLst>
                        </pic:spPr>
                      </pic:pic>
                    </a:graphicData>
                  </a:graphic>
                </wp:inline>
              </w:drawing>
            </w:r>
            <w:r w:rsidRPr="000B4502">
              <w:rPr>
                <w:noProof/>
              </w:rPr>
              <mc:AlternateContent>
                <mc:Choice Requires="wps">
                  <w:drawing>
                    <wp:inline distT="0" distB="0" distL="0" distR="0" wp14:anchorId="232713EE" wp14:editId="13417EDF">
                      <wp:extent cx="3624580" cy="415636"/>
                      <wp:effectExtent l="0" t="0" r="13970" b="22860"/>
                      <wp:docPr id="234" name="Text Box 234"/>
                      <wp:cNvGraphicFramePr/>
                      <a:graphic xmlns:a="http://schemas.openxmlformats.org/drawingml/2006/main">
                        <a:graphicData uri="http://schemas.microsoft.com/office/word/2010/wordprocessingShape">
                          <wps:wsp>
                            <wps:cNvSpPr txBox="1"/>
                            <wps:spPr>
                              <a:xfrm>
                                <a:off x="0" y="0"/>
                                <a:ext cx="3624580" cy="415636"/>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2EF9DED" w14:textId="7ABCBADB"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2713EE" id="Text Box 234" o:spid="_x0000_s1055" type="#_x0000_t202" style="width:285.4pt;height:32.7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" strokecolor="#1f4d78 [1608]" strokeweight="1.5pt">
                      <v:fill r:id="rId12" o:title="" recolor="t" rotate="t" type="tile"/>
                      <v:stroke joinstyle="round"/>
                      <v:textbox>
                        <w:txbxContent>
                          <w:p w14:paraId="62EF9DED" w14:textId="7ABCBADB"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ViewPause</w:t>
                            </w:r>
                          </w:p>
                        </w:txbxContent>
                      </v:textbox>
                      <w10:anchorlock/>
                    </v:shape>
                  </w:pict>
                </mc:Fallback>
              </mc:AlternateContent>
            </w:r>
            <w:r w:rsidR="00B851F8">
              <w:rPr>
                <w:noProof/>
              </w:rPr>
              <w:drawing>
                <wp:inline distT="0" distB="0" distL="0" distR="0" wp14:anchorId="4DBC9586" wp14:editId="591EF30C">
                  <wp:extent cx="3625369" cy="1849272"/>
                  <wp:effectExtent l="19050" t="19050" r="13335" b="177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994" t="-781" r="29763" b="65169"/>
                          <a:stretch/>
                        </pic:blipFill>
                        <pic:spPr bwMode="auto">
                          <a:xfrm>
                            <a:off x="0" y="0"/>
                            <a:ext cx="3673990" cy="1874073"/>
                          </a:xfrm>
                          <a:prstGeom prst="rect">
                            <a:avLst/>
                          </a:prstGeom>
                          <a:noFill/>
                          <a:ln>
                            <a:solidFill>
                              <a:schemeClr val="accent5">
                                <a:lumMod val="75000"/>
                              </a:schemeClr>
                            </a:solidFill>
                          </a:ln>
                          <a:extLst>
                            <a:ext uri="{53640926-AAD7-44D8-BBD7-CCE9431645EC}">
                              <a14:shadowObscured xmlns:a14="http://schemas.microsoft.com/office/drawing/2010/main"/>
                            </a:ext>
                          </a:extLst>
                        </pic:spPr>
                      </pic:pic>
                    </a:graphicData>
                  </a:graphic>
                </wp:inline>
              </w:drawing>
            </w:r>
            <w:r w:rsidRPr="000B4502">
              <w:rPr>
                <w:noProof/>
              </w:rPr>
              <mc:AlternateContent>
                <mc:Choice Requires="wps">
                  <w:drawing>
                    <wp:inline distT="0" distB="0" distL="0" distR="0" wp14:anchorId="5723F72A" wp14:editId="67D74ABF">
                      <wp:extent cx="3644265" cy="434687"/>
                      <wp:effectExtent l="0" t="0" r="13335" b="22860"/>
                      <wp:docPr id="235" name="Text Box 235"/>
                      <wp:cNvGraphicFramePr/>
                      <a:graphic xmlns:a="http://schemas.openxmlformats.org/drawingml/2006/main">
                        <a:graphicData uri="http://schemas.microsoft.com/office/word/2010/wordprocessingShape">
                          <wps:wsp>
                            <wps:cNvSpPr txBox="1"/>
                            <wps:spPr>
                              <a:xfrm>
                                <a:off x="0" y="0"/>
                                <a:ext cx="3644265"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D8A776C" w14:textId="07ACC324"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ViewScore -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23F72A" id="Text Box 235" o:spid="_x0000_s1056" type="#_x0000_t202" style="width:286.95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" strokecolor="#1f4d78 [1608]" strokeweight="1.5pt">
                      <v:fill r:id="rId12" o:title="" recolor="t" rotate="t" type="tile"/>
                      <v:stroke joinstyle="round"/>
                      <v:textbox>
                        <w:txbxContent>
                          <w:p w14:paraId="1D8A776C" w14:textId="07ACC324" w:rsidR="002D1ABC" w:rsidRPr="00EA3BFB" w:rsidRDefault="002D1ABC" w:rsidP="00975715">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ViewScore - Menu</w:t>
                            </w:r>
                          </w:p>
                        </w:txbxContent>
                      </v:textbox>
                      <w10:anchorlock/>
                    </v:shape>
                  </w:pict>
                </mc:Fallback>
              </mc:AlternateContent>
            </w:r>
            <w:r w:rsidR="00B851F8">
              <w:rPr>
                <w:noProof/>
              </w:rPr>
              <w:drawing>
                <wp:inline distT="0" distB="0" distL="0" distR="0" wp14:anchorId="002DEE0F" wp14:editId="3EBB2CCD">
                  <wp:extent cx="3605530" cy="2026640"/>
                  <wp:effectExtent l="19050" t="19050" r="13970" b="1206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4906" cy="2060015"/>
                          </a:xfrm>
                          <a:prstGeom prst="rect">
                            <a:avLst/>
                          </a:prstGeom>
                          <a:noFill/>
                          <a:ln>
                            <a:solidFill>
                              <a:schemeClr val="accent5">
                                <a:lumMod val="75000"/>
                              </a:schemeClr>
                            </a:solidFill>
                          </a:ln>
                        </pic:spPr>
                      </pic:pic>
                    </a:graphicData>
                  </a:graphic>
                </wp:inline>
              </w:drawing>
            </w:r>
            <w:r w:rsidR="00B851F8" w:rsidRPr="000B4502">
              <w:rPr>
                <w:noProof/>
              </w:rPr>
              <mc:AlternateContent>
                <mc:Choice Requires="wps">
                  <w:drawing>
                    <wp:inline distT="0" distB="0" distL="0" distR="0" wp14:anchorId="74F37940" wp14:editId="3422EF2B">
                      <wp:extent cx="3624580" cy="434687"/>
                      <wp:effectExtent l="0" t="0" r="13970" b="22860"/>
                      <wp:docPr id="244" name="Text Box 244"/>
                      <wp:cNvGraphicFramePr/>
                      <a:graphic xmlns:a="http://schemas.openxmlformats.org/drawingml/2006/main">
                        <a:graphicData uri="http://schemas.microsoft.com/office/word/2010/wordprocessingShape">
                          <wps:wsp>
                            <wps:cNvSpPr txBox="1"/>
                            <wps:spPr>
                              <a:xfrm>
                                <a:off x="0" y="0"/>
                                <a:ext cx="362458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7D222B3" w14:textId="06563A80" w:rsidR="002D1ABC" w:rsidRPr="00EA3BFB" w:rsidRDefault="002D1ABC" w:rsidP="00B851F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ViewScore – </w:t>
                                  </w:r>
                                  <w:r w:rsidRPr="00B851F8">
                                    <w:rPr>
                                      <w:color w:val="E7E6E6" w:themeColor="background2"/>
                                      <w:sz w:val="36"/>
                                      <w:szCs w:val="3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w:t>
                                  </w: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F37940" id="Text Box 244" o:spid="_x0000_s1057" type="#_x0000_t202" style="width:285.4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KvllCnZAAAABAEAAA8A&#10;AABkcnMvZG93bnJldi54bWxMj09Lw0AQxe+C32EZwZudVOgfYjZFFPFmadX7JjsmwexszE7b6Kd3&#10;9KKXB8Mb3vu9YjOF3hxpTF1kC/NZBoa4jr7jxsLL88PVGkwSx971kcnCJyXYlOdnhct9PPGOjntp&#10;jIZwyp2FVmTIEVPdUnBpFgdi9d7iGJzoOTboR3fS8NDjdZYtMbiOtaF1A921VL/vD8FC3XDo7lc7&#10;/EqvH9tqetzK/AmtvbyYbm/ACE3y9ww/+IoOpTJV8cA+md6CDpFfVW+xynRGZWG5XgCWBf6HL7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" strokecolor="#1f4d78 [1608]" strokeweight="1.5pt">
                      <v:fill r:id="rId12" o:title="" recolor="t" rotate="t" type="tile"/>
                      <v:stroke joinstyle="round"/>
                      <v:textbox>
                        <w:txbxContent>
                          <w:p w14:paraId="77D222B3" w14:textId="06563A80" w:rsidR="002D1ABC" w:rsidRPr="00EA3BFB" w:rsidRDefault="002D1ABC" w:rsidP="00B851F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ViewScore – </w:t>
                            </w:r>
                            <w:r w:rsidRPr="00B851F8">
                              <w:rPr>
                                <w:color w:val="E7E6E6" w:themeColor="background2"/>
                                <w:sz w:val="36"/>
                                <w:szCs w:val="3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w:t>
                            </w: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
                        </w:txbxContent>
                      </v:textbox>
                      <w10:anchorlock/>
                    </v:shape>
                  </w:pict>
                </mc:Fallback>
              </mc:AlternateContent>
            </w:r>
            <w:r w:rsidR="00B851F8">
              <w:rPr>
                <w:noProof/>
              </w:rPr>
              <w:drawing>
                <wp:inline distT="0" distB="0" distL="0" distR="0" wp14:anchorId="4742CCC1" wp14:editId="32AC0B89">
                  <wp:extent cx="3605627" cy="2026692"/>
                  <wp:effectExtent l="19050" t="19050" r="13970" b="1206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8730" cy="2056541"/>
                          </a:xfrm>
                          <a:prstGeom prst="rect">
                            <a:avLst/>
                          </a:prstGeom>
                          <a:noFill/>
                          <a:ln>
                            <a:solidFill>
                              <a:schemeClr val="accent5">
                                <a:lumMod val="75000"/>
                              </a:schemeClr>
                            </a:solidFill>
                          </a:ln>
                        </pic:spPr>
                      </pic:pic>
                    </a:graphicData>
                  </a:graphic>
                </wp:inline>
              </w:drawing>
            </w:r>
          </w:p>
        </w:tc>
        <w:tc>
          <w:tcPr>
            <w:tcW w:w="7776" w:type="dxa"/>
          </w:tcPr>
          <w:p w14:paraId="0CFD1A22" w14:textId="2657FEF8" w:rsidR="007E3847" w:rsidRDefault="007E3847" w:rsidP="002D1ABC">
            <w:pPr>
              <w:ind w:left="25" w:right="-465" w:firstLine="4"/>
              <w:rPr>
                <w:noProof/>
              </w:rPr>
            </w:pPr>
            <w:r w:rsidRPr="000B4502">
              <w:rPr>
                <w:noProof/>
              </w:rPr>
              <mc:AlternateContent>
                <mc:Choice Requires="wps">
                  <w:drawing>
                    <wp:anchor distT="0" distB="0" distL="114300" distR="114300" simplePos="0" relativeHeight="251655168" behindDoc="1" locked="0" layoutInCell="1" allowOverlap="1" wp14:anchorId="070813DF" wp14:editId="6D8B55E2">
                      <wp:simplePos x="0" y="0"/>
                      <wp:positionH relativeFrom="column">
                        <wp:posOffset>17780</wp:posOffset>
                      </wp:positionH>
                      <wp:positionV relativeFrom="paragraph">
                        <wp:posOffset>0</wp:posOffset>
                      </wp:positionV>
                      <wp:extent cx="3541395" cy="4271645"/>
                      <wp:effectExtent l="0" t="0" r="20955" b="14605"/>
                      <wp:wrapTight wrapText="bothSides">
                        <wp:wrapPolygon edited="0">
                          <wp:start x="0" y="0"/>
                          <wp:lineTo x="0" y="21578"/>
                          <wp:lineTo x="21612" y="21578"/>
                          <wp:lineTo x="21612" y="0"/>
                          <wp:lineTo x="0" y="0"/>
                        </wp:wrapPolygon>
                      </wp:wrapTight>
                      <wp:docPr id="236" name="Text Box 236"/>
                      <wp:cNvGraphicFramePr/>
                      <a:graphic xmlns:a="http://schemas.openxmlformats.org/drawingml/2006/main">
                        <a:graphicData uri="http://schemas.microsoft.com/office/word/2010/wordprocessingShape">
                          <wps:wsp>
                            <wps:cNvSpPr txBox="1"/>
                            <wps:spPr>
                              <a:xfrm>
                                <a:off x="0" y="0"/>
                                <a:ext cx="3541395" cy="4271645"/>
                              </a:xfrm>
                              <a:prstGeom prst="rect">
                                <a:avLst/>
                              </a:prstGeom>
                              <a:solidFill>
                                <a:schemeClr val="bg1"/>
                              </a:solidFill>
                              <a:ln w="9525">
                                <a:solidFill>
                                  <a:srgbClr val="7030A0"/>
                                </a:solidFill>
                              </a:ln>
                            </wps:spPr>
                            <wps:txbx>
                              <w:txbxContent>
                                <w:p w14:paraId="77B1AAE5" w14:textId="6FF198D4" w:rsidR="002D1ABC" w:rsidRPr="00975715" w:rsidRDefault="002D1ABC" w:rsidP="00975715">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 xml:space="preserve">The </w:t>
                                  </w:r>
                                  <w:proofErr w:type="spellStart"/>
                                  <w:r>
                                    <w:rPr>
                                      <w:color w:val="7030A0"/>
                                      <w14:textOutline w14:w="9525" w14:cap="rnd" w14:cmpd="sng" w14:algn="ctr">
                                        <w14:solidFill>
                                          <w14:srgbClr w14:val="7030A0"/>
                                        </w14:solidFill>
                                        <w14:prstDash w14:val="solid"/>
                                        <w14:bevel/>
                                      </w14:textOutline>
                                    </w:rPr>
                                    <w:t>JPanel</w:t>
                                  </w:r>
                                  <w:proofErr w:type="spellEnd"/>
                                  <w:r>
                                    <w:rPr>
                                      <w:color w:val="7030A0"/>
                                      <w14:textOutline w14:w="9525" w14:cap="rnd" w14:cmpd="sng" w14:algn="ctr">
                                        <w14:solidFill>
                                          <w14:srgbClr w14:val="7030A0"/>
                                        </w14:solidFill>
                                        <w14:prstDash w14:val="solid"/>
                                        <w14:bevel/>
                                      </w14:textOutline>
                                    </w:rPr>
                                    <w:t xml:space="preserve"> </w:t>
                                  </w:r>
                                  <w:proofErr w:type="spellStart"/>
                                  <w:r>
                                    <w:rPr>
                                      <w:color w:val="7030A0"/>
                                      <w14:textOutline w14:w="9525" w14:cap="rnd" w14:cmpd="sng" w14:algn="ctr">
                                        <w14:solidFill>
                                          <w14:srgbClr w14:val="7030A0"/>
                                        </w14:solidFill>
                                        <w14:prstDash w14:val="solid"/>
                                        <w14:bevel/>
                                      </w14:textOutline>
                                    </w:rPr>
                                    <w:t>ContentPanes</w:t>
                                  </w:r>
                                  <w:proofErr w:type="spellEnd"/>
                                </w:p>
                                <w:p w14:paraId="51D38767" w14:textId="64EDF57D" w:rsidR="002D1ABC" w:rsidRDefault="002D1ABC" w:rsidP="00975715">
                                  <w:r>
                                    <w:t>Including classes: ViewAssert, ViewPause, ViewMenuScore, ViewMainMenu, ViewGame &amp; ViewScoreScreen.</w:t>
                                  </w:r>
                                </w:p>
                                <w:p w14:paraId="4A0896B3" w14:textId="77777777" w:rsidR="002D1ABC" w:rsidRDefault="002D1ABC" w:rsidP="002E5E7D">
                                  <w:pPr>
                                    <w:jc w:val="both"/>
                                  </w:pPr>
                                  <w:r>
                                    <w:t>These are the different JPanels acting as ContentPane’s for the GameWindow.</w:t>
                                  </w:r>
                                </w:p>
                                <w:p w14:paraId="3EBEDC56" w14:textId="5DAF854D" w:rsidR="002D1ABC" w:rsidRDefault="002D1ABC" w:rsidP="002E5E7D">
                                  <w:pPr>
                                    <w:jc w:val="both"/>
                                  </w:pPr>
                                  <w:r>
                                    <w:t>ViewAssert shows a Questioner asking what the player want to do next in certain scenarios. If a game is running and an attempt to start a new game is made, the top pictures AssertQ is shown in the menus.</w:t>
                                  </w:r>
                                </w:p>
                                <w:p w14:paraId="73FCBE87" w14:textId="49E83CEC" w:rsidR="002D1ABC" w:rsidRDefault="002D1ABC" w:rsidP="002E5E7D">
                                  <w:pPr>
                                    <w:jc w:val="both"/>
                                  </w:pPr>
                                  <w:r>
                                    <w:t>ViewPause pauses and resumes running games while also giving the player the option to return to the menu without destroying game progress. Do take note that no local saving method has been made, if the game is closed, the current progress is lost. On second thought there should have been another AssertQ if the player tries to exit the game with a game running, I forgot all about that.</w:t>
                                  </w:r>
                                </w:p>
                                <w:p w14:paraId="17EFB9EC" w14:textId="65C5E55B" w:rsidR="002D1ABC" w:rsidRPr="00B851F8" w:rsidRDefault="002D1ABC" w:rsidP="002E5E7D">
                                  <w:pPr>
                                    <w:jc w:val="both"/>
                                  </w:pPr>
                                  <w:r>
                                    <w:t>ViewScoreScreen shows top 5 high score and current score if a game has just been completed.</w:t>
                                  </w:r>
                                </w:p>
                                <w:p w14:paraId="3AFE554E" w14:textId="77777777" w:rsidR="002D1ABC" w:rsidRPr="00E65123" w:rsidRDefault="002D1ABC" w:rsidP="00975715">
                                  <w:pPr>
                                    <w:spacing w:after="0"/>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813DF" id="Text Box 236" o:spid="_x0000_s1058" type="#_x0000_t202" style="position:absolute;left:0;text-align:left;margin-left:1.4pt;margin-top:0;width:278.85pt;height:336.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" fillcolor="white [3212]" strokecolor="#7030a0">
                      <v:textbox>
                        <w:txbxContent>
                          <w:p w14:paraId="77B1AAE5" w14:textId="6FF198D4" w:rsidR="002D1ABC" w:rsidRPr="00975715" w:rsidRDefault="002D1ABC" w:rsidP="00975715">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 xml:space="preserve">The </w:t>
                            </w:r>
                            <w:proofErr w:type="spellStart"/>
                            <w:r>
                              <w:rPr>
                                <w:color w:val="7030A0"/>
                                <w14:textOutline w14:w="9525" w14:cap="rnd" w14:cmpd="sng" w14:algn="ctr">
                                  <w14:solidFill>
                                    <w14:srgbClr w14:val="7030A0"/>
                                  </w14:solidFill>
                                  <w14:prstDash w14:val="solid"/>
                                  <w14:bevel/>
                                </w14:textOutline>
                              </w:rPr>
                              <w:t>JPanel</w:t>
                            </w:r>
                            <w:proofErr w:type="spellEnd"/>
                            <w:r>
                              <w:rPr>
                                <w:color w:val="7030A0"/>
                                <w14:textOutline w14:w="9525" w14:cap="rnd" w14:cmpd="sng" w14:algn="ctr">
                                  <w14:solidFill>
                                    <w14:srgbClr w14:val="7030A0"/>
                                  </w14:solidFill>
                                  <w14:prstDash w14:val="solid"/>
                                  <w14:bevel/>
                                </w14:textOutline>
                              </w:rPr>
                              <w:t xml:space="preserve"> </w:t>
                            </w:r>
                            <w:proofErr w:type="spellStart"/>
                            <w:r>
                              <w:rPr>
                                <w:color w:val="7030A0"/>
                                <w14:textOutline w14:w="9525" w14:cap="rnd" w14:cmpd="sng" w14:algn="ctr">
                                  <w14:solidFill>
                                    <w14:srgbClr w14:val="7030A0"/>
                                  </w14:solidFill>
                                  <w14:prstDash w14:val="solid"/>
                                  <w14:bevel/>
                                </w14:textOutline>
                              </w:rPr>
                              <w:t>ContentPanes</w:t>
                            </w:r>
                            <w:proofErr w:type="spellEnd"/>
                          </w:p>
                          <w:p w14:paraId="51D38767" w14:textId="64EDF57D" w:rsidR="002D1ABC" w:rsidRDefault="002D1ABC" w:rsidP="00975715">
                            <w:r>
                              <w:t>Including classes: ViewAssert, ViewPause, ViewMenuScore, ViewMainMenu, ViewGame &amp; ViewScoreScreen.</w:t>
                            </w:r>
                          </w:p>
                          <w:p w14:paraId="4A0896B3" w14:textId="77777777" w:rsidR="002D1ABC" w:rsidRDefault="002D1ABC" w:rsidP="002E5E7D">
                            <w:pPr>
                              <w:jc w:val="both"/>
                            </w:pPr>
                            <w:r>
                              <w:t>These are the different JPanels acting as ContentPane’s for the GameWindow.</w:t>
                            </w:r>
                          </w:p>
                          <w:p w14:paraId="3EBEDC56" w14:textId="5DAF854D" w:rsidR="002D1ABC" w:rsidRDefault="002D1ABC" w:rsidP="002E5E7D">
                            <w:pPr>
                              <w:jc w:val="both"/>
                            </w:pPr>
                            <w:r>
                              <w:t>ViewAssert shows a Questioner asking what the player want to do next in certain scenarios. If a game is running and an attempt to start a new game is made, the top pictures AssertQ is shown in the menus.</w:t>
                            </w:r>
                          </w:p>
                          <w:p w14:paraId="73FCBE87" w14:textId="49E83CEC" w:rsidR="002D1ABC" w:rsidRDefault="002D1ABC" w:rsidP="002E5E7D">
                            <w:pPr>
                              <w:jc w:val="both"/>
                            </w:pPr>
                            <w:r>
                              <w:t>ViewPause pauses and resumes running games while also giving the player the option to return to the menu without destroying game progress. Do take note that no local saving method has been made, if the game is closed, the current progress is lost. On second thought there should have been another AssertQ if the player tries to exit the game with a game running, I forgot all about that.</w:t>
                            </w:r>
                          </w:p>
                          <w:p w14:paraId="17EFB9EC" w14:textId="65C5E55B" w:rsidR="002D1ABC" w:rsidRPr="00B851F8" w:rsidRDefault="002D1ABC" w:rsidP="002E5E7D">
                            <w:pPr>
                              <w:jc w:val="both"/>
                            </w:pPr>
                            <w:r>
                              <w:t>ViewScoreScreen shows top 5 high score and current score if a game has just been completed.</w:t>
                            </w:r>
                          </w:p>
                          <w:p w14:paraId="3AFE554E" w14:textId="77777777" w:rsidR="002D1ABC" w:rsidRPr="00E65123" w:rsidRDefault="002D1ABC" w:rsidP="00975715">
                            <w:pPr>
                              <w:spacing w:after="0"/>
                              <w:rPr>
                                <w:lang w:val="en-GB"/>
                              </w:rPr>
                            </w:pPr>
                          </w:p>
                        </w:txbxContent>
                      </v:textbox>
                      <w10:wrap type="tight"/>
                    </v:shape>
                  </w:pict>
                </mc:Fallback>
              </mc:AlternateContent>
            </w:r>
          </w:p>
          <w:p w14:paraId="0208C3F1" w14:textId="43E0E903" w:rsidR="00975715" w:rsidRDefault="007E3847" w:rsidP="002D1ABC">
            <w:pPr>
              <w:ind w:left="25" w:right="-465" w:firstLine="4"/>
            </w:pPr>
            <w:r>
              <w:rPr>
                <w:noProof/>
              </w:rPr>
              <w:drawing>
                <wp:anchor distT="0" distB="0" distL="114300" distR="114300" simplePos="0" relativeHeight="251649024" behindDoc="1" locked="0" layoutInCell="1" allowOverlap="1" wp14:anchorId="78E2E098" wp14:editId="6067A5F4">
                  <wp:simplePos x="0" y="0"/>
                  <wp:positionH relativeFrom="column">
                    <wp:posOffset>-1973602</wp:posOffset>
                  </wp:positionH>
                  <wp:positionV relativeFrom="paragraph">
                    <wp:posOffset>3543552</wp:posOffset>
                  </wp:positionV>
                  <wp:extent cx="7515104" cy="3540125"/>
                  <wp:effectExtent l="6032"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533" t="-236" r="-32533" b="236"/>
                          <a:stretch/>
                        </pic:blipFill>
                        <pic:spPr bwMode="auto">
                          <a:xfrm rot="16200000">
                            <a:off x="0" y="0"/>
                            <a:ext cx="7549187" cy="355618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635710A" w14:textId="699AA3FB" w:rsidR="00AB092F" w:rsidRDefault="00AB092F" w:rsidP="00AB092F"/>
    <w:p w14:paraId="33F56074" w14:textId="77777777" w:rsidR="007E3847" w:rsidRDefault="007E3847" w:rsidP="007E3847"/>
    <w:tbl>
      <w:tblPr>
        <w:tblW w:w="13958" w:type="dxa"/>
        <w:tblInd w:w="55" w:type="dxa"/>
        <w:tblLayout w:type="fixed"/>
        <w:tblCellMar>
          <w:left w:w="115" w:type="dxa"/>
          <w:right w:w="720" w:type="dxa"/>
        </w:tblCellMar>
        <w:tblLook w:val="0000" w:firstRow="0" w:lastRow="0" w:firstColumn="0" w:lastColumn="0" w:noHBand="0" w:noVBand="0"/>
      </w:tblPr>
      <w:tblGrid>
        <w:gridCol w:w="6182"/>
        <w:gridCol w:w="7776"/>
      </w:tblGrid>
      <w:tr w:rsidR="007E3847" w14:paraId="702DD273" w14:textId="77777777" w:rsidTr="002D1ABC">
        <w:trPr>
          <w:trHeight w:val="8604"/>
        </w:trPr>
        <w:tc>
          <w:tcPr>
            <w:tcW w:w="6182" w:type="dxa"/>
          </w:tcPr>
          <w:p w14:paraId="6781FF81" w14:textId="1AB5FAEC" w:rsidR="007E3847" w:rsidRDefault="007E3847" w:rsidP="00C24BD7">
            <w:pPr>
              <w:ind w:left="256" w:right="-153"/>
              <w:jc w:val="center"/>
            </w:pPr>
            <w:r w:rsidRPr="000B4502">
              <w:rPr>
                <w:noProof/>
              </w:rPr>
              <mc:AlternateContent>
                <mc:Choice Requires="wps">
                  <w:drawing>
                    <wp:inline distT="0" distB="0" distL="0" distR="0" wp14:anchorId="28EF7EDD" wp14:editId="06E2AC25">
                      <wp:extent cx="3605530" cy="434687"/>
                      <wp:effectExtent l="0" t="0" r="13970" b="22860"/>
                      <wp:docPr id="247" name="Text Box 247"/>
                      <wp:cNvGraphicFramePr/>
                      <a:graphic xmlns:a="http://schemas.openxmlformats.org/drawingml/2006/main">
                        <a:graphicData uri="http://schemas.microsoft.com/office/word/2010/wordprocessingShape">
                          <wps:wsp>
                            <wps:cNvSpPr txBox="1"/>
                            <wps:spPr>
                              <a:xfrm>
                                <a:off x="0" y="0"/>
                                <a:ext cx="360553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495B0B9" w14:textId="6BF2BB37" w:rsidR="002D1ABC" w:rsidRPr="00EA3BFB" w:rsidRDefault="002D1ABC" w:rsidP="007E3847">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EF7EDD" id="Text Box 247" o:spid="_x0000_s1059" type="#_x0000_t202" style="width:283.9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" strokecolor="#1f4d78 [1608]" strokeweight="1.5pt">
                      <v:fill r:id="rId12" o:title="" recolor="t" rotate="t" type="tile"/>
                      <v:stroke joinstyle="round"/>
                      <v:textbox>
                        <w:txbxContent>
                          <w:p w14:paraId="2495B0B9" w14:textId="6BF2BB37" w:rsidR="002D1ABC" w:rsidRPr="00EA3BFB" w:rsidRDefault="002D1ABC" w:rsidP="007E3847">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ShipPlayer</w:t>
                            </w:r>
                          </w:p>
                        </w:txbxContent>
                      </v:textbox>
                      <w10:anchorlock/>
                    </v:shape>
                  </w:pict>
                </mc:Fallback>
              </mc:AlternateContent>
            </w:r>
            <w:r w:rsidR="005229C8">
              <w:rPr>
                <w:noProof/>
              </w:rPr>
              <w:drawing>
                <wp:inline distT="0" distB="0" distL="0" distR="0" wp14:anchorId="59AD9755" wp14:editId="67E8CE23">
                  <wp:extent cx="1755809" cy="3387735"/>
                  <wp:effectExtent l="3175"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1819073" cy="3509800"/>
                          </a:xfrm>
                          <a:prstGeom prst="rect">
                            <a:avLst/>
                          </a:prstGeom>
                          <a:noFill/>
                          <a:ln>
                            <a:noFill/>
                          </a:ln>
                        </pic:spPr>
                      </pic:pic>
                    </a:graphicData>
                  </a:graphic>
                </wp:inline>
              </w:drawing>
            </w:r>
            <w:r w:rsidR="005229C8" w:rsidRPr="000B4502">
              <w:rPr>
                <w:noProof/>
              </w:rPr>
              <mc:AlternateContent>
                <mc:Choice Requires="wps">
                  <w:drawing>
                    <wp:inline distT="0" distB="0" distL="0" distR="0" wp14:anchorId="4150B039" wp14:editId="4F854B7B">
                      <wp:extent cx="3605530" cy="434687"/>
                      <wp:effectExtent l="0" t="0" r="13970" b="22860"/>
                      <wp:docPr id="257" name="Text Box 257"/>
                      <wp:cNvGraphicFramePr/>
                      <a:graphic xmlns:a="http://schemas.openxmlformats.org/drawingml/2006/main">
                        <a:graphicData uri="http://schemas.microsoft.com/office/word/2010/wordprocessingShape">
                          <wps:wsp>
                            <wps:cNvSpPr txBox="1"/>
                            <wps:spPr>
                              <a:xfrm>
                                <a:off x="0" y="0"/>
                                <a:ext cx="360553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222E5FB" w14:textId="14AA3548" w:rsidR="002D1ABC" w:rsidRPr="00EA3BFB" w:rsidRDefault="002D1ABC" w:rsidP="005229C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50B039" id="Text Box 257" o:spid="_x0000_s1060" type="#_x0000_t202" style="width:283.9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" strokecolor="#1f4d78 [1608]" strokeweight="1.5pt">
                      <v:fill r:id="rId12" o:title="" recolor="t" rotate="t" type="tile"/>
                      <v:stroke joinstyle="round"/>
                      <v:textbox>
                        <w:txbxContent>
                          <w:p w14:paraId="0222E5FB" w14:textId="14AA3548" w:rsidR="002D1ABC" w:rsidRPr="00EA3BFB" w:rsidRDefault="002D1ABC" w:rsidP="005229C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ShipEnemy</w:t>
                            </w:r>
                          </w:p>
                        </w:txbxContent>
                      </v:textbox>
                      <w10:anchorlock/>
                    </v:shape>
                  </w:pict>
                </mc:Fallback>
              </mc:AlternateContent>
            </w:r>
            <w:r w:rsidR="00C24BD7">
              <w:rPr>
                <w:noProof/>
              </w:rPr>
              <w:drawing>
                <wp:inline distT="0" distB="0" distL="0" distR="0" wp14:anchorId="7EC95395" wp14:editId="69390A0D">
                  <wp:extent cx="1590040" cy="1645208"/>
                  <wp:effectExtent l="48895" t="46355" r="0" b="781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2832339">
                            <a:off x="0" y="0"/>
                            <a:ext cx="1629351" cy="1685883"/>
                          </a:xfrm>
                          <a:prstGeom prst="rect">
                            <a:avLst/>
                          </a:prstGeom>
                          <a:noFill/>
                          <a:ln>
                            <a:noFill/>
                          </a:ln>
                        </pic:spPr>
                      </pic:pic>
                    </a:graphicData>
                  </a:graphic>
                </wp:inline>
              </w:drawing>
            </w:r>
            <w:r w:rsidR="008B496E" w:rsidRPr="000B4502">
              <w:rPr>
                <w:noProof/>
              </w:rPr>
              <mc:AlternateContent>
                <mc:Choice Requires="wps">
                  <w:drawing>
                    <wp:inline distT="0" distB="0" distL="0" distR="0" wp14:anchorId="1DFC4B3B" wp14:editId="72DEE328">
                      <wp:extent cx="3605530" cy="434687"/>
                      <wp:effectExtent l="0" t="0" r="13970" b="22860"/>
                      <wp:docPr id="260" name="Text Box 260"/>
                      <wp:cNvGraphicFramePr/>
                      <a:graphic xmlns:a="http://schemas.openxmlformats.org/drawingml/2006/main">
                        <a:graphicData uri="http://schemas.microsoft.com/office/word/2010/wordprocessingShape">
                          <wps:wsp>
                            <wps:cNvSpPr txBox="1"/>
                            <wps:spPr>
                              <a:xfrm>
                                <a:off x="0" y="0"/>
                                <a:ext cx="360553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8BBCFC6" w14:textId="7D14A5C8" w:rsidR="002D1ABC" w:rsidRPr="00EA3BFB" w:rsidRDefault="002D1ABC" w:rsidP="008B496E">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FC4B3B" id="Text Box 260" o:spid="_x0000_s1061" type="#_x0000_t202" style="width:283.9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NzPmk7aAAAABAEAAA8A&#10;AABkcnMvZG93bnJldi54bWxMj0FPwkAQhe8m/IfNmHCTKSYUUrslBmO4QUC9b7tj29idrd0Fir/e&#10;0YteXjJ5k/e+l69H16kzDaH1rGE+S0ARV962XGt4fXm+W4EK0bA1nWfScKUA62Jyk5vM+gsf6HyM&#10;tZIQDpnR0MTYZ4ihasiZMPM9sXjvfnAmyjnUaAdzkXDX4X2SpOhMy9LQmJ42DVUfx5PTUNXs2qfl&#10;Ab/C2+e+HLf7ON+h1tPb8fEBVKQx/j3DD76gQyFMpT+xDarTIEPir4q3SJcyo9SQrhaARY7/4Yt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" strokecolor="#1f4d78 [1608]" strokeweight="1.5pt">
                      <v:fill r:id="rId12" o:title="" recolor="t" rotate="t" type="tile"/>
                      <v:stroke joinstyle="round"/>
                      <v:textbox>
                        <w:txbxContent>
                          <w:p w14:paraId="68BBCFC6" w14:textId="7D14A5C8" w:rsidR="002D1ABC" w:rsidRPr="00EA3BFB" w:rsidRDefault="002D1ABC" w:rsidP="008B496E">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ShipDrone</w:t>
                            </w:r>
                          </w:p>
                        </w:txbxContent>
                      </v:textbox>
                      <w10:anchorlock/>
                    </v:shape>
                  </w:pict>
                </mc:Fallback>
              </mc:AlternateContent>
            </w:r>
            <w:r w:rsidR="00C24BD7">
              <w:rPr>
                <w:noProof/>
              </w:rPr>
              <w:drawing>
                <wp:inline distT="0" distB="0" distL="0" distR="0" wp14:anchorId="21DBD71C" wp14:editId="37E2B79C">
                  <wp:extent cx="399870" cy="473276"/>
                  <wp:effectExtent l="76200" t="76200" r="38735" b="412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8680832">
                            <a:off x="0" y="0"/>
                            <a:ext cx="419910" cy="496995"/>
                          </a:xfrm>
                          <a:prstGeom prst="rect">
                            <a:avLst/>
                          </a:prstGeom>
                          <a:noFill/>
                          <a:ln>
                            <a:noFill/>
                          </a:ln>
                        </pic:spPr>
                      </pic:pic>
                    </a:graphicData>
                  </a:graphic>
                </wp:inline>
              </w:drawing>
            </w:r>
            <w:r w:rsidR="00C24BD7">
              <w:rPr>
                <w:noProof/>
              </w:rPr>
              <w:drawing>
                <wp:inline distT="0" distB="0" distL="0" distR="0" wp14:anchorId="547B4D09" wp14:editId="19473A59">
                  <wp:extent cx="537958" cy="636713"/>
                  <wp:effectExtent l="46038" t="30162" r="41592" b="41593"/>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4732912">
                            <a:off x="0" y="0"/>
                            <a:ext cx="553654" cy="655291"/>
                          </a:xfrm>
                          <a:prstGeom prst="rect">
                            <a:avLst/>
                          </a:prstGeom>
                          <a:noFill/>
                          <a:ln>
                            <a:noFill/>
                          </a:ln>
                        </pic:spPr>
                      </pic:pic>
                    </a:graphicData>
                  </a:graphic>
                </wp:inline>
              </w:drawing>
            </w:r>
            <w:r w:rsidR="00C24BD7">
              <w:rPr>
                <w:noProof/>
              </w:rPr>
              <w:drawing>
                <wp:inline distT="0" distB="0" distL="0" distR="0" wp14:anchorId="076D7217" wp14:editId="54B08CC5">
                  <wp:extent cx="601603" cy="712042"/>
                  <wp:effectExtent l="20955" t="55245" r="29210" b="1244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8680433">
                            <a:off x="0" y="0"/>
                            <a:ext cx="620242" cy="734103"/>
                          </a:xfrm>
                          <a:prstGeom prst="rect">
                            <a:avLst/>
                          </a:prstGeom>
                          <a:noFill/>
                          <a:ln>
                            <a:noFill/>
                          </a:ln>
                        </pic:spPr>
                      </pic:pic>
                    </a:graphicData>
                  </a:graphic>
                </wp:inline>
              </w:drawing>
            </w:r>
            <w:r w:rsidR="00C24BD7">
              <w:rPr>
                <w:noProof/>
              </w:rPr>
              <w:drawing>
                <wp:inline distT="0" distB="0" distL="0" distR="0" wp14:anchorId="0739C92F" wp14:editId="6C54E004">
                  <wp:extent cx="415604" cy="491899"/>
                  <wp:effectExtent l="38100" t="38100" r="3810" b="419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4732912">
                            <a:off x="0" y="0"/>
                            <a:ext cx="429885" cy="508802"/>
                          </a:xfrm>
                          <a:prstGeom prst="rect">
                            <a:avLst/>
                          </a:prstGeom>
                          <a:noFill/>
                          <a:ln>
                            <a:noFill/>
                          </a:ln>
                        </pic:spPr>
                      </pic:pic>
                    </a:graphicData>
                  </a:graphic>
                </wp:inline>
              </w:drawing>
            </w:r>
            <w:r w:rsidR="005229C8" w:rsidRPr="000B4502">
              <w:rPr>
                <w:noProof/>
              </w:rPr>
              <mc:AlternateContent>
                <mc:Choice Requires="wps">
                  <w:drawing>
                    <wp:inline distT="0" distB="0" distL="0" distR="0" wp14:anchorId="3E2759CD" wp14:editId="06ACDD5A">
                      <wp:extent cx="3605530" cy="434687"/>
                      <wp:effectExtent l="0" t="0" r="13970" b="22860"/>
                      <wp:docPr id="258" name="Text Box 258"/>
                      <wp:cNvGraphicFramePr/>
                      <a:graphic xmlns:a="http://schemas.openxmlformats.org/drawingml/2006/main">
                        <a:graphicData uri="http://schemas.microsoft.com/office/word/2010/wordprocessingShape">
                          <wps:wsp>
                            <wps:cNvSpPr txBox="1"/>
                            <wps:spPr>
                              <a:xfrm>
                                <a:off x="0" y="0"/>
                                <a:ext cx="360553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47AD802E" w14:textId="5AEC0664" w:rsidR="002D1ABC" w:rsidRPr="00EA3BFB" w:rsidRDefault="002D1ABC" w:rsidP="005229C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2759CD" id="Text Box 258" o:spid="_x0000_s1062" type="#_x0000_t202" style="width:283.9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NzPmk7aAAAABAEAAA8A&#10;AABkcnMvZG93bnJldi54bWxMj0FPwkAQhe8m/IfNmHCTKSYUUrslBmO4QUC9b7tj29idrd0Fir/e&#10;0YteXjJ5k/e+l69H16kzDaH1rGE+S0ARV962XGt4fXm+W4EK0bA1nWfScKUA62Jyk5vM+gsf6HyM&#10;tZIQDpnR0MTYZ4ihasiZMPM9sXjvfnAmyjnUaAdzkXDX4X2SpOhMy9LQmJ42DVUfx5PTUNXs2qfl&#10;Ab/C2+e+HLf7ON+h1tPb8fEBVKQx/j3DD76gQyFMpT+xDarTIEPir4q3SJcyo9SQrhaARY7/4Yt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" strokecolor="#1f4d78 [1608]" strokeweight="1.5pt">
                      <v:fill r:id="rId12" o:title="" recolor="t" rotate="t" type="tile"/>
                      <v:stroke joinstyle="round"/>
                      <v:textbox>
                        <w:txbxContent>
                          <w:p w14:paraId="47AD802E" w14:textId="5AEC0664" w:rsidR="002D1ABC" w:rsidRPr="00EA3BFB" w:rsidRDefault="002D1ABC" w:rsidP="005229C8">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Powerup</w:t>
                            </w:r>
                          </w:p>
                        </w:txbxContent>
                      </v:textbox>
                      <w10:anchorlock/>
                    </v:shape>
                  </w:pict>
                </mc:Fallback>
              </mc:AlternateContent>
            </w:r>
            <w:r w:rsidR="00C24BD7">
              <w:rPr>
                <w:noProof/>
              </w:rPr>
              <w:drawing>
                <wp:inline distT="0" distB="0" distL="0" distR="0" wp14:anchorId="04E56A98" wp14:editId="3A409650">
                  <wp:extent cx="723332" cy="723332"/>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286" cy="756286"/>
                          </a:xfrm>
                          <a:prstGeom prst="rect">
                            <a:avLst/>
                          </a:prstGeom>
                          <a:noFill/>
                          <a:ln>
                            <a:noFill/>
                          </a:ln>
                        </pic:spPr>
                      </pic:pic>
                    </a:graphicData>
                  </a:graphic>
                </wp:inline>
              </w:drawing>
            </w:r>
            <w:r w:rsidR="00C24BD7">
              <w:rPr>
                <w:noProof/>
              </w:rPr>
              <w:drawing>
                <wp:inline distT="0" distB="0" distL="0" distR="0" wp14:anchorId="333F692E" wp14:editId="4748CE72">
                  <wp:extent cx="559558" cy="55955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873" cy="576873"/>
                          </a:xfrm>
                          <a:prstGeom prst="rect">
                            <a:avLst/>
                          </a:prstGeom>
                          <a:noFill/>
                          <a:ln>
                            <a:noFill/>
                          </a:ln>
                        </pic:spPr>
                      </pic:pic>
                    </a:graphicData>
                  </a:graphic>
                </wp:inline>
              </w:drawing>
            </w:r>
            <w:r w:rsidR="00C24BD7">
              <w:rPr>
                <w:noProof/>
              </w:rPr>
              <w:drawing>
                <wp:inline distT="0" distB="0" distL="0" distR="0" wp14:anchorId="7E604812" wp14:editId="5267E814">
                  <wp:extent cx="388241" cy="38824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329" cy="407329"/>
                          </a:xfrm>
                          <a:prstGeom prst="rect">
                            <a:avLst/>
                          </a:prstGeom>
                          <a:noFill/>
                          <a:ln>
                            <a:noFill/>
                          </a:ln>
                        </pic:spPr>
                      </pic:pic>
                    </a:graphicData>
                  </a:graphic>
                </wp:inline>
              </w:drawing>
            </w:r>
            <w:r w:rsidR="00C24BD7">
              <w:rPr>
                <w:noProof/>
              </w:rPr>
              <w:drawing>
                <wp:inline distT="0" distB="0" distL="0" distR="0" wp14:anchorId="22F99389" wp14:editId="37A362CE">
                  <wp:extent cx="641444" cy="641444"/>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6161" cy="666161"/>
                          </a:xfrm>
                          <a:prstGeom prst="rect">
                            <a:avLst/>
                          </a:prstGeom>
                          <a:noFill/>
                          <a:ln>
                            <a:noFill/>
                          </a:ln>
                        </pic:spPr>
                      </pic:pic>
                    </a:graphicData>
                  </a:graphic>
                </wp:inline>
              </w:drawing>
            </w:r>
            <w:r w:rsidR="00DF599A" w:rsidRPr="000B4502">
              <w:rPr>
                <w:noProof/>
              </w:rPr>
              <mc:AlternateContent>
                <mc:Choice Requires="wps">
                  <w:drawing>
                    <wp:inline distT="0" distB="0" distL="0" distR="0" wp14:anchorId="45E79A08" wp14:editId="610CFD65">
                      <wp:extent cx="3605530" cy="434687"/>
                      <wp:effectExtent l="0" t="0" r="13970" b="22860"/>
                      <wp:docPr id="262" name="Text Box 262"/>
                      <wp:cNvGraphicFramePr/>
                      <a:graphic xmlns:a="http://schemas.openxmlformats.org/drawingml/2006/main">
                        <a:graphicData uri="http://schemas.microsoft.com/office/word/2010/wordprocessingShape">
                          <wps:wsp>
                            <wps:cNvSpPr txBox="1"/>
                            <wps:spPr>
                              <a:xfrm>
                                <a:off x="0" y="0"/>
                                <a:ext cx="360553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478CC2F" w14:textId="4BB8BF62" w:rsidR="002D1ABC" w:rsidRPr="00EA3BFB" w:rsidRDefault="002D1ABC" w:rsidP="00DF599A">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Asteroid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E79A08" id="Text Box 262" o:spid="_x0000_s1063" type="#_x0000_t202" style="width:283.9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" strokecolor="#1f4d78 [1608]" strokeweight="1.5pt">
                      <v:fill r:id="rId12" o:title="" recolor="t" rotate="t" type="tile"/>
                      <v:stroke joinstyle="round"/>
                      <v:textbox>
                        <w:txbxContent>
                          <w:p w14:paraId="0478CC2F" w14:textId="4BB8BF62" w:rsidR="002D1ABC" w:rsidRPr="00EA3BFB" w:rsidRDefault="002D1ABC" w:rsidP="00DF599A">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Asteroid</w:t>
                            </w:r>
                          </w:p>
                        </w:txbxContent>
                      </v:textbox>
                      <w10:anchorlock/>
                    </v:shape>
                  </w:pict>
                </mc:Fallback>
              </mc:AlternateContent>
            </w:r>
          </w:p>
        </w:tc>
        <w:tc>
          <w:tcPr>
            <w:tcW w:w="7776" w:type="dxa"/>
          </w:tcPr>
          <w:p w14:paraId="0133EF01" w14:textId="77777777" w:rsidR="007E3847" w:rsidRDefault="007E3847" w:rsidP="002D1ABC">
            <w:pPr>
              <w:ind w:left="25" w:right="-465" w:firstLine="4"/>
              <w:rPr>
                <w:noProof/>
              </w:rPr>
            </w:pPr>
            <w:r w:rsidRPr="000B4502">
              <w:rPr>
                <w:noProof/>
              </w:rPr>
              <mc:AlternateContent>
                <mc:Choice Requires="wps">
                  <w:drawing>
                    <wp:anchor distT="0" distB="0" distL="114300" distR="114300" simplePos="0" relativeHeight="251671552" behindDoc="1" locked="0" layoutInCell="1" allowOverlap="1" wp14:anchorId="3BDBE9FD" wp14:editId="4B303BAF">
                      <wp:simplePos x="0" y="0"/>
                      <wp:positionH relativeFrom="column">
                        <wp:posOffset>19685</wp:posOffset>
                      </wp:positionH>
                      <wp:positionV relativeFrom="paragraph">
                        <wp:posOffset>635</wp:posOffset>
                      </wp:positionV>
                      <wp:extent cx="3541395" cy="7348855"/>
                      <wp:effectExtent l="0" t="0" r="20955" b="23495"/>
                      <wp:wrapTight wrapText="bothSides">
                        <wp:wrapPolygon edited="0">
                          <wp:start x="0" y="0"/>
                          <wp:lineTo x="0" y="21613"/>
                          <wp:lineTo x="21612" y="21613"/>
                          <wp:lineTo x="21612" y="0"/>
                          <wp:lineTo x="0" y="0"/>
                        </wp:wrapPolygon>
                      </wp:wrapTight>
                      <wp:docPr id="251" name="Text Box 251"/>
                      <wp:cNvGraphicFramePr/>
                      <a:graphic xmlns:a="http://schemas.openxmlformats.org/drawingml/2006/main">
                        <a:graphicData uri="http://schemas.microsoft.com/office/word/2010/wordprocessingShape">
                          <wps:wsp>
                            <wps:cNvSpPr txBox="1"/>
                            <wps:spPr>
                              <a:xfrm>
                                <a:off x="0" y="0"/>
                                <a:ext cx="3541395" cy="7348855"/>
                              </a:xfrm>
                              <a:prstGeom prst="rect">
                                <a:avLst/>
                              </a:prstGeom>
                              <a:solidFill>
                                <a:schemeClr val="bg1"/>
                              </a:solidFill>
                              <a:ln w="9525">
                                <a:solidFill>
                                  <a:srgbClr val="7030A0"/>
                                </a:solidFill>
                              </a:ln>
                            </wps:spPr>
                            <wps:txbx>
                              <w:txbxContent>
                                <w:p w14:paraId="2D436FA6" w14:textId="17EECBD6" w:rsidR="002D1ABC" w:rsidRPr="00975715" w:rsidRDefault="002D1ABC" w:rsidP="007E3847">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GameObjects – Solid Objects</w:t>
                                  </w:r>
                                </w:p>
                                <w:p w14:paraId="5A191C08" w14:textId="7D371887" w:rsidR="002D1ABC" w:rsidRDefault="002D1ABC" w:rsidP="007E3847">
                                  <w:r>
                                    <w:t>Including ShipPlayer, ShipEnemy, ShipDrone, Bullet, PowerUp, Asteroid</w:t>
                                  </w:r>
                                </w:p>
                                <w:p w14:paraId="45B4DC9E" w14:textId="5AE418C0" w:rsidR="002D1ABC" w:rsidRPr="00B851F8" w:rsidRDefault="002D1ABC" w:rsidP="002E5E7D">
                                  <w:pPr>
                                    <w:jc w:val="both"/>
                                  </w:pPr>
                                  <w:r>
                                    <w:t>ShipPlayer is the user controlled GameObject. By far one of the biggest beasts when it comes to parameter tuning in this assignment. Uncountable hours later It ended up with an acceleration reaching top speed in 0.66 seconds, double bullets at spawn, an energy shield with the ability to absorb 30dmg and absorb one last hit covering any amount of damage before being destroyed, the ability to pick up and wield 2 ShipDrones simultaneously to outnumber your enemies. And let’s not. I say not. Forget the awesome custom black and gold finish with a  tint of dessert sunshine, brilliant.</w:t>
                                  </w:r>
                                </w:p>
                                <w:p w14:paraId="10555047" w14:textId="1D501952" w:rsidR="002D1ABC" w:rsidRDefault="002D1ABC" w:rsidP="002E5E7D">
                                  <w:pPr>
                                    <w:spacing w:after="0"/>
                                    <w:jc w:val="both"/>
                                  </w:pPr>
                                  <w:r>
                                    <w:t>ShipEnemy is your nemesis, it uses an instance of AiSeekAndDestroy to seek you out while avoiding Asteroids, get into firing positioning close to you and fire at you relentlessly. If by the off chance you or your drones manage to hit it a good few times (or if its radar breaks and it drives into too many of the big floaty rocks) it attempts to flee from the player. If you successfully hunt these enemies you have a good chance to pick up some absolutely LOVLY PowerUp’s, you can’t just leave them floating thought, as Enemy bullets can destroy them before you may pick them up.</w:t>
                                  </w:r>
                                </w:p>
                                <w:p w14:paraId="68C224D0" w14:textId="7B0B3054" w:rsidR="002D1ABC" w:rsidRDefault="002D1ABC" w:rsidP="002E5E7D">
                                  <w:pPr>
                                    <w:spacing w:after="0"/>
                                    <w:jc w:val="both"/>
                                  </w:pPr>
                                </w:p>
                                <w:p w14:paraId="7749F9FA" w14:textId="29784093" w:rsidR="002D1ABC" w:rsidRDefault="002D1ABC" w:rsidP="002E5E7D">
                                  <w:pPr>
                                    <w:spacing w:after="0"/>
                                    <w:jc w:val="both"/>
                                  </w:pPr>
                                  <w:r>
                                    <w:t>Asteroids, yes, the big floaty rocks hurling at you in the speed of light, commonly amassing more ShipEnemy kills then the User ever will. They move, collide, bounce, take damage, break on damage to spawn smaller asteroids. They even spawn after time to spawn an additional extra Asteroid as per the 2020 highlighted</w:t>
                                  </w:r>
                                  <w:r w:rsidRPr="00C25957">
                                    <w:t xml:space="preserve"> </w:t>
                                  </w:r>
                                  <w:r>
                                    <w:t>restriction.</w:t>
                                  </w:r>
                                </w:p>
                                <w:p w14:paraId="05522238" w14:textId="34EBD26C" w:rsidR="002D1ABC" w:rsidRDefault="002D1ABC" w:rsidP="002E5E7D">
                                  <w:pPr>
                                    <w:spacing w:after="0"/>
                                    <w:jc w:val="both"/>
                                  </w:pPr>
                                </w:p>
                                <w:p w14:paraId="55F43AB8" w14:textId="14D893E0" w:rsidR="002D1ABC" w:rsidRDefault="002D1ABC" w:rsidP="002E5E7D">
                                  <w:pPr>
                                    <w:spacing w:after="0"/>
                                    <w:jc w:val="both"/>
                                  </w:pPr>
                                  <w:r>
                                    <w:t>Asteroids are the only graphics I haven’t made myself. They were Created by “</w:t>
                                  </w:r>
                                  <w:r>
                                    <w:rPr>
                                      <w:i/>
                                      <w:iCs/>
                                    </w:rPr>
                                    <w:t>588ku</w:t>
                                  </w:r>
                                  <w:r>
                                    <w:t xml:space="preserve"> - pngtree.com” under the terms of free usage for attribution</w:t>
                                  </w:r>
                                </w:p>
                                <w:p w14:paraId="53ADC4F3" w14:textId="545EDAC9" w:rsidR="002D1ABC" w:rsidRDefault="002D1ABC" w:rsidP="002E5E7D">
                                  <w:pPr>
                                    <w:spacing w:after="0"/>
                                    <w:jc w:val="both"/>
                                  </w:pPr>
                                  <w:r w:rsidRPr="00A20557">
                                    <w:t>https://pngtree.com/freepng/planetary-universe-nebula-free-collection_4627007.html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BE9FD" id="Text Box 251" o:spid="_x0000_s1064" type="#_x0000_t202" style="position:absolute;left:0;text-align:left;margin-left:1.55pt;margin-top:.05pt;width:278.85pt;height:578.6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" fillcolor="white [3212]" strokecolor="#7030a0">
                      <v:textbox>
                        <w:txbxContent>
                          <w:p w14:paraId="2D436FA6" w14:textId="17EECBD6" w:rsidR="002D1ABC" w:rsidRPr="00975715" w:rsidRDefault="002D1ABC" w:rsidP="007E3847">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GameObjects – Solid Objects</w:t>
                            </w:r>
                          </w:p>
                          <w:p w14:paraId="5A191C08" w14:textId="7D371887" w:rsidR="002D1ABC" w:rsidRDefault="002D1ABC" w:rsidP="007E3847">
                            <w:r>
                              <w:t>Including ShipPlayer, ShipEnemy, ShipDrone, Bullet, PowerUp, Asteroid</w:t>
                            </w:r>
                          </w:p>
                          <w:p w14:paraId="45B4DC9E" w14:textId="5AE418C0" w:rsidR="002D1ABC" w:rsidRPr="00B851F8" w:rsidRDefault="002D1ABC" w:rsidP="002E5E7D">
                            <w:pPr>
                              <w:jc w:val="both"/>
                            </w:pPr>
                            <w:r>
                              <w:t>ShipPlayer is the user controlled GameObject. By far one of the biggest beasts when it comes to parameter tuning in this assignment. Uncountable hours later It ended up with an acceleration reaching top speed in 0.66 seconds, double bullets at spawn, an energy shield with the ability to absorb 30dmg and absorb one last hit covering any amount of damage before being destroyed, the ability to pick up and wield 2 ShipDrones simultaneously to outnumber your enemies. And let’s not. I say not. Forget the awesome custom black and gold finish with a  tint of dessert sunshine, brilliant.</w:t>
                            </w:r>
                          </w:p>
                          <w:p w14:paraId="10555047" w14:textId="1D501952" w:rsidR="002D1ABC" w:rsidRDefault="002D1ABC" w:rsidP="002E5E7D">
                            <w:pPr>
                              <w:spacing w:after="0"/>
                              <w:jc w:val="both"/>
                            </w:pPr>
                            <w:r>
                              <w:t>ShipEnemy is your nemesis, it uses an instance of AiSeekAndDestroy to seek you out while avoiding Asteroids, get into firing positioning close to you and fire at you relentlessly. If by the off chance you or your drones manage to hit it a good few times (or if its radar breaks and it drives into too many of the big floaty rocks) it attempts to flee from the player. If you successfully hunt these enemies you have a good chance to pick up some absolutely LOVLY PowerUp’s, you can’t just leave them floating thought, as Enemy bullets can destroy them before you may pick them up.</w:t>
                            </w:r>
                          </w:p>
                          <w:p w14:paraId="68C224D0" w14:textId="7B0B3054" w:rsidR="002D1ABC" w:rsidRDefault="002D1ABC" w:rsidP="002E5E7D">
                            <w:pPr>
                              <w:spacing w:after="0"/>
                              <w:jc w:val="both"/>
                            </w:pPr>
                          </w:p>
                          <w:p w14:paraId="7749F9FA" w14:textId="29784093" w:rsidR="002D1ABC" w:rsidRDefault="002D1ABC" w:rsidP="002E5E7D">
                            <w:pPr>
                              <w:spacing w:after="0"/>
                              <w:jc w:val="both"/>
                            </w:pPr>
                            <w:r>
                              <w:t>Asteroids, yes, the big floaty rocks hurling at you in the speed of light, commonly amassing more ShipEnemy kills then the User ever will. They move, collide, bounce, take damage, break on damage to spawn smaller asteroids. They even spawn after time to spawn an additional extra Asteroid as per the 2020 highlighted</w:t>
                            </w:r>
                            <w:r w:rsidRPr="00C25957">
                              <w:t xml:space="preserve"> </w:t>
                            </w:r>
                            <w:r>
                              <w:t>restriction.</w:t>
                            </w:r>
                          </w:p>
                          <w:p w14:paraId="05522238" w14:textId="34EBD26C" w:rsidR="002D1ABC" w:rsidRDefault="002D1ABC" w:rsidP="002E5E7D">
                            <w:pPr>
                              <w:spacing w:after="0"/>
                              <w:jc w:val="both"/>
                            </w:pPr>
                          </w:p>
                          <w:p w14:paraId="55F43AB8" w14:textId="14D893E0" w:rsidR="002D1ABC" w:rsidRDefault="002D1ABC" w:rsidP="002E5E7D">
                            <w:pPr>
                              <w:spacing w:after="0"/>
                              <w:jc w:val="both"/>
                            </w:pPr>
                            <w:r>
                              <w:t>Asteroids are the only graphics I haven’t made myself. They were Created by “</w:t>
                            </w:r>
                            <w:r>
                              <w:rPr>
                                <w:i/>
                                <w:iCs/>
                              </w:rPr>
                              <w:t>588ku</w:t>
                            </w:r>
                            <w:r>
                              <w:t xml:space="preserve"> - pngtree.com” under the terms of free usage for attribution</w:t>
                            </w:r>
                          </w:p>
                          <w:p w14:paraId="53ADC4F3" w14:textId="545EDAC9" w:rsidR="002D1ABC" w:rsidRDefault="002D1ABC" w:rsidP="002E5E7D">
                            <w:pPr>
                              <w:spacing w:after="0"/>
                              <w:jc w:val="both"/>
                            </w:pPr>
                            <w:r w:rsidRPr="00A20557">
                              <w:t>https://pngtree.com/freepng/planetary-universe-nebula-free-collection_4627007.html</w:t>
                            </w:r>
                          </w:p>
                        </w:txbxContent>
                      </v:textbox>
                      <w10:wrap type="tight"/>
                    </v:shape>
                  </w:pict>
                </mc:Fallback>
              </mc:AlternateContent>
            </w:r>
          </w:p>
          <w:p w14:paraId="5912FC30" w14:textId="77777777" w:rsidR="007E3847" w:rsidRDefault="007E3847" w:rsidP="002D1ABC">
            <w:pPr>
              <w:ind w:left="25" w:right="-465" w:firstLine="4"/>
            </w:pPr>
          </w:p>
          <w:p w14:paraId="4064A57F" w14:textId="1A841B2B" w:rsidR="00DF599A" w:rsidRDefault="00DF599A" w:rsidP="002D1ABC">
            <w:pPr>
              <w:ind w:left="25" w:right="-465" w:firstLine="4"/>
            </w:pPr>
          </w:p>
        </w:tc>
      </w:tr>
    </w:tbl>
    <w:p w14:paraId="59B9257F" w14:textId="77777777" w:rsidR="00120170" w:rsidRDefault="00120170" w:rsidP="00120170">
      <w:pPr>
        <w:rPr>
          <w:noProof/>
        </w:rPr>
      </w:pPr>
      <w:r>
        <w:rPr>
          <w:noProof/>
        </w:rPr>
        <w:drawing>
          <wp:inline distT="0" distB="0" distL="0" distR="0" wp14:anchorId="2EE06A21" wp14:editId="19EE4C3E">
            <wp:extent cx="1344295" cy="1248753"/>
            <wp:effectExtent l="0" t="0" r="8255"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6216" cy="1389877"/>
                    </a:xfrm>
                    <a:prstGeom prst="rect">
                      <a:avLst/>
                    </a:prstGeom>
                    <a:noFill/>
                    <a:ln>
                      <a:noFill/>
                    </a:ln>
                  </pic:spPr>
                </pic:pic>
              </a:graphicData>
            </a:graphic>
          </wp:inline>
        </w:drawing>
      </w:r>
      <w:r>
        <w:rPr>
          <w:noProof/>
        </w:rPr>
        <w:drawing>
          <wp:inline distT="0" distB="0" distL="0" distR="0" wp14:anchorId="26BC1561" wp14:editId="16DC28C3">
            <wp:extent cx="1203449" cy="128528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85219" cy="1372619"/>
                    </a:xfrm>
                    <a:prstGeom prst="rect">
                      <a:avLst/>
                    </a:prstGeom>
                    <a:noFill/>
                    <a:ln>
                      <a:noFill/>
                    </a:ln>
                  </pic:spPr>
                </pic:pic>
              </a:graphicData>
            </a:graphic>
          </wp:inline>
        </w:drawing>
      </w:r>
      <w:r>
        <w:rPr>
          <w:noProof/>
        </w:rPr>
        <w:drawing>
          <wp:inline distT="0" distB="0" distL="0" distR="0" wp14:anchorId="7344578F" wp14:editId="1A5A385D">
            <wp:extent cx="1248770" cy="1226823"/>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304141" cy="1281221"/>
                    </a:xfrm>
                    <a:prstGeom prst="rect">
                      <a:avLst/>
                    </a:prstGeom>
                    <a:noFill/>
                    <a:ln>
                      <a:noFill/>
                    </a:ln>
                  </pic:spPr>
                </pic:pic>
              </a:graphicData>
            </a:graphic>
          </wp:inline>
        </w:drawing>
      </w:r>
      <w:r>
        <w:rPr>
          <w:noProof/>
        </w:rPr>
        <w:drawing>
          <wp:inline distT="0" distB="0" distL="0" distR="0" wp14:anchorId="6DACD2DD" wp14:editId="6A62067D">
            <wp:extent cx="1310185" cy="1281527"/>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357612" cy="1327916"/>
                    </a:xfrm>
                    <a:prstGeom prst="rect">
                      <a:avLst/>
                    </a:prstGeom>
                    <a:noFill/>
                    <a:ln>
                      <a:noFill/>
                    </a:ln>
                  </pic:spPr>
                </pic:pic>
              </a:graphicData>
            </a:graphic>
          </wp:inline>
        </w:drawing>
      </w:r>
      <w:r>
        <w:rPr>
          <w:noProof/>
        </w:rPr>
        <w:drawing>
          <wp:inline distT="0" distB="0" distL="0" distR="0" wp14:anchorId="354032E2" wp14:editId="683AFA03">
            <wp:extent cx="1323833" cy="112846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376109" cy="1173022"/>
                    </a:xfrm>
                    <a:prstGeom prst="rect">
                      <a:avLst/>
                    </a:prstGeom>
                    <a:noFill/>
                    <a:ln>
                      <a:noFill/>
                    </a:ln>
                  </pic:spPr>
                </pic:pic>
              </a:graphicData>
            </a:graphic>
          </wp:inline>
        </w:drawing>
      </w:r>
      <w:r>
        <w:rPr>
          <w:noProof/>
        </w:rPr>
        <w:drawing>
          <wp:inline distT="0" distB="0" distL="0" distR="0" wp14:anchorId="6D93417C" wp14:editId="5A0F6135">
            <wp:extent cx="1259242" cy="111134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87508" cy="1136289"/>
                    </a:xfrm>
                    <a:prstGeom prst="rect">
                      <a:avLst/>
                    </a:prstGeom>
                    <a:noFill/>
                    <a:ln>
                      <a:noFill/>
                    </a:ln>
                  </pic:spPr>
                </pic:pic>
              </a:graphicData>
            </a:graphic>
          </wp:inline>
        </w:drawing>
      </w:r>
    </w:p>
    <w:p w14:paraId="5882EC5E" w14:textId="3076300D" w:rsidR="00E65123" w:rsidRDefault="00E65123" w:rsidP="00AB092F"/>
    <w:p w14:paraId="0C245098" w14:textId="54F00731" w:rsidR="00B851F8" w:rsidRDefault="00B851F8" w:rsidP="00AB092F">
      <w:pPr>
        <w:rPr>
          <w:noProof/>
        </w:rPr>
      </w:pPr>
    </w:p>
    <w:p w14:paraId="2EE0830B" w14:textId="3BED9741" w:rsidR="00334706" w:rsidRDefault="00334706"/>
    <w:p w14:paraId="63E24506" w14:textId="4D890196" w:rsidR="00334706" w:rsidRDefault="004007D4" w:rsidP="00334706">
      <w:r>
        <w:rPr>
          <w:noProof/>
        </w:rPr>
        <w:lastRenderedPageBreak/>
        <w:drawing>
          <wp:anchor distT="0" distB="0" distL="114300" distR="114300" simplePos="0" relativeHeight="251701248" behindDoc="1" locked="0" layoutInCell="1" allowOverlap="1" wp14:anchorId="2514053E" wp14:editId="4203112B">
            <wp:simplePos x="0" y="0"/>
            <wp:positionH relativeFrom="column">
              <wp:posOffset>2280439</wp:posOffset>
            </wp:positionH>
            <wp:positionV relativeFrom="paragraph">
              <wp:posOffset>-376176</wp:posOffset>
            </wp:positionV>
            <wp:extent cx="3236223" cy="4097668"/>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236223" cy="4097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F09">
        <w:rPr>
          <w:noProof/>
        </w:rPr>
        <w:drawing>
          <wp:anchor distT="0" distB="0" distL="114300" distR="114300" simplePos="0" relativeHeight="251682816" behindDoc="1" locked="0" layoutInCell="1" allowOverlap="1" wp14:anchorId="6C8BC5CF" wp14:editId="40305E59">
            <wp:simplePos x="0" y="0"/>
            <wp:positionH relativeFrom="column">
              <wp:posOffset>-6463803</wp:posOffset>
            </wp:positionH>
            <wp:positionV relativeFrom="paragraph">
              <wp:posOffset>-652007</wp:posOffset>
            </wp:positionV>
            <wp:extent cx="20598881" cy="4643562"/>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8881" cy="46435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CA9E2" w14:textId="2AEECCC2" w:rsidR="000B3F59" w:rsidRDefault="000B3F59" w:rsidP="00334706"/>
    <w:p w14:paraId="461F6C39" w14:textId="234E8CBF" w:rsidR="000B3F59" w:rsidRDefault="000B3F59" w:rsidP="00334706"/>
    <w:p w14:paraId="748E67DF" w14:textId="1A01DD38" w:rsidR="000B3F59" w:rsidRDefault="000B3F59" w:rsidP="00334706"/>
    <w:p w14:paraId="5E6005B5" w14:textId="7611FCF9" w:rsidR="000B3F59" w:rsidRDefault="000B3F59" w:rsidP="00334706"/>
    <w:p w14:paraId="22A23923" w14:textId="7A5C1414" w:rsidR="000B3F59" w:rsidRDefault="000B3F59" w:rsidP="00334706"/>
    <w:p w14:paraId="1C70B57E" w14:textId="2BB15492" w:rsidR="000B3F59" w:rsidRDefault="000B3F59" w:rsidP="00334706"/>
    <w:p w14:paraId="3EAC5A4E" w14:textId="74C04C95" w:rsidR="000B3F59" w:rsidRDefault="000B3F59" w:rsidP="00334706"/>
    <w:p w14:paraId="30D400CE" w14:textId="2CDE76FC" w:rsidR="000B3F59" w:rsidRDefault="000B3F59" w:rsidP="00334706"/>
    <w:p w14:paraId="72DBEE20" w14:textId="77538D69" w:rsidR="000B3F59" w:rsidRDefault="000B3F59" w:rsidP="00334706"/>
    <w:tbl>
      <w:tblPr>
        <w:tblW w:w="14525" w:type="dxa"/>
        <w:tblInd w:w="55" w:type="dxa"/>
        <w:tblLayout w:type="fixed"/>
        <w:tblCellMar>
          <w:left w:w="115" w:type="dxa"/>
          <w:right w:w="720" w:type="dxa"/>
        </w:tblCellMar>
        <w:tblLook w:val="0000" w:firstRow="0" w:lastRow="0" w:firstColumn="0" w:lastColumn="0" w:noHBand="0" w:noVBand="0"/>
      </w:tblPr>
      <w:tblGrid>
        <w:gridCol w:w="6749"/>
        <w:gridCol w:w="7776"/>
      </w:tblGrid>
      <w:tr w:rsidR="00334706" w14:paraId="24757133" w14:textId="77777777" w:rsidTr="00A839C0">
        <w:trPr>
          <w:trHeight w:val="8604"/>
        </w:trPr>
        <w:tc>
          <w:tcPr>
            <w:tcW w:w="6749" w:type="dxa"/>
          </w:tcPr>
          <w:p w14:paraId="2FF7408F" w14:textId="5322E48A" w:rsidR="00FA6007" w:rsidRDefault="00334706" w:rsidP="00A839C0">
            <w:pPr>
              <w:ind w:left="256" w:right="-153"/>
              <w:rPr>
                <w:noProof/>
              </w:rPr>
            </w:pPr>
            <w:r w:rsidRPr="000B4502">
              <w:rPr>
                <w:noProof/>
              </w:rPr>
              <mc:AlternateContent>
                <mc:Choice Requires="wps">
                  <w:drawing>
                    <wp:inline distT="0" distB="0" distL="0" distR="0" wp14:anchorId="6462446F" wp14:editId="14B8D5EB">
                      <wp:extent cx="4007457" cy="434340"/>
                      <wp:effectExtent l="0" t="0" r="12700" b="22860"/>
                      <wp:docPr id="295" name="Text Box 295"/>
                      <wp:cNvGraphicFramePr/>
                      <a:graphic xmlns:a="http://schemas.openxmlformats.org/drawingml/2006/main">
                        <a:graphicData uri="http://schemas.microsoft.com/office/word/2010/wordprocessingShape">
                          <wps:wsp>
                            <wps:cNvSpPr txBox="1"/>
                            <wps:spPr>
                              <a:xfrm>
                                <a:off x="0" y="0"/>
                                <a:ext cx="4007457" cy="434340"/>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6100706" w14:textId="232DE4AF" w:rsidR="002D1ABC" w:rsidRPr="00EA3BFB" w:rsidRDefault="002D1ABC" w:rsidP="00334706">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ParticleHit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62446F" id="Text Box 295" o:spid="_x0000_s1065" type="#_x0000_t202" style="width:315.55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&#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" strokecolor="#1f4d78 [1608]" strokeweight="1.5pt">
                      <v:fill r:id="rId12" o:title="" recolor="t" rotate="t" type="tile"/>
                      <v:stroke joinstyle="round"/>
                      <v:textbox>
                        <w:txbxContent>
                          <w:p w14:paraId="76100706" w14:textId="232DE4AF" w:rsidR="002D1ABC" w:rsidRPr="00EA3BFB" w:rsidRDefault="002D1ABC" w:rsidP="00334706">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ParticleHit</w:t>
                            </w:r>
                          </w:p>
                        </w:txbxContent>
                      </v:textbox>
                      <w10:anchorlock/>
                    </v:shape>
                  </w:pict>
                </mc:Fallback>
              </mc:AlternateContent>
            </w:r>
            <w:r w:rsidR="00FA6007">
              <w:rPr>
                <w:noProof/>
              </w:rPr>
              <w:drawing>
                <wp:inline distT="0" distB="0" distL="0" distR="0" wp14:anchorId="2704201E" wp14:editId="690F5E02">
                  <wp:extent cx="4055698" cy="2581027"/>
                  <wp:effectExtent l="19050" t="19050" r="21590" b="1016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a:extLst>
                              <a:ext uri="{28A0092B-C50C-407E-A947-70E740481C1C}">
                                <a14:useLocalDpi xmlns:a14="http://schemas.microsoft.com/office/drawing/2010/main" val="0"/>
                              </a:ext>
                            </a:extLst>
                          </a:blip>
                          <a:srcRect l="3250" t="5384" r="4112" b="4630"/>
                          <a:stretch/>
                        </pic:blipFill>
                        <pic:spPr bwMode="auto">
                          <a:xfrm>
                            <a:off x="0" y="0"/>
                            <a:ext cx="4076265" cy="2594116"/>
                          </a:xfrm>
                          <a:prstGeom prst="rect">
                            <a:avLst/>
                          </a:prstGeom>
                          <a:noFill/>
                          <a:ln>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7A7ED390" w14:textId="1ADE2E42" w:rsidR="00334706" w:rsidRDefault="00FA6007" w:rsidP="002D1ABC">
            <w:pPr>
              <w:ind w:left="256" w:right="-153"/>
              <w:jc w:val="center"/>
            </w:pPr>
            <w:r w:rsidRPr="000B4502">
              <w:rPr>
                <w:noProof/>
              </w:rPr>
              <mc:AlternateContent>
                <mc:Choice Requires="wps">
                  <w:drawing>
                    <wp:inline distT="0" distB="0" distL="0" distR="0" wp14:anchorId="59D08684" wp14:editId="7EC0D81E">
                      <wp:extent cx="4023360" cy="434687"/>
                      <wp:effectExtent l="0" t="0" r="15240" b="22860"/>
                      <wp:docPr id="319" name="Text Box 319"/>
                      <wp:cNvGraphicFramePr/>
                      <a:graphic xmlns:a="http://schemas.openxmlformats.org/drawingml/2006/main">
                        <a:graphicData uri="http://schemas.microsoft.com/office/word/2010/wordprocessingShape">
                          <wps:wsp>
                            <wps:cNvSpPr txBox="1"/>
                            <wps:spPr>
                              <a:xfrm>
                                <a:off x="0" y="0"/>
                                <a:ext cx="4023360" cy="434687"/>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FAB12B2" w14:textId="3A1C56C7" w:rsidR="002D1ABC" w:rsidRPr="00EA3BFB" w:rsidRDefault="002D1ABC" w:rsidP="00FA6007">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ParticleRedSharingan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08684" id="Text Box 319" o:spid="_x0000_s1066" type="#_x0000_t202" style="width:316.8pt;height:34.2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" strokecolor="#1f4d78 [1608]" strokeweight="1.5pt">
                      <v:fill r:id="rId12" o:title="" recolor="t" rotate="t" type="tile"/>
                      <v:stroke joinstyle="round"/>
                      <v:textbox>
                        <w:txbxContent>
                          <w:p w14:paraId="0FAB12B2" w14:textId="3A1C56C7" w:rsidR="002D1ABC" w:rsidRPr="00EA3BFB" w:rsidRDefault="002D1ABC" w:rsidP="00FA6007">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ParticleRedSharingan</w:t>
                            </w:r>
                          </w:p>
                        </w:txbxContent>
                      </v:textbox>
                      <w10:anchorlock/>
                    </v:shape>
                  </w:pict>
                </mc:Fallback>
              </mc:AlternateContent>
            </w:r>
            <w:r w:rsidR="003E6DD2">
              <w:rPr>
                <w:noProof/>
              </w:rPr>
              <w:drawing>
                <wp:inline distT="0" distB="0" distL="0" distR="0" wp14:anchorId="3A5F56D8" wp14:editId="433C00EE">
                  <wp:extent cx="4023360" cy="2808656"/>
                  <wp:effectExtent l="19050" t="19050" r="1524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196" cy="2839258"/>
                          </a:xfrm>
                          <a:prstGeom prst="rect">
                            <a:avLst/>
                          </a:prstGeom>
                          <a:noFill/>
                          <a:ln>
                            <a:solidFill>
                              <a:schemeClr val="accent5">
                                <a:lumMod val="75000"/>
                              </a:schemeClr>
                            </a:solidFill>
                          </a:ln>
                        </pic:spPr>
                      </pic:pic>
                    </a:graphicData>
                  </a:graphic>
                </wp:inline>
              </w:drawing>
            </w:r>
          </w:p>
        </w:tc>
        <w:tc>
          <w:tcPr>
            <w:tcW w:w="7776" w:type="dxa"/>
          </w:tcPr>
          <w:p w14:paraId="6E873A17" w14:textId="2AE926FA" w:rsidR="00334706" w:rsidRDefault="00334706" w:rsidP="002D1ABC">
            <w:pPr>
              <w:ind w:left="25" w:right="-465" w:firstLine="4"/>
              <w:rPr>
                <w:noProof/>
              </w:rPr>
            </w:pPr>
            <w:r w:rsidRPr="000B4502">
              <w:rPr>
                <w:noProof/>
              </w:rPr>
              <mc:AlternateContent>
                <mc:Choice Requires="wps">
                  <w:drawing>
                    <wp:anchor distT="0" distB="0" distL="114300" distR="114300" simplePos="0" relativeHeight="251665408" behindDoc="1" locked="0" layoutInCell="1" allowOverlap="1" wp14:anchorId="43C7DE13" wp14:editId="0EB20170">
                      <wp:simplePos x="0" y="0"/>
                      <wp:positionH relativeFrom="column">
                        <wp:posOffset>106680</wp:posOffset>
                      </wp:positionH>
                      <wp:positionV relativeFrom="paragraph">
                        <wp:posOffset>0</wp:posOffset>
                      </wp:positionV>
                      <wp:extent cx="3040380" cy="6492875"/>
                      <wp:effectExtent l="0" t="0" r="26670" b="22225"/>
                      <wp:wrapTight wrapText="bothSides">
                        <wp:wrapPolygon edited="0">
                          <wp:start x="0" y="0"/>
                          <wp:lineTo x="0" y="21611"/>
                          <wp:lineTo x="21654" y="21611"/>
                          <wp:lineTo x="21654" y="0"/>
                          <wp:lineTo x="0" y="0"/>
                        </wp:wrapPolygon>
                      </wp:wrapTight>
                      <wp:docPr id="300" name="Text Box 300"/>
                      <wp:cNvGraphicFramePr/>
                      <a:graphic xmlns:a="http://schemas.openxmlformats.org/drawingml/2006/main">
                        <a:graphicData uri="http://schemas.microsoft.com/office/word/2010/wordprocessingShape">
                          <wps:wsp>
                            <wps:cNvSpPr txBox="1"/>
                            <wps:spPr>
                              <a:xfrm>
                                <a:off x="0" y="0"/>
                                <a:ext cx="3040380" cy="6492875"/>
                              </a:xfrm>
                              <a:prstGeom prst="rect">
                                <a:avLst/>
                              </a:prstGeom>
                              <a:solidFill>
                                <a:schemeClr val="bg1"/>
                              </a:solidFill>
                              <a:ln w="9525">
                                <a:solidFill>
                                  <a:srgbClr val="7030A0"/>
                                </a:solidFill>
                              </a:ln>
                            </wps:spPr>
                            <wps:txbx>
                              <w:txbxContent>
                                <w:p w14:paraId="2EE172F4" w14:textId="77777777" w:rsidR="002D1ABC" w:rsidRPr="00975715" w:rsidRDefault="002D1ABC" w:rsidP="00120170">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GameObjects - Particles</w:t>
                                  </w:r>
                                </w:p>
                                <w:p w14:paraId="1A03C1C0" w14:textId="6682F5E6" w:rsidR="002D1ABC" w:rsidRDefault="002D1ABC" w:rsidP="00120170">
                                  <w:pPr>
                                    <w:spacing w:after="0"/>
                                  </w:pPr>
                                  <w:r>
                                    <w:t>Including ParticleHit &amp; ParticleRedSharingan.</w:t>
                                  </w:r>
                                </w:p>
                                <w:p w14:paraId="49205CBC" w14:textId="79926C83" w:rsidR="002D1ABC" w:rsidRDefault="002D1ABC" w:rsidP="00120170">
                                  <w:pPr>
                                    <w:spacing w:after="0"/>
                                  </w:pPr>
                                </w:p>
                                <w:p w14:paraId="0159E417" w14:textId="072FF409" w:rsidR="002D1ABC" w:rsidRPr="008B108E" w:rsidRDefault="002D1ABC" w:rsidP="00A839C0">
                                  <w:pPr>
                                    <w:spacing w:after="0"/>
                                    <w:jc w:val="both"/>
                                  </w:pPr>
                                  <w:r>
                                    <w:t>ParticleHit is used as the graphical element in collisions. Whenever two objects collide this graphic is shown as a couple of circle growing and shrinking rapidly while rotating. The circles are constructed from a myriad of lines in different colors, being drawn between an invisible inner circle and outer circle. This simulates a flickering circle and looks quite fancy. In a good effort I’ve done my best to avoid this being overly called due to multiple collision calls on the same GameObjects in quick succession with a cooldown code snippet. This in combination with a piece of code that despawns Asteroids on top of Asteroids before the game loop has a chance to update them twice takes cares of most of these excess calls.</w:t>
                                  </w:r>
                                </w:p>
                                <w:p w14:paraId="0783BC7A" w14:textId="55B19EC3" w:rsidR="002D1ABC" w:rsidRDefault="002D1ABC" w:rsidP="00A839C0">
                                  <w:pPr>
                                    <w:spacing w:after="0"/>
                                    <w:jc w:val="both"/>
                                  </w:pPr>
                                </w:p>
                                <w:p w14:paraId="1A248019" w14:textId="43402ED6" w:rsidR="002D1ABC" w:rsidRDefault="002D1ABC" w:rsidP="00A839C0">
                                  <w:pPr>
                                    <w:spacing w:after="0"/>
                                    <w:jc w:val="both"/>
                                  </w:pPr>
                                  <w:r>
                                    <w:t xml:space="preserve">ParticleRedSharingan. A particle effect that comes from manipulating chakra and innate bloodline </w:t>
                                  </w:r>
                                  <w:proofErr w:type="spellStart"/>
                                  <w:r>
                                    <w:t>abili</w:t>
                                  </w:r>
                                  <w:proofErr w:type="spellEnd"/>
                                  <w:r>
                                    <w:t>….</w:t>
                                  </w:r>
                                </w:p>
                                <w:p w14:paraId="7CB0E9A8" w14:textId="4674A45A" w:rsidR="002D1ABC" w:rsidRDefault="002D1ABC" w:rsidP="00EE0815">
                                  <w:pPr>
                                    <w:pStyle w:val="ListParagraph"/>
                                    <w:numPr>
                                      <w:ilvl w:val="0"/>
                                      <w:numId w:val="2"/>
                                    </w:numPr>
                                    <w:spacing w:after="0"/>
                                  </w:pPr>
                                  <w:r>
                                    <w:t>Enough of that. (Naruto reference)</w:t>
                                  </w:r>
                                </w:p>
                                <w:p w14:paraId="03D1ED3C" w14:textId="77777777" w:rsidR="002D1ABC" w:rsidRDefault="002D1ABC" w:rsidP="002E5E7D">
                                  <w:pPr>
                                    <w:pStyle w:val="ListParagraph"/>
                                    <w:spacing w:after="0"/>
                                  </w:pPr>
                                </w:p>
                                <w:p w14:paraId="1A397F01" w14:textId="1B9A6B3A" w:rsidR="002D1ABC" w:rsidRDefault="002D1ABC" w:rsidP="002E5E7D">
                                  <w:pPr>
                                    <w:spacing w:after="0"/>
                                    <w:jc w:val="both"/>
                                  </w:pPr>
                                  <w:r>
                                    <w:t xml:space="preserve">Its created by painting 180 lines with shifting colors in a circular pattern with length being a relation between an invisible inner and outer circle, with the inner circle increasing in radius so it’s bigger than the former outer circle before returning to its initial position. Whilst the entire thing rotates around its origin. Fancy. </w:t>
                                  </w:r>
                                </w:p>
                                <w:p w14:paraId="050F23E1" w14:textId="098AEDEE" w:rsidR="002D1ABC" w:rsidRPr="008B108E" w:rsidRDefault="002D1ABC" w:rsidP="002E5E7D">
                                  <w:pPr>
                                    <w:spacing w:after="0"/>
                                    <w:jc w:val="both"/>
                                  </w:pPr>
                                  <w:r>
                                    <w:t>Its used to mark the destruction of ShipEnemy.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7DE13" id="Text Box 300" o:spid="_x0000_s1067" type="#_x0000_t202" style="position:absolute;left:0;text-align:left;margin-left:8.4pt;margin-top:0;width:239.4pt;height:511.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" fillcolor="white [3212]" strokecolor="#7030a0">
                      <v:textbox>
                        <w:txbxContent>
                          <w:p w14:paraId="2EE172F4" w14:textId="77777777" w:rsidR="002D1ABC" w:rsidRPr="00975715" w:rsidRDefault="002D1ABC" w:rsidP="00120170">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GameObjects - Particles</w:t>
                            </w:r>
                          </w:p>
                          <w:p w14:paraId="1A03C1C0" w14:textId="6682F5E6" w:rsidR="002D1ABC" w:rsidRDefault="002D1ABC" w:rsidP="00120170">
                            <w:pPr>
                              <w:spacing w:after="0"/>
                            </w:pPr>
                            <w:r>
                              <w:t>Including ParticleHit &amp; ParticleRedSharingan.</w:t>
                            </w:r>
                          </w:p>
                          <w:p w14:paraId="49205CBC" w14:textId="79926C83" w:rsidR="002D1ABC" w:rsidRDefault="002D1ABC" w:rsidP="00120170">
                            <w:pPr>
                              <w:spacing w:after="0"/>
                            </w:pPr>
                          </w:p>
                          <w:p w14:paraId="0159E417" w14:textId="072FF409" w:rsidR="002D1ABC" w:rsidRPr="008B108E" w:rsidRDefault="002D1ABC" w:rsidP="00A839C0">
                            <w:pPr>
                              <w:spacing w:after="0"/>
                              <w:jc w:val="both"/>
                            </w:pPr>
                            <w:r>
                              <w:t>ParticleHit is used as the graphical element in collisions. Whenever two objects collide this graphic is shown as a couple of circle growing and shrinking rapidly while rotating. The circles are constructed from a myriad of lines in different colors, being drawn between an invisible inner circle and outer circle. This simulates a flickering circle and looks quite fancy. In a good effort I’ve done my best to avoid this being overly called due to multiple collision calls on the same GameObjects in quick succession with a cooldown code snippet. This in combination with a piece of code that despawns Asteroids on top of Asteroids before the game loop has a chance to update them twice takes cares of most of these excess calls.</w:t>
                            </w:r>
                          </w:p>
                          <w:p w14:paraId="0783BC7A" w14:textId="55B19EC3" w:rsidR="002D1ABC" w:rsidRDefault="002D1ABC" w:rsidP="00A839C0">
                            <w:pPr>
                              <w:spacing w:after="0"/>
                              <w:jc w:val="both"/>
                            </w:pPr>
                          </w:p>
                          <w:p w14:paraId="1A248019" w14:textId="43402ED6" w:rsidR="002D1ABC" w:rsidRDefault="002D1ABC" w:rsidP="00A839C0">
                            <w:pPr>
                              <w:spacing w:after="0"/>
                              <w:jc w:val="both"/>
                            </w:pPr>
                            <w:r>
                              <w:t xml:space="preserve">ParticleRedSharingan. A particle effect that comes from manipulating chakra and innate bloodline </w:t>
                            </w:r>
                            <w:proofErr w:type="spellStart"/>
                            <w:r>
                              <w:t>abili</w:t>
                            </w:r>
                            <w:proofErr w:type="spellEnd"/>
                            <w:r>
                              <w:t>….</w:t>
                            </w:r>
                          </w:p>
                          <w:p w14:paraId="7CB0E9A8" w14:textId="4674A45A" w:rsidR="002D1ABC" w:rsidRDefault="002D1ABC" w:rsidP="00EE0815">
                            <w:pPr>
                              <w:pStyle w:val="ListParagraph"/>
                              <w:numPr>
                                <w:ilvl w:val="0"/>
                                <w:numId w:val="2"/>
                              </w:numPr>
                              <w:spacing w:after="0"/>
                            </w:pPr>
                            <w:r>
                              <w:t>Enough of that. (Naruto reference)</w:t>
                            </w:r>
                          </w:p>
                          <w:p w14:paraId="03D1ED3C" w14:textId="77777777" w:rsidR="002D1ABC" w:rsidRDefault="002D1ABC" w:rsidP="002E5E7D">
                            <w:pPr>
                              <w:pStyle w:val="ListParagraph"/>
                              <w:spacing w:after="0"/>
                            </w:pPr>
                          </w:p>
                          <w:p w14:paraId="1A397F01" w14:textId="1B9A6B3A" w:rsidR="002D1ABC" w:rsidRDefault="002D1ABC" w:rsidP="002E5E7D">
                            <w:pPr>
                              <w:spacing w:after="0"/>
                              <w:jc w:val="both"/>
                            </w:pPr>
                            <w:r>
                              <w:t xml:space="preserve">Its created by painting 180 lines with shifting colors in a circular pattern with length being a relation between an invisible inner and outer circle, with the inner circle increasing in radius so it’s bigger than the former outer circle before returning to its initial position. Whilst the entire thing rotates around its origin. Fancy. </w:t>
                            </w:r>
                          </w:p>
                          <w:p w14:paraId="050F23E1" w14:textId="098AEDEE" w:rsidR="002D1ABC" w:rsidRPr="008B108E" w:rsidRDefault="002D1ABC" w:rsidP="002E5E7D">
                            <w:pPr>
                              <w:spacing w:after="0"/>
                              <w:jc w:val="both"/>
                            </w:pPr>
                            <w:r>
                              <w:t>Its used to mark the destruction of ShipEnemy.</w:t>
                            </w:r>
                          </w:p>
                        </w:txbxContent>
                      </v:textbox>
                      <w10:wrap type="tight"/>
                    </v:shape>
                  </w:pict>
                </mc:Fallback>
              </mc:AlternateContent>
            </w:r>
          </w:p>
          <w:p w14:paraId="54CC6B15" w14:textId="4EDF5771" w:rsidR="00334706" w:rsidRDefault="00334706" w:rsidP="002D1ABC">
            <w:pPr>
              <w:ind w:left="25" w:right="-465" w:firstLine="4"/>
            </w:pPr>
          </w:p>
          <w:p w14:paraId="4134DFAB" w14:textId="66EF918C" w:rsidR="00334706" w:rsidRDefault="00334706" w:rsidP="002D1ABC">
            <w:pPr>
              <w:ind w:left="25" w:right="-465" w:firstLine="4"/>
            </w:pPr>
          </w:p>
        </w:tc>
      </w:tr>
    </w:tbl>
    <w:p w14:paraId="48846F58" w14:textId="06252901" w:rsidR="00334706" w:rsidRDefault="00334706" w:rsidP="00334706"/>
    <w:p w14:paraId="1BB05731" w14:textId="23949A67" w:rsidR="00334706" w:rsidRDefault="00334706" w:rsidP="00334706">
      <w:pPr>
        <w:rPr>
          <w:noProof/>
        </w:rPr>
      </w:pPr>
    </w:p>
    <w:p w14:paraId="70C4DA0C" w14:textId="70CF9812" w:rsidR="004007D4" w:rsidRDefault="004007D4" w:rsidP="004007D4"/>
    <w:tbl>
      <w:tblPr>
        <w:tblW w:w="13958" w:type="dxa"/>
        <w:tblInd w:w="55" w:type="dxa"/>
        <w:tblLayout w:type="fixed"/>
        <w:tblCellMar>
          <w:left w:w="115" w:type="dxa"/>
          <w:right w:w="720" w:type="dxa"/>
        </w:tblCellMar>
        <w:tblLook w:val="0000" w:firstRow="0" w:lastRow="0" w:firstColumn="0" w:lastColumn="0" w:noHBand="0" w:noVBand="0"/>
      </w:tblPr>
      <w:tblGrid>
        <w:gridCol w:w="6182"/>
        <w:gridCol w:w="7776"/>
      </w:tblGrid>
      <w:tr w:rsidR="004007D4" w14:paraId="517AF3DC" w14:textId="77777777" w:rsidTr="002D1ABC">
        <w:trPr>
          <w:trHeight w:val="8604"/>
        </w:trPr>
        <w:tc>
          <w:tcPr>
            <w:tcW w:w="6182" w:type="dxa"/>
          </w:tcPr>
          <w:p w14:paraId="4AEDE54F" w14:textId="68EC6B6C" w:rsidR="004007D4" w:rsidRDefault="007D18EB" w:rsidP="002D1ABC">
            <w:pPr>
              <w:ind w:left="256" w:right="-153"/>
            </w:pPr>
            <w:r>
              <w:rPr>
                <w:noProof/>
              </w:rPr>
              <w:drawing>
                <wp:anchor distT="0" distB="0" distL="114300" distR="114300" simplePos="0" relativeHeight="251718656" behindDoc="1" locked="0" layoutInCell="1" allowOverlap="1" wp14:anchorId="56C645E4" wp14:editId="4952CAD6">
                  <wp:simplePos x="0" y="0"/>
                  <wp:positionH relativeFrom="column">
                    <wp:posOffset>162284</wp:posOffset>
                  </wp:positionH>
                  <wp:positionV relativeFrom="paragraph">
                    <wp:posOffset>6768134</wp:posOffset>
                  </wp:positionV>
                  <wp:extent cx="3541395" cy="2064910"/>
                  <wp:effectExtent l="0" t="0" r="1905"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1395" cy="2064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502">
              <w:rPr>
                <w:noProof/>
              </w:rPr>
              <mc:AlternateContent>
                <mc:Choice Requires="wps">
                  <w:drawing>
                    <wp:inline distT="0" distB="0" distL="0" distR="0" wp14:anchorId="3D52DD9C" wp14:editId="5930BDAA">
                      <wp:extent cx="3517541" cy="397565"/>
                      <wp:effectExtent l="0" t="0" r="26035" b="21590"/>
                      <wp:docPr id="346" name="Text Box 346"/>
                      <wp:cNvGraphicFramePr/>
                      <a:graphic xmlns:a="http://schemas.openxmlformats.org/drawingml/2006/main">
                        <a:graphicData uri="http://schemas.microsoft.com/office/word/2010/wordprocessingShape">
                          <wps:wsp>
                            <wps:cNvSpPr txBox="1"/>
                            <wps:spPr>
                              <a:xfrm>
                                <a:off x="0" y="0"/>
                                <a:ext cx="3517541" cy="397565"/>
                              </a:xfrm>
                              <a:prstGeom prst="rect">
                                <a:avLst/>
                              </a:prstGeom>
                              <a:blipFill>
                                <a:blip r:embed="rId11"/>
                                <a:tile tx="0" ty="0" sx="100000" sy="100000" flip="none" algn="tl"/>
                              </a:blipFill>
                              <a:ln w="19050" cap="flat" cmpd="sng" algn="ctr">
                                <a:solidFill>
                                  <a:schemeClr val="accent5">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347C33D" w14:textId="021EA806" w:rsidR="002D1ABC" w:rsidRPr="00EA3BFB" w:rsidRDefault="002D1ABC" w:rsidP="007D18EB">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Exceeding VM-limit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52DD9C" id="Text Box 346" o:spid="_x0000_s1068" type="#_x0000_t202" style="width:276.95pt;height:31.3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&#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" strokecolor="#1f4d78 [1608]" strokeweight="1.5pt">
                      <v:fill r:id="rId12" o:title="" recolor="t" rotate="t" type="tile"/>
                      <v:stroke joinstyle="round"/>
                      <v:textbox>
                        <w:txbxContent>
                          <w:p w14:paraId="0347C33D" w14:textId="021EA806" w:rsidR="002D1ABC" w:rsidRPr="00EA3BFB" w:rsidRDefault="002D1ABC" w:rsidP="007D18EB">
                            <w:pPr>
                              <w:pStyle w:val="Heading1"/>
                              <w:spacing w:before="0" w:line="240" w:lineRule="auto"/>
                              <w:jc w:val="cente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7E6E6" w:themeColor="background2"/>
                                <w:sz w:val="40"/>
                                <w:szCs w:val="40"/>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Exceeding VM-limit</w:t>
                            </w:r>
                          </w:p>
                        </w:txbxContent>
                      </v:textbox>
                      <w10:anchorlock/>
                    </v:shape>
                  </w:pict>
                </mc:Fallback>
              </mc:AlternateContent>
            </w:r>
            <w:r w:rsidRPr="000B4502">
              <w:rPr>
                <w:noProof/>
              </w:rPr>
              <mc:AlternateContent>
                <mc:Choice Requires="wps">
                  <w:drawing>
                    <wp:anchor distT="0" distB="0" distL="114300" distR="114300" simplePos="0" relativeHeight="251709440" behindDoc="1" locked="0" layoutInCell="1" allowOverlap="1" wp14:anchorId="0F927824" wp14:editId="28F5256A">
                      <wp:simplePos x="0" y="0"/>
                      <wp:positionH relativeFrom="column">
                        <wp:posOffset>138430</wp:posOffset>
                      </wp:positionH>
                      <wp:positionV relativeFrom="paragraph">
                        <wp:posOffset>0</wp:posOffset>
                      </wp:positionV>
                      <wp:extent cx="3541395" cy="5995035"/>
                      <wp:effectExtent l="0" t="0" r="20955" b="24765"/>
                      <wp:wrapTight wrapText="bothSides">
                        <wp:wrapPolygon edited="0">
                          <wp:start x="0" y="0"/>
                          <wp:lineTo x="0" y="21621"/>
                          <wp:lineTo x="21612" y="21621"/>
                          <wp:lineTo x="21612" y="0"/>
                          <wp:lineTo x="0" y="0"/>
                        </wp:wrapPolygon>
                      </wp:wrapTight>
                      <wp:docPr id="344" name="Text Box 344"/>
                      <wp:cNvGraphicFramePr/>
                      <a:graphic xmlns:a="http://schemas.openxmlformats.org/drawingml/2006/main">
                        <a:graphicData uri="http://schemas.microsoft.com/office/word/2010/wordprocessingShape">
                          <wps:wsp>
                            <wps:cNvSpPr txBox="1"/>
                            <wps:spPr>
                              <a:xfrm>
                                <a:off x="0" y="0"/>
                                <a:ext cx="3541395" cy="5995035"/>
                              </a:xfrm>
                              <a:prstGeom prst="rect">
                                <a:avLst/>
                              </a:prstGeom>
                              <a:solidFill>
                                <a:schemeClr val="bg1"/>
                              </a:solidFill>
                              <a:ln w="9525">
                                <a:solidFill>
                                  <a:srgbClr val="7030A0"/>
                                </a:solidFill>
                              </a:ln>
                            </wps:spPr>
                            <wps:txbx>
                              <w:txbxContent>
                                <w:p w14:paraId="1F91B8B8" w14:textId="332451CE" w:rsidR="002D1ABC" w:rsidRPr="00975715" w:rsidRDefault="002D1ABC" w:rsidP="00C239B3">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Controller &amp; Action classes</w:t>
                                  </w:r>
                                </w:p>
                                <w:p w14:paraId="34682DE8" w14:textId="46685E7A" w:rsidR="002D1ABC" w:rsidRDefault="002D1ABC" w:rsidP="00C239B3">
                                  <w:r>
                                    <w:t>Including classes: Controller, ControllerAi, Action &amp; ActionAi.</w:t>
                                  </w:r>
                                </w:p>
                                <w:p w14:paraId="3C3096AF" w14:textId="360D29B7" w:rsidR="002D1ABC" w:rsidRPr="00B851F8" w:rsidRDefault="002D1ABC" w:rsidP="00C239B3">
                                  <w:r>
                                    <w:t xml:space="preserve">There’s quite a bit of depreciated code here. User Controller and Action, parent classes to Keys, were separated from the Ai’s version </w:t>
                                  </w:r>
                                  <w:proofErr w:type="gramStart"/>
                                  <w:r>
                                    <w:t>in an attempt to</w:t>
                                  </w:r>
                                  <w:proofErr w:type="gramEnd"/>
                                  <w:r>
                                    <w:t xml:space="preserve"> write more complex Ai’s with the help of passing different objects to the controller constructors.</w:t>
                                  </w:r>
                                </w:p>
                                <w:p w14:paraId="377D0D61" w14:textId="062E4DE7" w:rsidR="002D1ABC" w:rsidRPr="00975715" w:rsidRDefault="002D1ABC" w:rsidP="00C239B3">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 xml:space="preserve">Ai &amp; User Classes – </w:t>
                                  </w:r>
                                  <w:r>
                                    <w:rPr>
                                      <w:color w:val="7030A0"/>
                                      <w:sz w:val="22"/>
                                      <w:szCs w:val="22"/>
                                      <w14:textOutline w14:w="9525" w14:cap="rnd" w14:cmpd="sng" w14:algn="ctr">
                                        <w14:solidFill>
                                          <w14:srgbClr w14:val="7030A0"/>
                                        </w14:solidFill>
                                        <w14:prstDash w14:val="solid"/>
                                        <w14:bevel/>
                                      </w14:textOutline>
                                    </w:rPr>
                                    <w:t>Derived from Controller classes</w:t>
                                  </w:r>
                                </w:p>
                                <w:p w14:paraId="53770A65" w14:textId="77777777" w:rsidR="002D1ABC" w:rsidRDefault="002D1ABC" w:rsidP="00C239B3">
                                  <w:r>
                                    <w:t>Including classes: AiSeekAndDestroy, AiHelpPlayer &amp; Keys</w:t>
                                  </w:r>
                                </w:p>
                                <w:p w14:paraId="18D69B76" w14:textId="26ED9255" w:rsidR="002D1ABC" w:rsidRDefault="002D1ABC" w:rsidP="00C239B3">
                                  <w:pPr>
                                    <w:spacing w:after="0"/>
                                  </w:pPr>
                                  <w:r>
                                    <w:t>AiSeekAndDestroy was explained in full as the behavior of ShipEnemy.</w:t>
                                  </w:r>
                                </w:p>
                                <w:p w14:paraId="0B0DCF11" w14:textId="2BCD835D" w:rsidR="002D1ABC" w:rsidRDefault="002D1ABC" w:rsidP="00C239B3">
                                  <w:pPr>
                                    <w:spacing w:after="0"/>
                                  </w:pPr>
                                </w:p>
                                <w:p w14:paraId="7E67E5B5" w14:textId="70103059" w:rsidR="002D1ABC" w:rsidRDefault="002D1ABC" w:rsidP="00C239B3">
                                  <w:pPr>
                                    <w:spacing w:after="0"/>
                                  </w:pPr>
                                  <w:r>
                                    <w:t>AiHelpPlayer is the ShipDrones controller class. It searches the nearby vicinity for ShipEnemy Objects. If one is found withing 900 range the ShipDrone turns towards it, once in line of sight, 600 range, it begins to fire. Worth to notice is that this class does not handle the movement of the ShipDrone, as they are built to function as static turrets behind the ship, based on how many instances said ship may carry. The ShipPlayer GameObject may have 2 ShipDrones at a time.</w:t>
                                  </w:r>
                                </w:p>
                                <w:p w14:paraId="53FF42C8" w14:textId="17B4F4D9" w:rsidR="002D1ABC" w:rsidRPr="00336C81" w:rsidRDefault="002D1ABC" w:rsidP="00066B46">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27824" id="Text Box 344" o:spid="_x0000_s1069" type="#_x0000_t202" style="position:absolute;left:0;text-align:left;margin-left:10.9pt;margin-top:0;width:278.85pt;height:472.0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" fillcolor="white [3212]" strokecolor="#7030a0">
                      <v:textbox>
                        <w:txbxContent>
                          <w:p w14:paraId="1F91B8B8" w14:textId="332451CE" w:rsidR="002D1ABC" w:rsidRPr="00975715" w:rsidRDefault="002D1ABC" w:rsidP="00C239B3">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Controller &amp; Action classes</w:t>
                            </w:r>
                          </w:p>
                          <w:p w14:paraId="34682DE8" w14:textId="46685E7A" w:rsidR="002D1ABC" w:rsidRDefault="002D1ABC" w:rsidP="00C239B3">
                            <w:r>
                              <w:t>Including classes: Controller, ControllerAi, Action &amp; ActionAi.</w:t>
                            </w:r>
                          </w:p>
                          <w:p w14:paraId="3C3096AF" w14:textId="360D29B7" w:rsidR="002D1ABC" w:rsidRPr="00B851F8" w:rsidRDefault="002D1ABC" w:rsidP="00C239B3">
                            <w:r>
                              <w:t xml:space="preserve">There’s quite a bit of depreciated code here. User Controller and Action, parent classes to Keys, were separated from the Ai’s version </w:t>
                            </w:r>
                            <w:proofErr w:type="gramStart"/>
                            <w:r>
                              <w:t>in an attempt to</w:t>
                            </w:r>
                            <w:proofErr w:type="gramEnd"/>
                            <w:r>
                              <w:t xml:space="preserve"> write more complex Ai’s with the help of passing different objects to the controller constructors.</w:t>
                            </w:r>
                          </w:p>
                          <w:p w14:paraId="377D0D61" w14:textId="062E4DE7" w:rsidR="002D1ABC" w:rsidRPr="00975715" w:rsidRDefault="002D1ABC" w:rsidP="00C239B3">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 xml:space="preserve">Ai &amp; User Classes – </w:t>
                            </w:r>
                            <w:r>
                              <w:rPr>
                                <w:color w:val="7030A0"/>
                                <w:sz w:val="22"/>
                                <w:szCs w:val="22"/>
                                <w14:textOutline w14:w="9525" w14:cap="rnd" w14:cmpd="sng" w14:algn="ctr">
                                  <w14:solidFill>
                                    <w14:srgbClr w14:val="7030A0"/>
                                  </w14:solidFill>
                                  <w14:prstDash w14:val="solid"/>
                                  <w14:bevel/>
                                </w14:textOutline>
                              </w:rPr>
                              <w:t>Derived from Controller classes</w:t>
                            </w:r>
                          </w:p>
                          <w:p w14:paraId="53770A65" w14:textId="77777777" w:rsidR="002D1ABC" w:rsidRDefault="002D1ABC" w:rsidP="00C239B3">
                            <w:r>
                              <w:t>Including classes: AiSeekAndDestroy, AiHelpPlayer &amp; Keys</w:t>
                            </w:r>
                          </w:p>
                          <w:p w14:paraId="18D69B76" w14:textId="26ED9255" w:rsidR="002D1ABC" w:rsidRDefault="002D1ABC" w:rsidP="00C239B3">
                            <w:pPr>
                              <w:spacing w:after="0"/>
                            </w:pPr>
                            <w:r>
                              <w:t>AiSeekAndDestroy was explained in full as the behavior of ShipEnemy.</w:t>
                            </w:r>
                          </w:p>
                          <w:p w14:paraId="0B0DCF11" w14:textId="2BCD835D" w:rsidR="002D1ABC" w:rsidRDefault="002D1ABC" w:rsidP="00C239B3">
                            <w:pPr>
                              <w:spacing w:after="0"/>
                            </w:pPr>
                          </w:p>
                          <w:p w14:paraId="7E67E5B5" w14:textId="70103059" w:rsidR="002D1ABC" w:rsidRDefault="002D1ABC" w:rsidP="00C239B3">
                            <w:pPr>
                              <w:spacing w:after="0"/>
                            </w:pPr>
                            <w:r>
                              <w:t>AiHelpPlayer is the ShipDrones controller class. It searches the nearby vicinity for ShipEnemy Objects. If one is found withing 900 range the ShipDrone turns towards it, once in line of sight, 600 range, it begins to fire. Worth to notice is that this class does not handle the movement of the ShipDrone, as they are built to function as static turrets behind the ship, based on how many instances said ship may carry. The ShipPlayer GameObject may have 2 ShipDrones at a time.</w:t>
                            </w:r>
                          </w:p>
                          <w:p w14:paraId="53FF42C8" w14:textId="17B4F4D9" w:rsidR="002D1ABC" w:rsidRPr="00336C81" w:rsidRDefault="002D1ABC" w:rsidP="00066B46">
                            <w:pPr>
                              <w:spacing w:after="0"/>
                            </w:pPr>
                          </w:p>
                        </w:txbxContent>
                      </v:textbox>
                      <w10:wrap type="tight"/>
                    </v:shape>
                  </w:pict>
                </mc:Fallback>
              </mc:AlternateContent>
            </w:r>
          </w:p>
        </w:tc>
        <w:tc>
          <w:tcPr>
            <w:tcW w:w="7776" w:type="dxa"/>
          </w:tcPr>
          <w:p w14:paraId="2382F7B8" w14:textId="77777777" w:rsidR="004007D4" w:rsidRDefault="004007D4" w:rsidP="002D1ABC">
            <w:pPr>
              <w:ind w:left="25" w:right="-465" w:firstLine="4"/>
              <w:rPr>
                <w:noProof/>
              </w:rPr>
            </w:pPr>
            <w:r w:rsidRPr="000B4502">
              <w:rPr>
                <w:noProof/>
              </w:rPr>
              <mc:AlternateContent>
                <mc:Choice Requires="wps">
                  <w:drawing>
                    <wp:anchor distT="0" distB="0" distL="114300" distR="114300" simplePos="0" relativeHeight="251704320" behindDoc="1" locked="0" layoutInCell="1" allowOverlap="1" wp14:anchorId="4DCED488" wp14:editId="25E6CFC0">
                      <wp:simplePos x="0" y="0"/>
                      <wp:positionH relativeFrom="column">
                        <wp:posOffset>17780</wp:posOffset>
                      </wp:positionH>
                      <wp:positionV relativeFrom="paragraph">
                        <wp:posOffset>0</wp:posOffset>
                      </wp:positionV>
                      <wp:extent cx="3541395" cy="8831580"/>
                      <wp:effectExtent l="0" t="0" r="20955" b="26670"/>
                      <wp:wrapTight wrapText="bothSides">
                        <wp:wrapPolygon edited="0">
                          <wp:start x="0" y="0"/>
                          <wp:lineTo x="0" y="21619"/>
                          <wp:lineTo x="21612" y="21619"/>
                          <wp:lineTo x="21612" y="0"/>
                          <wp:lineTo x="0" y="0"/>
                        </wp:wrapPolygon>
                      </wp:wrapTight>
                      <wp:docPr id="338" name="Text Box 338"/>
                      <wp:cNvGraphicFramePr/>
                      <a:graphic xmlns:a="http://schemas.openxmlformats.org/drawingml/2006/main">
                        <a:graphicData uri="http://schemas.microsoft.com/office/word/2010/wordprocessingShape">
                          <wps:wsp>
                            <wps:cNvSpPr txBox="1"/>
                            <wps:spPr>
                              <a:xfrm>
                                <a:off x="0" y="0"/>
                                <a:ext cx="3541395" cy="8831580"/>
                              </a:xfrm>
                              <a:prstGeom prst="rect">
                                <a:avLst/>
                              </a:prstGeom>
                              <a:solidFill>
                                <a:schemeClr val="bg1"/>
                              </a:solidFill>
                              <a:ln w="9525">
                                <a:solidFill>
                                  <a:srgbClr val="7030A0"/>
                                </a:solidFill>
                              </a:ln>
                            </wps:spPr>
                            <wps:txbx>
                              <w:txbxContent>
                                <w:p w14:paraId="0CDCC78C" w14:textId="230210CC" w:rsidR="002D1ABC" w:rsidRPr="00975715" w:rsidRDefault="002D1ABC" w:rsidP="004007D4">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Utility classes</w:t>
                                  </w:r>
                                </w:p>
                                <w:p w14:paraId="3D856436" w14:textId="21797500" w:rsidR="002D1ABC" w:rsidRDefault="002D1ABC" w:rsidP="004007D4">
                                  <w:r>
                                    <w:t>Including classes: ImageManager, Sprite , SoundManager, Vector2D, ReportScore &amp; Constants</w:t>
                                  </w:r>
                                </w:p>
                                <w:p w14:paraId="71DCA97C" w14:textId="43235F6A" w:rsidR="002D1ABC" w:rsidRDefault="002D1ABC" w:rsidP="004007D4">
                                  <w:r>
                                    <w:t>ImageManager supports Sprite with static loading of pictures.</w:t>
                                  </w:r>
                                </w:p>
                                <w:p w14:paraId="3F1035C2" w14:textId="0532FB3F" w:rsidR="002D1ABC" w:rsidRDefault="002D1ABC" w:rsidP="004007D4">
                                  <w:r>
                                    <w:t>Sprite has the additional method of resize() which is used to scale pictures in what, used to be, an efficient way until I tried to rescale high resolution GUI elements, causing the game to be unable to rescale some GUI-elements properly on any resolution other than 2560x1440. The VM error seen in the picture below was the result at the last stage of testing, any potential fix or improvement to this and the resize method was dropped because of the time left to the deadline shrinking.</w:t>
                                  </w:r>
                                </w:p>
                                <w:p w14:paraId="0FDD5FA7" w14:textId="168D3554" w:rsidR="002D1ABC" w:rsidRDefault="002D1ABC" w:rsidP="004007D4">
                                  <w:r>
                                    <w:t>SoundManager is as is from the labs.</w:t>
                                  </w:r>
                                </w:p>
                                <w:p w14:paraId="4243854C" w14:textId="5012E11C" w:rsidR="002D1ABC" w:rsidRDefault="002D1ABC" w:rsidP="004007D4">
                                  <w:r>
                                    <w:t>Vector2D has some additional methods in a mathematical attempt to sate the insatiable Vector2D JUnitTest “testAngle2”. All for nothing none of the mathematical models to calculate this angle comes out correct for my attempts in Java. This amounts to no visual issues while doing angle calculation in the game and therefore I draw the conclusion that there is some underlying issue at work, but small enough to ignore for our development.</w:t>
                                  </w:r>
                                </w:p>
                                <w:p w14:paraId="46814A5B" w14:textId="690E69AF" w:rsidR="002D1ABC" w:rsidRDefault="002D1ABC" w:rsidP="004007D4"/>
                                <w:p w14:paraId="50DC2FFF" w14:textId="77777777" w:rsidR="002D1ABC" w:rsidRPr="00975715" w:rsidRDefault="002D1ABC" w:rsidP="0015378F">
                                  <w:pPr>
                                    <w:pStyle w:val="Heading2"/>
                                    <w:rPr>
                                      <w:color w:val="7030A0"/>
                                      <w14:textOutline w14:w="9525" w14:cap="rnd" w14:cmpd="sng" w14:algn="ctr">
                                        <w14:solidFill>
                                          <w14:srgbClr w14:val="7030A0"/>
                                        </w14:solidFill>
                                        <w14:prstDash w14:val="solid"/>
                                        <w14:bevel/>
                                      </w14:textOutline>
                                    </w:rPr>
                                  </w:pPr>
                                  <w:r w:rsidRPr="00E84DDE">
                                    <w:rPr>
                                      <w:color w:val="7030A0"/>
                                      <w14:textOutline w14:w="9525" w14:cap="rnd" w14:cmpd="sng" w14:algn="ctr">
                                        <w14:solidFill>
                                          <w14:srgbClr w14:val="7030A0"/>
                                        </w14:solidFill>
                                        <w14:prstDash w14:val="solid"/>
                                        <w14:bevel/>
                                      </w14:textOutline>
                                    </w:rPr>
                                    <w:t>Depreciated classes</w:t>
                                  </w:r>
                                </w:p>
                                <w:p w14:paraId="2A2A2C2B" w14:textId="33611999" w:rsidR="002D1ABC" w:rsidRDefault="002D1ABC" w:rsidP="0015378F">
                                  <w:pPr>
                                    <w:spacing w:after="0"/>
                                  </w:pPr>
                                  <w:r>
                                    <w:t>Including classes: Ship &amp; JEasyFrame.</w:t>
                                  </w:r>
                                </w:p>
                                <w:p w14:paraId="2EED41FE" w14:textId="77777777" w:rsidR="002D1ABC" w:rsidRDefault="002D1ABC" w:rsidP="0015378F">
                                  <w:pPr>
                                    <w:spacing w:after="0"/>
                                  </w:pPr>
                                </w:p>
                                <w:p w14:paraId="314CFA97" w14:textId="77777777" w:rsidR="002D1ABC" w:rsidRDefault="002D1ABC" w:rsidP="0015378F">
                                  <w:pPr>
                                    <w:spacing w:after="0"/>
                                  </w:pPr>
                                  <w:r>
                                    <w:t>Early on in development I had plans to make an abstract ship class together with interfaces controller and action classes to define clear rules for how a ship may be generated. This was mainly because of the idea of using a drag and drop interface to add custom design to player ships and creating a ship factory in the menus/options so that the player could tweak their ship. For this to be realized I needed to have VM-safe picture scaling, this turned out to be an issue later in development and was dropped.</w:t>
                                  </w:r>
                                </w:p>
                                <w:p w14:paraId="487A193F" w14:textId="77777777" w:rsidR="002D1ABC" w:rsidRDefault="002D1ABC" w:rsidP="0015378F">
                                  <w:pPr>
                                    <w:spacing w:after="0"/>
                                  </w:pPr>
                                </w:p>
                                <w:p w14:paraId="5F0974FA" w14:textId="29B27E4E" w:rsidR="002D1ABC" w:rsidRPr="00336C81" w:rsidRDefault="002D1ABC" w:rsidP="0015378F">
                                  <w:pPr>
                                    <w:spacing w:after="0"/>
                                  </w:pPr>
                                  <w:r>
                                    <w:t>JEasyFrame was renamed and modified to GameWindow because of the need to switch content pane as my means of driving the applications window.</w:t>
                                  </w:r>
                                </w:p>
                                <w:p w14:paraId="41623CD7" w14:textId="1D437EE4" w:rsidR="002D1ABC" w:rsidRPr="00336C81" w:rsidRDefault="002D1ABC" w:rsidP="00DC5BD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ED488" id="Text Box 338" o:spid="_x0000_s1070" type="#_x0000_t202" style="position:absolute;left:0;text-align:left;margin-left:1.4pt;margin-top:0;width:278.85pt;height:695.4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" fillcolor="white [3212]" strokecolor="#7030a0">
                      <v:textbox>
                        <w:txbxContent>
                          <w:p w14:paraId="0CDCC78C" w14:textId="230210CC" w:rsidR="002D1ABC" w:rsidRPr="00975715" w:rsidRDefault="002D1ABC" w:rsidP="004007D4">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The Utility classes</w:t>
                            </w:r>
                          </w:p>
                          <w:p w14:paraId="3D856436" w14:textId="21797500" w:rsidR="002D1ABC" w:rsidRDefault="002D1ABC" w:rsidP="004007D4">
                            <w:r>
                              <w:t>Including classes: ImageManager, Sprite , SoundManager, Vector2D, ReportScore &amp; Constants</w:t>
                            </w:r>
                          </w:p>
                          <w:p w14:paraId="71DCA97C" w14:textId="43235F6A" w:rsidR="002D1ABC" w:rsidRDefault="002D1ABC" w:rsidP="004007D4">
                            <w:r>
                              <w:t>ImageManager supports Sprite with static loading of pictures.</w:t>
                            </w:r>
                          </w:p>
                          <w:p w14:paraId="3F1035C2" w14:textId="0532FB3F" w:rsidR="002D1ABC" w:rsidRDefault="002D1ABC" w:rsidP="004007D4">
                            <w:r>
                              <w:t>Sprite has the additional method of resize() which is used to scale pictures in what, used to be, an efficient way until I tried to rescale high resolution GUI elements, causing the game to be unable to rescale some GUI-elements properly on any resolution other than 2560x1440. The VM error seen in the picture below was the result at the last stage of testing, any potential fix or improvement to this and the resize method was dropped because of the time left to the deadline shrinking.</w:t>
                            </w:r>
                          </w:p>
                          <w:p w14:paraId="0FDD5FA7" w14:textId="168D3554" w:rsidR="002D1ABC" w:rsidRDefault="002D1ABC" w:rsidP="004007D4">
                            <w:r>
                              <w:t>SoundManager is as is from the labs.</w:t>
                            </w:r>
                          </w:p>
                          <w:p w14:paraId="4243854C" w14:textId="5012E11C" w:rsidR="002D1ABC" w:rsidRDefault="002D1ABC" w:rsidP="004007D4">
                            <w:r>
                              <w:t>Vector2D has some additional methods in a mathematical attempt to sate the insatiable Vector2D JUnitTest “testAngle2”. All for nothing none of the mathematical models to calculate this angle comes out correct for my attempts in Java. This amounts to no visual issues while doing angle calculation in the game and therefore I draw the conclusion that there is some underlying issue at work, but small enough to ignore for our development.</w:t>
                            </w:r>
                          </w:p>
                          <w:p w14:paraId="46814A5B" w14:textId="690E69AF" w:rsidR="002D1ABC" w:rsidRDefault="002D1ABC" w:rsidP="004007D4"/>
                          <w:p w14:paraId="50DC2FFF" w14:textId="77777777" w:rsidR="002D1ABC" w:rsidRPr="00975715" w:rsidRDefault="002D1ABC" w:rsidP="0015378F">
                            <w:pPr>
                              <w:pStyle w:val="Heading2"/>
                              <w:rPr>
                                <w:color w:val="7030A0"/>
                                <w14:textOutline w14:w="9525" w14:cap="rnd" w14:cmpd="sng" w14:algn="ctr">
                                  <w14:solidFill>
                                    <w14:srgbClr w14:val="7030A0"/>
                                  </w14:solidFill>
                                  <w14:prstDash w14:val="solid"/>
                                  <w14:bevel/>
                                </w14:textOutline>
                              </w:rPr>
                            </w:pPr>
                            <w:r w:rsidRPr="00E84DDE">
                              <w:rPr>
                                <w:color w:val="7030A0"/>
                                <w14:textOutline w14:w="9525" w14:cap="rnd" w14:cmpd="sng" w14:algn="ctr">
                                  <w14:solidFill>
                                    <w14:srgbClr w14:val="7030A0"/>
                                  </w14:solidFill>
                                  <w14:prstDash w14:val="solid"/>
                                  <w14:bevel/>
                                </w14:textOutline>
                              </w:rPr>
                              <w:t>Depreciated classes</w:t>
                            </w:r>
                          </w:p>
                          <w:p w14:paraId="2A2A2C2B" w14:textId="33611999" w:rsidR="002D1ABC" w:rsidRDefault="002D1ABC" w:rsidP="0015378F">
                            <w:pPr>
                              <w:spacing w:after="0"/>
                            </w:pPr>
                            <w:r>
                              <w:t>Including classes: Ship &amp; JEasyFrame.</w:t>
                            </w:r>
                          </w:p>
                          <w:p w14:paraId="2EED41FE" w14:textId="77777777" w:rsidR="002D1ABC" w:rsidRDefault="002D1ABC" w:rsidP="0015378F">
                            <w:pPr>
                              <w:spacing w:after="0"/>
                            </w:pPr>
                          </w:p>
                          <w:p w14:paraId="314CFA97" w14:textId="77777777" w:rsidR="002D1ABC" w:rsidRDefault="002D1ABC" w:rsidP="0015378F">
                            <w:pPr>
                              <w:spacing w:after="0"/>
                            </w:pPr>
                            <w:r>
                              <w:t>Early on in development I had plans to make an abstract ship class together with interfaces controller and action classes to define clear rules for how a ship may be generated. This was mainly because of the idea of using a drag and drop interface to add custom design to player ships and creating a ship factory in the menus/options so that the player could tweak their ship. For this to be realized I needed to have VM-safe picture scaling, this turned out to be an issue later in development and was dropped.</w:t>
                            </w:r>
                          </w:p>
                          <w:p w14:paraId="487A193F" w14:textId="77777777" w:rsidR="002D1ABC" w:rsidRDefault="002D1ABC" w:rsidP="0015378F">
                            <w:pPr>
                              <w:spacing w:after="0"/>
                            </w:pPr>
                          </w:p>
                          <w:p w14:paraId="5F0974FA" w14:textId="29B27E4E" w:rsidR="002D1ABC" w:rsidRPr="00336C81" w:rsidRDefault="002D1ABC" w:rsidP="0015378F">
                            <w:pPr>
                              <w:spacing w:after="0"/>
                            </w:pPr>
                            <w:r>
                              <w:t>JEasyFrame was renamed and modified to GameWindow because of the need to switch content pane as my means of driving the applications window.</w:t>
                            </w:r>
                          </w:p>
                          <w:p w14:paraId="41623CD7" w14:textId="1D437EE4" w:rsidR="002D1ABC" w:rsidRPr="00336C81" w:rsidRDefault="002D1ABC" w:rsidP="00DC5BD0">
                            <w:pPr>
                              <w:spacing w:after="0"/>
                            </w:pPr>
                          </w:p>
                        </w:txbxContent>
                      </v:textbox>
                      <w10:wrap type="tight"/>
                    </v:shape>
                  </w:pict>
                </mc:Fallback>
              </mc:AlternateContent>
            </w:r>
          </w:p>
          <w:p w14:paraId="0D318BFB" w14:textId="77777777" w:rsidR="004007D4" w:rsidRDefault="004007D4" w:rsidP="002D1ABC">
            <w:pPr>
              <w:ind w:left="25" w:right="-465" w:firstLine="4"/>
            </w:pPr>
          </w:p>
          <w:p w14:paraId="18AFD99F" w14:textId="77777777" w:rsidR="0038102F" w:rsidRDefault="0038102F" w:rsidP="002D1ABC">
            <w:pPr>
              <w:ind w:left="25" w:right="-465" w:firstLine="4"/>
            </w:pPr>
          </w:p>
          <w:p w14:paraId="01438F79" w14:textId="77777777" w:rsidR="0038102F" w:rsidRDefault="0038102F" w:rsidP="002D1ABC">
            <w:pPr>
              <w:ind w:left="25" w:right="-465" w:firstLine="4"/>
            </w:pPr>
          </w:p>
          <w:p w14:paraId="17062D97" w14:textId="77777777" w:rsidR="0038102F" w:rsidRDefault="0038102F" w:rsidP="002D1ABC">
            <w:pPr>
              <w:ind w:left="25" w:right="-465" w:firstLine="4"/>
            </w:pPr>
          </w:p>
          <w:p w14:paraId="72661685" w14:textId="240F3E24" w:rsidR="0038102F" w:rsidRDefault="0038102F" w:rsidP="002D1ABC">
            <w:pPr>
              <w:ind w:left="25" w:right="-465" w:firstLine="4"/>
            </w:pPr>
          </w:p>
        </w:tc>
      </w:tr>
    </w:tbl>
    <w:p w14:paraId="42A2389A" w14:textId="00E9A79B" w:rsidR="00334706" w:rsidRDefault="00334706" w:rsidP="00334706"/>
    <w:p w14:paraId="352E0C76" w14:textId="1D4CF17F" w:rsidR="0038102F" w:rsidRDefault="0038102F" w:rsidP="00AB092F"/>
    <w:p w14:paraId="2BD95C3F" w14:textId="252674E5" w:rsidR="0038102F" w:rsidRDefault="0038102F">
      <w:r>
        <w:br w:type="page"/>
      </w:r>
    </w:p>
    <w:p w14:paraId="532191C6" w14:textId="797D4C13" w:rsidR="00E14E6F" w:rsidRDefault="00E14E6F" w:rsidP="00AB092F">
      <w:r w:rsidRPr="000B4502">
        <w:rPr>
          <w:noProof/>
        </w:rPr>
        <w:lastRenderedPageBreak/>
        <mc:AlternateContent>
          <mc:Choice Requires="wps">
            <w:drawing>
              <wp:anchor distT="0" distB="0" distL="114300" distR="114300" simplePos="0" relativeHeight="251720704" behindDoc="1" locked="0" layoutInCell="1" allowOverlap="1" wp14:anchorId="77F13285" wp14:editId="47B92BD0">
                <wp:simplePos x="0" y="0"/>
                <wp:positionH relativeFrom="column">
                  <wp:posOffset>341106</wp:posOffset>
                </wp:positionH>
                <wp:positionV relativeFrom="paragraph">
                  <wp:posOffset>426196</wp:posOffset>
                </wp:positionV>
                <wp:extent cx="7096125" cy="9124950"/>
                <wp:effectExtent l="0" t="0" r="28575" b="19050"/>
                <wp:wrapTight wrapText="bothSides">
                  <wp:wrapPolygon edited="0">
                    <wp:start x="0" y="0"/>
                    <wp:lineTo x="0" y="21600"/>
                    <wp:lineTo x="21629" y="21600"/>
                    <wp:lineTo x="21629" y="0"/>
                    <wp:lineTo x="0" y="0"/>
                  </wp:wrapPolygon>
                </wp:wrapTight>
                <wp:docPr id="347" name="Text Box 347"/>
                <wp:cNvGraphicFramePr/>
                <a:graphic xmlns:a="http://schemas.openxmlformats.org/drawingml/2006/main">
                  <a:graphicData uri="http://schemas.microsoft.com/office/word/2010/wordprocessingShape">
                    <wps:wsp>
                      <wps:cNvSpPr txBox="1"/>
                      <wps:spPr>
                        <a:xfrm>
                          <a:off x="0" y="0"/>
                          <a:ext cx="7096125" cy="9124950"/>
                        </a:xfrm>
                        <a:prstGeom prst="rect">
                          <a:avLst/>
                        </a:prstGeom>
                        <a:solidFill>
                          <a:schemeClr val="bg1"/>
                        </a:solidFill>
                        <a:ln w="9525">
                          <a:solidFill>
                            <a:srgbClr val="7030A0"/>
                          </a:solidFill>
                        </a:ln>
                      </wps:spPr>
                      <wps:txbx>
                        <w:txbxContent>
                          <w:p w14:paraId="69193832" w14:textId="1A7F9348" w:rsidR="002D1ABC" w:rsidRPr="00975715" w:rsidRDefault="002D1ABC" w:rsidP="002D1ABC">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Parameter Tuning &amp; Specificity</w:t>
                            </w:r>
                          </w:p>
                          <w:p w14:paraId="02263135" w14:textId="71413A97" w:rsidR="002D1ABC" w:rsidRDefault="002D1ABC" w:rsidP="002D1ABC">
                            <w:r>
                              <w:t>While tuning the myriad of parameters in the game project, there is a few that stands out as especially hard tuned.</w:t>
                            </w:r>
                          </w:p>
                          <w:p w14:paraId="4A09BFBC" w14:textId="062EB59E" w:rsidR="002D1ABC" w:rsidRPr="00336C81" w:rsidRDefault="002D1ABC" w:rsidP="002D1ABC">
                            <w:r>
                              <w:t>The worst of the worst, Making the ShipEnemy’s AI class AiSeekAndDestroy avoid Asteroids within a certain distance to it, with priority based on angle and distance. The main time consumer being the fact that our Vector2D class from labs are based on the (pi,-pi) range. It makes it almost unethical to tune based on math. Because a turnover from 179.9 degrees and 180.1 degrees varies the value</w:t>
                            </w:r>
                            <w:r w:rsidR="00E32BA3">
                              <w:t xml:space="preserve"> from 3.14 to -3.14. regularly we would like the Ai to see if the ship is supposed to turn left or right and thrust or not to avoid objects. In this case we need to take the angle of the Ships direction into account, as this is the angle we would like to turn towards the target. The issue stems from Javas coordinate systems Origin being in the top-left corner of the JFrame. Working with (3.14, -3.14) in the 4</w:t>
                            </w:r>
                            <w:r w:rsidR="00E32BA3" w:rsidRPr="00E32BA3">
                              <w:rPr>
                                <w:vertAlign w:val="superscript"/>
                              </w:rPr>
                              <w:t>th</w:t>
                            </w:r>
                            <w:r w:rsidR="00E32BA3">
                              <w:t xml:space="preserve"> quadrant with an inverted Y-axis isn’t optimal for angle calculations between points. If my understanding and extensive testing is correct and didn’t miss any math our Vector2D angle finds the angle to the natural</w:t>
                            </w:r>
                            <w:r w:rsidR="001A3FBA">
                              <w:t xml:space="preserve"> between 2 objects, to in addition take into account the direction of the ship we would need to work with some data on the form [angle between objects] + [angle ship is facing] (as seen in the lower-right paint picture). This isn’t optimal, but good enough to duke out some decent moving Ai. I should have changed the  (3.14,-3.14) range to a 360 degree or 2 pi system earlier to avoid these issues. Alternatively devised the math required to solve it with this range, but I </w:t>
                            </w:r>
                            <w:r w:rsidR="00E14E6F">
                              <w:t>couldn’t</w:t>
                            </w:r>
                            <w:r w:rsidR="001A3FBA">
                              <w:t xml:space="preserve"> tune this the way I wanted it.</w:t>
                            </w:r>
                          </w:p>
                          <w:p w14:paraId="48A8C9B2" w14:textId="3178A569" w:rsidR="002D1ABC" w:rsidRDefault="002D1ABC" w:rsidP="002D1ABC">
                            <w:pPr>
                              <w:spacing w:after="0"/>
                            </w:pPr>
                            <w:r>
                              <w:rPr>
                                <w:noProof/>
                              </w:rPr>
                              <w:drawing>
                                <wp:inline distT="0" distB="0" distL="0" distR="0" wp14:anchorId="34E08FF3" wp14:editId="3ECC470D">
                                  <wp:extent cx="2609850" cy="1502590"/>
                                  <wp:effectExtent l="19050" t="19050" r="19050" b="215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5625" cy="1511672"/>
                                          </a:xfrm>
                                          <a:prstGeom prst="rect">
                                            <a:avLst/>
                                          </a:prstGeom>
                                          <a:noFill/>
                                          <a:ln>
                                            <a:solidFill>
                                              <a:schemeClr val="accent5">
                                                <a:lumMod val="75000"/>
                                              </a:schemeClr>
                                            </a:solidFill>
                                          </a:ln>
                                        </pic:spPr>
                                      </pic:pic>
                                    </a:graphicData>
                                  </a:graphic>
                                </wp:inline>
                              </w:drawing>
                            </w:r>
                            <w:r>
                              <w:rPr>
                                <w:noProof/>
                              </w:rPr>
                              <w:drawing>
                                <wp:inline distT="0" distB="0" distL="0" distR="0" wp14:anchorId="194DF8F0" wp14:editId="04F76A00">
                                  <wp:extent cx="2266662" cy="1506220"/>
                                  <wp:effectExtent l="19050" t="19050" r="19685" b="177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192" cy="1529166"/>
                                          </a:xfrm>
                                          <a:prstGeom prst="rect">
                                            <a:avLst/>
                                          </a:prstGeom>
                                          <a:noFill/>
                                          <a:ln>
                                            <a:solidFill>
                                              <a:schemeClr val="accent5">
                                                <a:lumMod val="75000"/>
                                              </a:schemeClr>
                                            </a:solidFill>
                                          </a:ln>
                                        </pic:spPr>
                                      </pic:pic>
                                    </a:graphicData>
                                  </a:graphic>
                                </wp:inline>
                              </w:drawing>
                            </w:r>
                            <w:r>
                              <w:rPr>
                                <w:noProof/>
                              </w:rPr>
                              <w:drawing>
                                <wp:inline distT="0" distB="0" distL="0" distR="0" wp14:anchorId="45B47F98" wp14:editId="4FC0613A">
                                  <wp:extent cx="2609850" cy="1276001"/>
                                  <wp:effectExtent l="19050" t="19050" r="19050" b="196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7828" cy="1289680"/>
                                          </a:xfrm>
                                          <a:prstGeom prst="rect">
                                            <a:avLst/>
                                          </a:prstGeom>
                                          <a:noFill/>
                                          <a:ln>
                                            <a:solidFill>
                                              <a:schemeClr val="accent5">
                                                <a:lumMod val="75000"/>
                                              </a:schemeClr>
                                            </a:solidFill>
                                          </a:ln>
                                        </pic:spPr>
                                      </pic:pic>
                                    </a:graphicData>
                                  </a:graphic>
                                </wp:inline>
                              </w:drawing>
                            </w:r>
                            <w:r>
                              <w:rPr>
                                <w:noProof/>
                              </w:rPr>
                              <w:drawing>
                                <wp:inline distT="0" distB="0" distL="0" distR="0" wp14:anchorId="6A953D07" wp14:editId="231E3870">
                                  <wp:extent cx="2266315" cy="1285232"/>
                                  <wp:effectExtent l="19050" t="19050" r="19685" b="107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1891" cy="1316749"/>
                                          </a:xfrm>
                                          <a:prstGeom prst="rect">
                                            <a:avLst/>
                                          </a:prstGeom>
                                          <a:noFill/>
                                          <a:ln>
                                            <a:solidFill>
                                              <a:schemeClr val="accent5">
                                                <a:lumMod val="75000"/>
                                              </a:schemeClr>
                                            </a:solidFill>
                                          </a:ln>
                                        </pic:spPr>
                                      </pic:pic>
                                    </a:graphicData>
                                  </a:graphic>
                                </wp:inline>
                              </w:drawing>
                            </w:r>
                          </w:p>
                          <w:p w14:paraId="7C6E797E" w14:textId="3537DA80" w:rsidR="001A3FBA" w:rsidRDefault="001A3FBA" w:rsidP="002D1ABC">
                            <w:pPr>
                              <w:spacing w:after="0"/>
                            </w:pPr>
                          </w:p>
                          <w:p w14:paraId="3AC62090" w14:textId="3AEDAE9F" w:rsidR="001A3FBA" w:rsidRDefault="00E14E6F" w:rsidP="002D1ABC">
                            <w:pPr>
                              <w:spacing w:after="0"/>
                            </w:pPr>
                            <w:r>
                              <w:t>Except for the Solid GameObjects tunings mentioned earlier the Particles were challengingly fun to tune and very rewarding once the correct math was in place. Especially simulating flickering circles with the help of straight lines between two different radiuses.</w:t>
                            </w:r>
                          </w:p>
                          <w:p w14:paraId="4B50DFDB" w14:textId="78A8A315" w:rsidR="0037104E" w:rsidRDefault="0037104E" w:rsidP="002D1ABC">
                            <w:pPr>
                              <w:spacing w:after="0"/>
                            </w:pPr>
                          </w:p>
                          <w:p w14:paraId="78854440" w14:textId="50EBE9F2" w:rsidR="0037104E" w:rsidRDefault="0037104E" w:rsidP="002D1ABC">
                            <w:pPr>
                              <w:spacing w:after="0"/>
                            </w:pPr>
                            <w:r>
                              <w:t>Tuning the Grid net shown between the background and the playable surface as well as its borders around the world space to move accordingly with the camera to simulate the ship moving instead of the Gameworld moving was a fun and rewarding challenge that really lifted the game to a new level graphically. I took inspiration from the labs mention of simulating stars with draw() and took it one step further.</w:t>
                            </w:r>
                          </w:p>
                          <w:p w14:paraId="057AC561" w14:textId="51F2D342" w:rsidR="0037104E" w:rsidRDefault="0037104E" w:rsidP="002D1ABC">
                            <w:pPr>
                              <w:spacing w:after="0"/>
                            </w:pPr>
                          </w:p>
                          <w:p w14:paraId="6B9F6D94" w14:textId="175F42BE" w:rsidR="0037104E" w:rsidRPr="00336C81" w:rsidRDefault="0037104E" w:rsidP="002D1ABC">
                            <w:pPr>
                              <w:spacing w:after="0"/>
                            </w:pPr>
                            <w:r>
                              <w:t>Retuning almost all graphical variables with FRAME_HEIGHT, FRAME_WIDTH and WORLDSIZE in the hope of making a full screen game that could scale with screen resolution was a</w:t>
                            </w:r>
                            <w:r w:rsidR="00601702">
                              <w:t>n</w:t>
                            </w:r>
                            <w:r>
                              <w:t xml:space="preserve"> </w:t>
                            </w:r>
                            <w:r w:rsidR="00601702">
                              <w:t xml:space="preserve">idea and priority that took place about halfway trough development. going back and forward between values countless times and still going through with this delivery empty handed left a sour taste behind. But as I’ve experienced earlier with rescaling websites and </w:t>
                            </w:r>
                            <w:proofErr w:type="gramStart"/>
                            <w:r w:rsidR="00601702">
                              <w:t>applications</w:t>
                            </w:r>
                            <w:proofErr w:type="gramEnd"/>
                            <w:r w:rsidR="00601702">
                              <w:t xml:space="preserve"> I am not entirely surprised and look forward to</w:t>
                            </w:r>
                            <w:r w:rsidR="0029719B">
                              <w:t xml:space="preserve"> fixing the code bit by bit during my vacation time to make it scalable.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13285" id="Text Box 347" o:spid="_x0000_s1071" type="#_x0000_t202" style="position:absolute;margin-left:26.85pt;margin-top:33.55pt;width:558.75pt;height:718.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" fillcolor="white [3212]" strokecolor="#7030a0">
                <v:textbox>
                  <w:txbxContent>
                    <w:p w14:paraId="69193832" w14:textId="1A7F9348" w:rsidR="002D1ABC" w:rsidRPr="00975715" w:rsidRDefault="002D1ABC" w:rsidP="002D1ABC">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Parameter Tuning &amp; Specificity</w:t>
                      </w:r>
                    </w:p>
                    <w:p w14:paraId="02263135" w14:textId="71413A97" w:rsidR="002D1ABC" w:rsidRDefault="002D1ABC" w:rsidP="002D1ABC">
                      <w:r>
                        <w:t>While tuning the myriad of parameters in the game project, there is a few that stands out as especially hard tuned.</w:t>
                      </w:r>
                    </w:p>
                    <w:p w14:paraId="4A09BFBC" w14:textId="062EB59E" w:rsidR="002D1ABC" w:rsidRPr="00336C81" w:rsidRDefault="002D1ABC" w:rsidP="002D1ABC">
                      <w:r>
                        <w:t>The worst of the worst, Making the ShipEnemy’s AI class AiSeekAndDestroy avoid Asteroids within a certain distance to it, with priority based on angle and distance. The main time consumer being the fact that our Vector2D class from labs are based on the (pi,-pi) range. It makes it almost unethical to tune based on math. Because a turnover from 179.9 degrees and 180.1 degrees varies the value</w:t>
                      </w:r>
                      <w:r w:rsidR="00E32BA3">
                        <w:t xml:space="preserve"> from 3.14 to -3.14. regularly we would like the Ai to see if the ship is supposed to turn left or right and thrust or not to avoid objects. In this case we need to take the angle of the Ships direction into account, as this is the angle we would like to turn towards the target. The issue stems from Javas coordinate systems Origin being in the top-left corner of the JFrame. Working with (3.14, -3.14) in the 4</w:t>
                      </w:r>
                      <w:r w:rsidR="00E32BA3" w:rsidRPr="00E32BA3">
                        <w:rPr>
                          <w:vertAlign w:val="superscript"/>
                        </w:rPr>
                        <w:t>th</w:t>
                      </w:r>
                      <w:r w:rsidR="00E32BA3">
                        <w:t xml:space="preserve"> quadrant with an inverted Y-axis isn’t optimal for angle calculations between points. If my understanding and extensive testing is correct and didn’t miss any math our Vector2D angle finds the angle to the natural</w:t>
                      </w:r>
                      <w:r w:rsidR="001A3FBA">
                        <w:t xml:space="preserve"> between 2 objects, to in addition take into account the direction of the ship we would need to work with some data on the form [angle between objects] + [angle ship is facing] (as seen in the lower-right paint picture). This isn’t optimal, but good enough to duke out some decent moving Ai. I should have changed the  (3.14,-3.14) range to a 360 degree or 2 pi system earlier to avoid these issues. Alternatively devised the math required to solve it with this range, but I </w:t>
                      </w:r>
                      <w:r w:rsidR="00E14E6F">
                        <w:t>couldn’t</w:t>
                      </w:r>
                      <w:r w:rsidR="001A3FBA">
                        <w:t xml:space="preserve"> tune this the way I wanted it.</w:t>
                      </w:r>
                    </w:p>
                    <w:p w14:paraId="48A8C9B2" w14:textId="3178A569" w:rsidR="002D1ABC" w:rsidRDefault="002D1ABC" w:rsidP="002D1ABC">
                      <w:pPr>
                        <w:spacing w:after="0"/>
                      </w:pPr>
                      <w:r>
                        <w:rPr>
                          <w:noProof/>
                        </w:rPr>
                        <w:drawing>
                          <wp:inline distT="0" distB="0" distL="0" distR="0" wp14:anchorId="34E08FF3" wp14:editId="3ECC470D">
                            <wp:extent cx="2609850" cy="1502590"/>
                            <wp:effectExtent l="19050" t="19050" r="19050" b="215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5625" cy="1511672"/>
                                    </a:xfrm>
                                    <a:prstGeom prst="rect">
                                      <a:avLst/>
                                    </a:prstGeom>
                                    <a:noFill/>
                                    <a:ln>
                                      <a:solidFill>
                                        <a:schemeClr val="accent5">
                                          <a:lumMod val="75000"/>
                                        </a:schemeClr>
                                      </a:solidFill>
                                    </a:ln>
                                  </pic:spPr>
                                </pic:pic>
                              </a:graphicData>
                            </a:graphic>
                          </wp:inline>
                        </w:drawing>
                      </w:r>
                      <w:r>
                        <w:rPr>
                          <w:noProof/>
                        </w:rPr>
                        <w:drawing>
                          <wp:inline distT="0" distB="0" distL="0" distR="0" wp14:anchorId="194DF8F0" wp14:editId="04F76A00">
                            <wp:extent cx="2266662" cy="1506220"/>
                            <wp:effectExtent l="19050" t="19050" r="19685" b="177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192" cy="1529166"/>
                                    </a:xfrm>
                                    <a:prstGeom prst="rect">
                                      <a:avLst/>
                                    </a:prstGeom>
                                    <a:noFill/>
                                    <a:ln>
                                      <a:solidFill>
                                        <a:schemeClr val="accent5">
                                          <a:lumMod val="75000"/>
                                        </a:schemeClr>
                                      </a:solidFill>
                                    </a:ln>
                                  </pic:spPr>
                                </pic:pic>
                              </a:graphicData>
                            </a:graphic>
                          </wp:inline>
                        </w:drawing>
                      </w:r>
                      <w:r>
                        <w:rPr>
                          <w:noProof/>
                        </w:rPr>
                        <w:drawing>
                          <wp:inline distT="0" distB="0" distL="0" distR="0" wp14:anchorId="45B47F98" wp14:editId="4FC0613A">
                            <wp:extent cx="2609850" cy="1276001"/>
                            <wp:effectExtent l="19050" t="19050" r="19050" b="196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7828" cy="1289680"/>
                                    </a:xfrm>
                                    <a:prstGeom prst="rect">
                                      <a:avLst/>
                                    </a:prstGeom>
                                    <a:noFill/>
                                    <a:ln>
                                      <a:solidFill>
                                        <a:schemeClr val="accent5">
                                          <a:lumMod val="75000"/>
                                        </a:schemeClr>
                                      </a:solidFill>
                                    </a:ln>
                                  </pic:spPr>
                                </pic:pic>
                              </a:graphicData>
                            </a:graphic>
                          </wp:inline>
                        </w:drawing>
                      </w:r>
                      <w:r>
                        <w:rPr>
                          <w:noProof/>
                        </w:rPr>
                        <w:drawing>
                          <wp:inline distT="0" distB="0" distL="0" distR="0" wp14:anchorId="6A953D07" wp14:editId="231E3870">
                            <wp:extent cx="2266315" cy="1285232"/>
                            <wp:effectExtent l="19050" t="19050" r="19685" b="107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1891" cy="1316749"/>
                                    </a:xfrm>
                                    <a:prstGeom prst="rect">
                                      <a:avLst/>
                                    </a:prstGeom>
                                    <a:noFill/>
                                    <a:ln>
                                      <a:solidFill>
                                        <a:schemeClr val="accent5">
                                          <a:lumMod val="75000"/>
                                        </a:schemeClr>
                                      </a:solidFill>
                                    </a:ln>
                                  </pic:spPr>
                                </pic:pic>
                              </a:graphicData>
                            </a:graphic>
                          </wp:inline>
                        </w:drawing>
                      </w:r>
                    </w:p>
                    <w:p w14:paraId="7C6E797E" w14:textId="3537DA80" w:rsidR="001A3FBA" w:rsidRDefault="001A3FBA" w:rsidP="002D1ABC">
                      <w:pPr>
                        <w:spacing w:after="0"/>
                      </w:pPr>
                    </w:p>
                    <w:p w14:paraId="3AC62090" w14:textId="3AEDAE9F" w:rsidR="001A3FBA" w:rsidRDefault="00E14E6F" w:rsidP="002D1ABC">
                      <w:pPr>
                        <w:spacing w:after="0"/>
                      </w:pPr>
                      <w:r>
                        <w:t>Except for the Solid GameObjects tunings mentioned earlier the Particles were challengingly fun to tune and very rewarding once the correct math was in place. Especially simulating flickering circles with the help of straight lines between two different radiuses.</w:t>
                      </w:r>
                    </w:p>
                    <w:p w14:paraId="4B50DFDB" w14:textId="78A8A315" w:rsidR="0037104E" w:rsidRDefault="0037104E" w:rsidP="002D1ABC">
                      <w:pPr>
                        <w:spacing w:after="0"/>
                      </w:pPr>
                    </w:p>
                    <w:p w14:paraId="78854440" w14:textId="50EBE9F2" w:rsidR="0037104E" w:rsidRDefault="0037104E" w:rsidP="002D1ABC">
                      <w:pPr>
                        <w:spacing w:after="0"/>
                      </w:pPr>
                      <w:r>
                        <w:t>Tuning the Grid net shown between the background and the playable surface as well as its borders around the world space to move accordingly with the camera to simulate the ship moving instead of the Gameworld moving was a fun and rewarding challenge that really lifted the game to a new level graphically. I took inspiration from the labs mention of simulating stars with draw() and took it one step further.</w:t>
                      </w:r>
                    </w:p>
                    <w:p w14:paraId="057AC561" w14:textId="51F2D342" w:rsidR="0037104E" w:rsidRDefault="0037104E" w:rsidP="002D1ABC">
                      <w:pPr>
                        <w:spacing w:after="0"/>
                      </w:pPr>
                    </w:p>
                    <w:p w14:paraId="6B9F6D94" w14:textId="175F42BE" w:rsidR="0037104E" w:rsidRPr="00336C81" w:rsidRDefault="0037104E" w:rsidP="002D1ABC">
                      <w:pPr>
                        <w:spacing w:after="0"/>
                      </w:pPr>
                      <w:r>
                        <w:t>Retuning almost all graphical variables with FRAME_HEIGHT, FRAME_WIDTH and WORLDSIZE in the hope of making a full screen game that could scale with screen resolution was a</w:t>
                      </w:r>
                      <w:r w:rsidR="00601702">
                        <w:t>n</w:t>
                      </w:r>
                      <w:r>
                        <w:t xml:space="preserve"> </w:t>
                      </w:r>
                      <w:r w:rsidR="00601702">
                        <w:t xml:space="preserve">idea and priority that took place about halfway trough development. going back and forward between values countless times and still going through with this delivery empty handed left a sour taste behind. But as I’ve experienced earlier with rescaling websites and </w:t>
                      </w:r>
                      <w:proofErr w:type="gramStart"/>
                      <w:r w:rsidR="00601702">
                        <w:t>applications</w:t>
                      </w:r>
                      <w:proofErr w:type="gramEnd"/>
                      <w:r w:rsidR="00601702">
                        <w:t xml:space="preserve"> I am not entirely surprised and look forward to</w:t>
                      </w:r>
                      <w:r w:rsidR="0029719B">
                        <w:t xml:space="preserve"> fixing the code bit by bit during my vacation time to make it scalable.</w:t>
                      </w:r>
                    </w:p>
                  </w:txbxContent>
                </v:textbox>
                <w10:wrap type="tight"/>
              </v:shape>
            </w:pict>
          </mc:Fallback>
        </mc:AlternateContent>
      </w:r>
    </w:p>
    <w:p w14:paraId="0491CEF3" w14:textId="337A64E4" w:rsidR="00E14E6F" w:rsidRDefault="00E14E6F">
      <w:r>
        <w:br w:type="page"/>
      </w:r>
    </w:p>
    <w:p w14:paraId="1ACAEF83" w14:textId="5E85236B" w:rsidR="008879C1" w:rsidRDefault="008879C1" w:rsidP="00AB092F"/>
    <w:p w14:paraId="7384B42F" w14:textId="61B5D672" w:rsidR="008879C1" w:rsidRDefault="008879C1" w:rsidP="00AB092F">
      <w:r w:rsidRPr="000B4502">
        <w:rPr>
          <w:noProof/>
        </w:rPr>
        <mc:AlternateContent>
          <mc:Choice Requires="wps">
            <w:drawing>
              <wp:anchor distT="0" distB="0" distL="114300" distR="114300" simplePos="0" relativeHeight="251722752" behindDoc="1" locked="0" layoutInCell="1" allowOverlap="1" wp14:anchorId="48B22F1C" wp14:editId="7B9CEB82">
                <wp:simplePos x="0" y="0"/>
                <wp:positionH relativeFrom="column">
                  <wp:posOffset>286219</wp:posOffset>
                </wp:positionH>
                <wp:positionV relativeFrom="paragraph">
                  <wp:posOffset>92214</wp:posOffset>
                </wp:positionV>
                <wp:extent cx="7096125" cy="6035040"/>
                <wp:effectExtent l="0" t="0" r="28575" b="22860"/>
                <wp:wrapTight wrapText="bothSides">
                  <wp:wrapPolygon edited="0">
                    <wp:start x="0" y="0"/>
                    <wp:lineTo x="0" y="21614"/>
                    <wp:lineTo x="21629" y="21614"/>
                    <wp:lineTo x="21629" y="0"/>
                    <wp:lineTo x="0" y="0"/>
                  </wp:wrapPolygon>
                </wp:wrapTight>
                <wp:docPr id="352" name="Text Box 352"/>
                <wp:cNvGraphicFramePr/>
                <a:graphic xmlns:a="http://schemas.openxmlformats.org/drawingml/2006/main">
                  <a:graphicData uri="http://schemas.microsoft.com/office/word/2010/wordprocessingShape">
                    <wps:wsp>
                      <wps:cNvSpPr txBox="1"/>
                      <wps:spPr>
                        <a:xfrm>
                          <a:off x="0" y="0"/>
                          <a:ext cx="7096125" cy="6035040"/>
                        </a:xfrm>
                        <a:prstGeom prst="rect">
                          <a:avLst/>
                        </a:prstGeom>
                        <a:solidFill>
                          <a:schemeClr val="bg1"/>
                        </a:solidFill>
                        <a:ln w="9525">
                          <a:solidFill>
                            <a:srgbClr val="7030A0"/>
                          </a:solidFill>
                        </a:ln>
                      </wps:spPr>
                      <wps:txbx>
                        <w:txbxContent>
                          <w:p w14:paraId="56DC7F85" w14:textId="34B55D61" w:rsidR="00E14E6F" w:rsidRPr="00975715" w:rsidRDefault="0029719B" w:rsidP="00E14E6F">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Self-Praise &amp; Final words</w:t>
                            </w:r>
                          </w:p>
                          <w:p w14:paraId="6414ECA7" w14:textId="15C57399" w:rsidR="00E14E6F" w:rsidRDefault="0029719B" w:rsidP="00E14E6F">
                            <w:r>
                              <w:t>So, we’re finally here after 3 months of tinkering and duct taping.</w:t>
                            </w:r>
                          </w:p>
                          <w:p w14:paraId="15E4E24D" w14:textId="77777777" w:rsidR="00002B33" w:rsidRDefault="0029719B" w:rsidP="00E14E6F">
                            <w:r>
                              <w:t>I’m feeling vigorous having completed most of the things on my initial checklist for this game, even most of the things on the additional requirements I wanted have been implemented, revisited and improved.</w:t>
                            </w:r>
                          </w:p>
                          <w:p w14:paraId="4C8BD13B" w14:textId="77777777" w:rsidR="00002B33" w:rsidRDefault="0029719B" w:rsidP="00E14E6F">
                            <w:r>
                              <w:t xml:space="preserve">All the graphical elements, including ships, asteroids and GUI has been switched over three times with different custom graphics. These were mostly made in Paint 3D with imported free-license material and a healthy amount of imagination and layering. The color theme of the GUI went from </w:t>
                            </w:r>
                            <w:proofErr w:type="gramStart"/>
                            <w:r>
                              <w:t>black-blue</w:t>
                            </w:r>
                            <w:proofErr w:type="gramEnd"/>
                            <w:r>
                              <w:t xml:space="preserve"> to green-white-blue to the final purple-black-white-blue</w:t>
                            </w:r>
                            <w:r w:rsidR="00002B33">
                              <w:t xml:space="preserve">. </w:t>
                            </w:r>
                          </w:p>
                          <w:p w14:paraId="450ABFAC" w14:textId="2D134A11" w:rsidR="0029719B" w:rsidRDefault="00002B33" w:rsidP="00E14E6F">
                            <w:r>
                              <w:t>While the current GUI feels a little bit detached from the game due to a lack of graphical connections or border elements and the Main menu buttons having no graphical response while being clicked due to implementing the button graphics on the same layer as the background, I believe it looks quite fancy, as this is, believe it or not, my first attempt at making any graphical object at all outside of 32x32 pixel graphic skins.</w:t>
                            </w:r>
                          </w:p>
                          <w:p w14:paraId="12F187F5" w14:textId="77777777" w:rsidR="00002B33" w:rsidRDefault="00002B33" w:rsidP="00E14E6F">
                            <w:r>
                              <w:t>As I’ve mentioned already, the only thing I feel is greatly lacking would be the rescaling based on resolution backfiring in the later stages of development.</w:t>
                            </w:r>
                          </w:p>
                          <w:p w14:paraId="18340FA7" w14:textId="77777777" w:rsidR="00002B33" w:rsidRDefault="00002B33" w:rsidP="00E14E6F">
                            <w:r>
                              <w:t>Minor issues would be:</w:t>
                            </w:r>
                          </w:p>
                          <w:p w14:paraId="5C435977" w14:textId="77777777" w:rsidR="00002B33" w:rsidRDefault="00002B33" w:rsidP="00002B33">
                            <w:pPr>
                              <w:pStyle w:val="ListParagraph"/>
                              <w:numPr>
                                <w:ilvl w:val="0"/>
                                <w:numId w:val="3"/>
                              </w:numPr>
                            </w:pPr>
                            <w:r>
                              <w:t>the angle() in Vector2D</w:t>
                            </w:r>
                          </w:p>
                          <w:p w14:paraId="2C5579E8" w14:textId="77777777" w:rsidR="00002B33" w:rsidRDefault="00002B33" w:rsidP="00002B33">
                            <w:pPr>
                              <w:pStyle w:val="ListParagraph"/>
                              <w:numPr>
                                <w:ilvl w:val="0"/>
                                <w:numId w:val="3"/>
                              </w:numPr>
                            </w:pPr>
                            <w:r>
                              <w:t>the ship not facing North at initialization</w:t>
                            </w:r>
                          </w:p>
                          <w:p w14:paraId="3B3F90BA" w14:textId="3CBE913D" w:rsidR="00002B33" w:rsidRDefault="00002B33" w:rsidP="00002B33">
                            <w:pPr>
                              <w:pStyle w:val="ListParagraph"/>
                              <w:numPr>
                                <w:ilvl w:val="0"/>
                                <w:numId w:val="3"/>
                              </w:numPr>
                            </w:pPr>
                            <w:r>
                              <w:t>no code to detect ahead of time if objects spawn on top of each other while being spawned in the border region. This is compensated by a cleanup code removing these object within a few iterations, 2 or 4. The only area being clear form this is the region the ShipPlayer spawns in at initialization as that was one of the mandatory requirements in the assignments.</w:t>
                            </w:r>
                          </w:p>
                          <w:p w14:paraId="75D6B09E" w14:textId="210E85DA" w:rsidR="0057508D" w:rsidRDefault="0057508D" w:rsidP="00002B33">
                            <w:pPr>
                              <w:pStyle w:val="ListParagraph"/>
                              <w:numPr>
                                <w:ilvl w:val="0"/>
                                <w:numId w:val="3"/>
                              </w:numPr>
                            </w:pPr>
                            <w:r>
                              <w:t xml:space="preserve">The Option item in the menu not being developed, its just a placeholder right </w:t>
                            </w:r>
                            <w:r>
                              <w:t>now</w:t>
                            </w:r>
                            <w:bookmarkStart w:id="0" w:name="_GoBack"/>
                            <w:bookmarkEnd w:id="0"/>
                          </w:p>
                          <w:p w14:paraId="04BDB353" w14:textId="31EED917" w:rsidR="00002B33" w:rsidRDefault="00002B33" w:rsidP="00002B33"/>
                          <w:p w14:paraId="330B0386" w14:textId="2D0EE0AC" w:rsidR="00002B33" w:rsidRDefault="00002B33" w:rsidP="00002B33">
                            <w:r>
                              <w:t>My current thoughts and feelings now at the end of this project?</w:t>
                            </w:r>
                          </w:p>
                          <w:p w14:paraId="7D9635BB" w14:textId="37191523" w:rsidR="00E14E6F" w:rsidRPr="00336C81" w:rsidRDefault="008879C1" w:rsidP="008879C1">
                            <w:r>
                              <w:t>Fun, good learning curve, interesting, decent to good materials in labs, lacking info when it comes to information about changing content in an existing frame. Good amount of ideas for extra studies, flocking Ai was something I’ve started to read more into. I’m starting a Unity Cloud FPS dungeon crawler project in the summer with a few friends of mine, so this experience really hit it of as a good background check before diving into Unity’s nitty and gritty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2F1C" id="Text Box 352" o:spid="_x0000_s1072" type="#_x0000_t202" style="position:absolute;margin-left:22.55pt;margin-top:7.25pt;width:558.75pt;height:475.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cmVsc1BLAQItABQA&#10;BgAIAAAAIQDdZTqqVAIAAK8EAAAOAAAAAAAAAAAAAAAAAC4CAABkcnMvZTJvRG9jLnhtbFBLAQIt&#10;ABQABgAIAAAAIQAFRgvR3wAAAAoBAAAPAAAAAAAAAAAAAAAAAK4EAABkcnMvZG93bnJldi54bWxQ&#10;SwUGAAAAAAQABADzAAAAugUAAAAA&#10;" fillcolor="white [3212]" strokecolor="#7030a0">
                <v:textbox>
                  <w:txbxContent>
                    <w:p w14:paraId="56DC7F85" w14:textId="34B55D61" w:rsidR="00E14E6F" w:rsidRPr="00975715" w:rsidRDefault="0029719B" w:rsidP="00E14E6F">
                      <w:pPr>
                        <w:pStyle w:val="Heading2"/>
                        <w:rPr>
                          <w:color w:val="7030A0"/>
                          <w14:textOutline w14:w="9525" w14:cap="rnd" w14:cmpd="sng" w14:algn="ctr">
                            <w14:solidFill>
                              <w14:srgbClr w14:val="7030A0"/>
                            </w14:solidFill>
                            <w14:prstDash w14:val="solid"/>
                            <w14:bevel/>
                          </w14:textOutline>
                        </w:rPr>
                      </w:pPr>
                      <w:r>
                        <w:rPr>
                          <w:color w:val="7030A0"/>
                          <w14:textOutline w14:w="9525" w14:cap="rnd" w14:cmpd="sng" w14:algn="ctr">
                            <w14:solidFill>
                              <w14:srgbClr w14:val="7030A0"/>
                            </w14:solidFill>
                            <w14:prstDash w14:val="solid"/>
                            <w14:bevel/>
                          </w14:textOutline>
                        </w:rPr>
                        <w:t>Self-Praise &amp; Final words</w:t>
                      </w:r>
                    </w:p>
                    <w:p w14:paraId="6414ECA7" w14:textId="15C57399" w:rsidR="00E14E6F" w:rsidRDefault="0029719B" w:rsidP="00E14E6F">
                      <w:r>
                        <w:t>So, we’re finally here after 3 months of tinkering and duct taping.</w:t>
                      </w:r>
                    </w:p>
                    <w:p w14:paraId="15E4E24D" w14:textId="77777777" w:rsidR="00002B33" w:rsidRDefault="0029719B" w:rsidP="00E14E6F">
                      <w:r>
                        <w:t>I’m feeling vigorous having completed most of the things on my initial checklist for this game, even most of the things on the additional requirements I wanted have been implemented, revisited and improved.</w:t>
                      </w:r>
                    </w:p>
                    <w:p w14:paraId="4C8BD13B" w14:textId="77777777" w:rsidR="00002B33" w:rsidRDefault="0029719B" w:rsidP="00E14E6F">
                      <w:r>
                        <w:t xml:space="preserve">All the graphical elements, including ships, asteroids and GUI has been switched over three times with different custom graphics. These were mostly made in Paint 3D with imported free-license material and a healthy amount of imagination and layering. The color theme of the GUI went from </w:t>
                      </w:r>
                      <w:proofErr w:type="gramStart"/>
                      <w:r>
                        <w:t>black-blue</w:t>
                      </w:r>
                      <w:proofErr w:type="gramEnd"/>
                      <w:r>
                        <w:t xml:space="preserve"> to green-white-blue to the final purple-black-white-blue</w:t>
                      </w:r>
                      <w:r w:rsidR="00002B33">
                        <w:t xml:space="preserve">. </w:t>
                      </w:r>
                    </w:p>
                    <w:p w14:paraId="450ABFAC" w14:textId="2D134A11" w:rsidR="0029719B" w:rsidRDefault="00002B33" w:rsidP="00E14E6F">
                      <w:r>
                        <w:t>While the current GUI feels a little bit detached from the game due to a lack of graphical connections or border elements and the Main menu buttons having no graphical response while being clicked due to implementing the button graphics on the same layer as the background, I believe it looks quite fancy, as this is, believe it or not, my first attempt at making any graphical object at all outside of 32x32 pixel graphic skins.</w:t>
                      </w:r>
                    </w:p>
                    <w:p w14:paraId="12F187F5" w14:textId="77777777" w:rsidR="00002B33" w:rsidRDefault="00002B33" w:rsidP="00E14E6F">
                      <w:r>
                        <w:t>As I’ve mentioned already, the only thing I feel is greatly lacking would be the rescaling based on resolution backfiring in the later stages of development.</w:t>
                      </w:r>
                    </w:p>
                    <w:p w14:paraId="18340FA7" w14:textId="77777777" w:rsidR="00002B33" w:rsidRDefault="00002B33" w:rsidP="00E14E6F">
                      <w:r>
                        <w:t>Minor issues would be:</w:t>
                      </w:r>
                    </w:p>
                    <w:p w14:paraId="5C435977" w14:textId="77777777" w:rsidR="00002B33" w:rsidRDefault="00002B33" w:rsidP="00002B33">
                      <w:pPr>
                        <w:pStyle w:val="ListParagraph"/>
                        <w:numPr>
                          <w:ilvl w:val="0"/>
                          <w:numId w:val="3"/>
                        </w:numPr>
                      </w:pPr>
                      <w:r>
                        <w:t>the angle() in Vector2D</w:t>
                      </w:r>
                    </w:p>
                    <w:p w14:paraId="2C5579E8" w14:textId="77777777" w:rsidR="00002B33" w:rsidRDefault="00002B33" w:rsidP="00002B33">
                      <w:pPr>
                        <w:pStyle w:val="ListParagraph"/>
                        <w:numPr>
                          <w:ilvl w:val="0"/>
                          <w:numId w:val="3"/>
                        </w:numPr>
                      </w:pPr>
                      <w:r>
                        <w:t>the ship not facing North at initialization</w:t>
                      </w:r>
                    </w:p>
                    <w:p w14:paraId="3B3F90BA" w14:textId="3CBE913D" w:rsidR="00002B33" w:rsidRDefault="00002B33" w:rsidP="00002B33">
                      <w:pPr>
                        <w:pStyle w:val="ListParagraph"/>
                        <w:numPr>
                          <w:ilvl w:val="0"/>
                          <w:numId w:val="3"/>
                        </w:numPr>
                      </w:pPr>
                      <w:r>
                        <w:t>no code to detect ahead of time if objects spawn on top of each other while being spawned in the border region. This is compensated by a cleanup code removing these object within a few iterations, 2 or 4. The only area being clear form this is the region the ShipPlayer spawns in at initialization as that was one of the mandatory requirements in the assignments.</w:t>
                      </w:r>
                    </w:p>
                    <w:p w14:paraId="75D6B09E" w14:textId="210E85DA" w:rsidR="0057508D" w:rsidRDefault="0057508D" w:rsidP="00002B33">
                      <w:pPr>
                        <w:pStyle w:val="ListParagraph"/>
                        <w:numPr>
                          <w:ilvl w:val="0"/>
                          <w:numId w:val="3"/>
                        </w:numPr>
                      </w:pPr>
                      <w:r>
                        <w:t xml:space="preserve">The Option item in the menu not being developed, its just a placeholder right </w:t>
                      </w:r>
                      <w:r>
                        <w:t>now</w:t>
                      </w:r>
                      <w:bookmarkStart w:id="1" w:name="_GoBack"/>
                      <w:bookmarkEnd w:id="1"/>
                    </w:p>
                    <w:p w14:paraId="04BDB353" w14:textId="31EED917" w:rsidR="00002B33" w:rsidRDefault="00002B33" w:rsidP="00002B33"/>
                    <w:p w14:paraId="330B0386" w14:textId="2D0EE0AC" w:rsidR="00002B33" w:rsidRDefault="00002B33" w:rsidP="00002B33">
                      <w:r>
                        <w:t>My current thoughts and feelings now at the end of this project?</w:t>
                      </w:r>
                    </w:p>
                    <w:p w14:paraId="7D9635BB" w14:textId="37191523" w:rsidR="00E14E6F" w:rsidRPr="00336C81" w:rsidRDefault="008879C1" w:rsidP="008879C1">
                      <w:r>
                        <w:t>Fun, good learning curve, interesting, decent to good materials in labs, lacking info when it comes to information about changing content in an existing frame. Good amount of ideas for extra studies, flocking Ai was something I’ve started to read more into. I’m starting a Unity Cloud FPS dungeon crawler project in the summer with a few friends of mine, so this experience really hit it of as a good background check before diving into Unity’s nitty and gritty libraries.</w:t>
                      </w:r>
                    </w:p>
                  </w:txbxContent>
                </v:textbox>
                <w10:wrap type="tight"/>
              </v:shape>
            </w:pict>
          </mc:Fallback>
        </mc:AlternateContent>
      </w:r>
    </w:p>
    <w:p w14:paraId="619B599C" w14:textId="3A22F605" w:rsidR="008879C1" w:rsidRDefault="008879C1" w:rsidP="00AB092F"/>
    <w:p w14:paraId="1495EF1E" w14:textId="76076892" w:rsidR="008879C1" w:rsidRDefault="008879C1" w:rsidP="00AB092F"/>
    <w:p w14:paraId="28907575" w14:textId="3C8EC952" w:rsidR="008879C1" w:rsidRDefault="008879C1" w:rsidP="00AB092F"/>
    <w:p w14:paraId="6050F828" w14:textId="17F0B38D" w:rsidR="00E65123" w:rsidRDefault="00E65123" w:rsidP="00AB092F"/>
    <w:p w14:paraId="0824DD6D" w14:textId="652B9D59" w:rsidR="008879C1" w:rsidRDefault="008879C1" w:rsidP="00AB092F"/>
    <w:p w14:paraId="55404203" w14:textId="1D314F66" w:rsidR="008879C1" w:rsidRDefault="008879C1" w:rsidP="00AB092F"/>
    <w:p w14:paraId="07BFBB86" w14:textId="6189B162" w:rsidR="008879C1" w:rsidRDefault="008879C1" w:rsidP="00AB092F"/>
    <w:p w14:paraId="7A66F528" w14:textId="5AD809B3" w:rsidR="008879C1" w:rsidRDefault="008879C1" w:rsidP="00AB092F"/>
    <w:p w14:paraId="2CF8EFC5" w14:textId="651326F1" w:rsidR="008879C1" w:rsidRDefault="008879C1" w:rsidP="00AB092F"/>
    <w:p w14:paraId="2AC9C53E" w14:textId="19A09F43" w:rsidR="008879C1" w:rsidRDefault="008879C1" w:rsidP="00AB092F"/>
    <w:p w14:paraId="420A889C" w14:textId="29279626" w:rsidR="008879C1" w:rsidRDefault="008879C1" w:rsidP="00AB092F"/>
    <w:p w14:paraId="6EB80299" w14:textId="24489CC6" w:rsidR="008879C1" w:rsidRDefault="008879C1" w:rsidP="00AB092F"/>
    <w:p w14:paraId="10B30EB5" w14:textId="4047E0C3" w:rsidR="008879C1" w:rsidRDefault="008879C1" w:rsidP="00AB092F"/>
    <w:p w14:paraId="20867CB9" w14:textId="626B7D8D" w:rsidR="008879C1" w:rsidRDefault="008879C1" w:rsidP="00AB092F"/>
    <w:p w14:paraId="50BC7AD7" w14:textId="69C1642B" w:rsidR="008879C1" w:rsidRDefault="008879C1" w:rsidP="00AB092F"/>
    <w:p w14:paraId="3B2CAC33" w14:textId="3BD6ED8E" w:rsidR="008879C1" w:rsidRDefault="008879C1" w:rsidP="00AB092F"/>
    <w:p w14:paraId="3F642FEF" w14:textId="018FCB61" w:rsidR="008879C1" w:rsidRDefault="008879C1" w:rsidP="00AB092F"/>
    <w:p w14:paraId="0479FCC4" w14:textId="56E2AB58" w:rsidR="008879C1" w:rsidRDefault="008879C1" w:rsidP="00AB092F"/>
    <w:p w14:paraId="50D42086" w14:textId="74F08F31" w:rsidR="008879C1" w:rsidRDefault="008879C1" w:rsidP="00AB092F"/>
    <w:p w14:paraId="4BB234D3" w14:textId="0EA15D65" w:rsidR="008879C1" w:rsidRDefault="008879C1" w:rsidP="00AB092F"/>
    <w:p w14:paraId="5F889DE4" w14:textId="171E287F" w:rsidR="008879C1" w:rsidRDefault="008879C1" w:rsidP="00AB092F"/>
    <w:p w14:paraId="7B043C7E" w14:textId="6C919BFE" w:rsidR="008879C1" w:rsidRDefault="008879C1" w:rsidP="00AB092F"/>
    <w:p w14:paraId="6F2D5259" w14:textId="33104697" w:rsidR="008879C1" w:rsidRPr="008879C1" w:rsidRDefault="008879C1" w:rsidP="008879C1">
      <w:pPr>
        <w:ind w:left="720" w:right="1183"/>
        <w:jc w:val="center"/>
        <w:rPr>
          <w:i/>
          <w:iCs/>
          <w:sz w:val="28"/>
          <w:szCs w:val="28"/>
        </w:rPr>
      </w:pPr>
      <w:r w:rsidRPr="008879C1">
        <w:rPr>
          <w:i/>
          <w:iCs/>
          <w:sz w:val="28"/>
          <w:szCs w:val="28"/>
        </w:rPr>
        <w:t>-I thank you for great teaching, great content and for taking your time to read this report to the end with the short amount of  time allocated for grading.</w:t>
      </w:r>
    </w:p>
    <w:p w14:paraId="05F55A36" w14:textId="77777777" w:rsidR="008879C1" w:rsidRDefault="008879C1" w:rsidP="008879C1">
      <w:pPr>
        <w:ind w:left="1418"/>
        <w:rPr>
          <w:i/>
          <w:iCs/>
          <w:sz w:val="28"/>
          <w:szCs w:val="28"/>
        </w:rPr>
      </w:pPr>
    </w:p>
    <w:p w14:paraId="38BD0A95" w14:textId="41E2CC85" w:rsidR="008879C1" w:rsidRDefault="00147AEA" w:rsidP="008879C1">
      <w:pPr>
        <w:ind w:left="1418"/>
        <w:rPr>
          <w:i/>
          <w:iCs/>
          <w:sz w:val="28"/>
          <w:szCs w:val="28"/>
        </w:rPr>
      </w:pPr>
      <w:r>
        <w:rPr>
          <w:noProof/>
        </w:rPr>
        <w:drawing>
          <wp:anchor distT="0" distB="0" distL="114300" distR="114300" simplePos="0" relativeHeight="251726848" behindDoc="1" locked="0" layoutInCell="1" allowOverlap="1" wp14:anchorId="63CD008C" wp14:editId="6D43BEC3">
            <wp:simplePos x="0" y="0"/>
            <wp:positionH relativeFrom="column">
              <wp:posOffset>5901604</wp:posOffset>
            </wp:positionH>
            <wp:positionV relativeFrom="paragraph">
              <wp:posOffset>270055</wp:posOffset>
            </wp:positionV>
            <wp:extent cx="1237825" cy="1460310"/>
            <wp:effectExtent l="3175" t="0" r="0" b="8001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7966881">
                      <a:off x="0" y="0"/>
                      <a:ext cx="1237825" cy="1460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879C1" w:rsidRPr="008879C1">
        <w:rPr>
          <w:i/>
          <w:iCs/>
          <w:sz w:val="28"/>
          <w:szCs w:val="28"/>
        </w:rPr>
        <w:t>~ Yours sincerely, Dan ~</w:t>
      </w:r>
    </w:p>
    <w:p w14:paraId="34CCEEB9" w14:textId="2AFD4A62" w:rsidR="00147AEA" w:rsidRDefault="00147AEA" w:rsidP="008879C1">
      <w:pPr>
        <w:ind w:left="1418"/>
        <w:rPr>
          <w:i/>
          <w:iCs/>
          <w:sz w:val="28"/>
          <w:szCs w:val="28"/>
        </w:rPr>
      </w:pPr>
    </w:p>
    <w:p w14:paraId="521B67D8" w14:textId="006BA5EF" w:rsidR="00147AEA" w:rsidRDefault="00147AEA" w:rsidP="008879C1">
      <w:pPr>
        <w:ind w:left="1418"/>
        <w:rPr>
          <w:i/>
          <w:iCs/>
          <w:sz w:val="28"/>
          <w:szCs w:val="28"/>
        </w:rPr>
      </w:pPr>
    </w:p>
    <w:p w14:paraId="5F017E88" w14:textId="77777777" w:rsidR="00147AEA" w:rsidRDefault="00147AEA" w:rsidP="008879C1">
      <w:pPr>
        <w:ind w:left="1418"/>
        <w:rPr>
          <w:i/>
          <w:iCs/>
          <w:sz w:val="28"/>
          <w:szCs w:val="28"/>
        </w:rPr>
      </w:pPr>
      <w:r>
        <w:rPr>
          <w:i/>
          <w:iCs/>
          <w:sz w:val="28"/>
          <w:szCs w:val="28"/>
        </w:rPr>
        <w:tab/>
      </w:r>
      <w:r>
        <w:rPr>
          <w:i/>
          <w:iCs/>
          <w:sz w:val="28"/>
          <w:szCs w:val="28"/>
        </w:rPr>
        <w:tab/>
      </w:r>
      <w:r>
        <w:rPr>
          <w:i/>
          <w:iCs/>
          <w:sz w:val="28"/>
          <w:szCs w:val="28"/>
        </w:rPr>
        <w:tab/>
      </w:r>
      <w:r>
        <w:rPr>
          <w:i/>
          <w:iCs/>
          <w:sz w:val="28"/>
          <w:szCs w:val="28"/>
        </w:rPr>
        <w:tab/>
      </w:r>
      <w:r>
        <w:rPr>
          <w:i/>
          <w:iCs/>
          <w:sz w:val="28"/>
          <w:szCs w:val="28"/>
        </w:rPr>
        <w:tab/>
      </w:r>
      <w:r>
        <w:rPr>
          <w:i/>
          <w:iCs/>
          <w:sz w:val="28"/>
          <w:szCs w:val="28"/>
        </w:rPr>
        <w:tab/>
      </w:r>
    </w:p>
    <w:p w14:paraId="3CC97AD8" w14:textId="49D64E5F" w:rsidR="00147AEA" w:rsidRPr="008879C1" w:rsidRDefault="00147AEA" w:rsidP="00147AEA">
      <w:pPr>
        <w:ind w:left="5738" w:firstLine="22"/>
        <w:rPr>
          <w:i/>
          <w:iCs/>
          <w:sz w:val="28"/>
          <w:szCs w:val="28"/>
        </w:rPr>
      </w:pPr>
      <w:r>
        <w:rPr>
          <w:i/>
          <w:iCs/>
          <w:sz w:val="28"/>
          <w:szCs w:val="28"/>
        </w:rPr>
        <w:t>Bonus Banana Nation Drone</w:t>
      </w:r>
    </w:p>
    <w:p w14:paraId="291A409B" w14:textId="6471D138" w:rsidR="008879C1" w:rsidRDefault="008879C1" w:rsidP="00AB092F"/>
    <w:sectPr w:rsidR="008879C1"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86E5A"/>
    <w:multiLevelType w:val="hybridMultilevel"/>
    <w:tmpl w:val="A7168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CD4436"/>
    <w:multiLevelType w:val="hybridMultilevel"/>
    <w:tmpl w:val="D6700382"/>
    <w:lvl w:ilvl="0" w:tplc="FEA24642">
      <w:numFmt w:val="bullet"/>
      <w:lvlText w:val="-"/>
      <w:lvlJc w:val="left"/>
      <w:pPr>
        <w:ind w:left="7560" w:hanging="360"/>
      </w:pPr>
      <w:rPr>
        <w:rFonts w:ascii="Calibri" w:eastAsiaTheme="minorHAnsi" w:hAnsi="Calibri" w:cs="Calibri" w:hint="default"/>
      </w:rPr>
    </w:lvl>
    <w:lvl w:ilvl="1" w:tplc="08090003" w:tentative="1">
      <w:start w:val="1"/>
      <w:numFmt w:val="bullet"/>
      <w:lvlText w:val="o"/>
      <w:lvlJc w:val="left"/>
      <w:pPr>
        <w:ind w:left="8280" w:hanging="360"/>
      </w:pPr>
      <w:rPr>
        <w:rFonts w:ascii="Courier New" w:hAnsi="Courier New" w:cs="Courier New" w:hint="default"/>
      </w:rPr>
    </w:lvl>
    <w:lvl w:ilvl="2" w:tplc="08090005" w:tentative="1">
      <w:start w:val="1"/>
      <w:numFmt w:val="bullet"/>
      <w:lvlText w:val=""/>
      <w:lvlJc w:val="left"/>
      <w:pPr>
        <w:ind w:left="9000" w:hanging="360"/>
      </w:pPr>
      <w:rPr>
        <w:rFonts w:ascii="Wingdings" w:hAnsi="Wingdings" w:hint="default"/>
      </w:rPr>
    </w:lvl>
    <w:lvl w:ilvl="3" w:tplc="08090001" w:tentative="1">
      <w:start w:val="1"/>
      <w:numFmt w:val="bullet"/>
      <w:lvlText w:val=""/>
      <w:lvlJc w:val="left"/>
      <w:pPr>
        <w:ind w:left="9720" w:hanging="360"/>
      </w:pPr>
      <w:rPr>
        <w:rFonts w:ascii="Symbol" w:hAnsi="Symbol" w:hint="default"/>
      </w:rPr>
    </w:lvl>
    <w:lvl w:ilvl="4" w:tplc="08090003" w:tentative="1">
      <w:start w:val="1"/>
      <w:numFmt w:val="bullet"/>
      <w:lvlText w:val="o"/>
      <w:lvlJc w:val="left"/>
      <w:pPr>
        <w:ind w:left="10440" w:hanging="360"/>
      </w:pPr>
      <w:rPr>
        <w:rFonts w:ascii="Courier New" w:hAnsi="Courier New" w:cs="Courier New" w:hint="default"/>
      </w:rPr>
    </w:lvl>
    <w:lvl w:ilvl="5" w:tplc="08090005" w:tentative="1">
      <w:start w:val="1"/>
      <w:numFmt w:val="bullet"/>
      <w:lvlText w:val=""/>
      <w:lvlJc w:val="left"/>
      <w:pPr>
        <w:ind w:left="11160" w:hanging="360"/>
      </w:pPr>
      <w:rPr>
        <w:rFonts w:ascii="Wingdings" w:hAnsi="Wingdings" w:hint="default"/>
      </w:rPr>
    </w:lvl>
    <w:lvl w:ilvl="6" w:tplc="08090001" w:tentative="1">
      <w:start w:val="1"/>
      <w:numFmt w:val="bullet"/>
      <w:lvlText w:val=""/>
      <w:lvlJc w:val="left"/>
      <w:pPr>
        <w:ind w:left="11880" w:hanging="360"/>
      </w:pPr>
      <w:rPr>
        <w:rFonts w:ascii="Symbol" w:hAnsi="Symbol" w:hint="default"/>
      </w:rPr>
    </w:lvl>
    <w:lvl w:ilvl="7" w:tplc="08090003" w:tentative="1">
      <w:start w:val="1"/>
      <w:numFmt w:val="bullet"/>
      <w:lvlText w:val="o"/>
      <w:lvlJc w:val="left"/>
      <w:pPr>
        <w:ind w:left="12600" w:hanging="360"/>
      </w:pPr>
      <w:rPr>
        <w:rFonts w:ascii="Courier New" w:hAnsi="Courier New" w:cs="Courier New" w:hint="default"/>
      </w:rPr>
    </w:lvl>
    <w:lvl w:ilvl="8" w:tplc="08090005" w:tentative="1">
      <w:start w:val="1"/>
      <w:numFmt w:val="bullet"/>
      <w:lvlText w:val=""/>
      <w:lvlJc w:val="left"/>
      <w:pPr>
        <w:ind w:left="13320" w:hanging="360"/>
      </w:pPr>
      <w:rPr>
        <w:rFonts w:ascii="Wingdings" w:hAnsi="Wingdings" w:hint="default"/>
      </w:rPr>
    </w:lvl>
  </w:abstractNum>
  <w:abstractNum w:abstractNumId="2" w15:restartNumberingAfterBreak="0">
    <w:nsid w:val="2EEC440D"/>
    <w:multiLevelType w:val="hybridMultilevel"/>
    <w:tmpl w:val="89589FC0"/>
    <w:lvl w:ilvl="0" w:tplc="7EB0C90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42658F1"/>
    <w:multiLevelType w:val="hybridMultilevel"/>
    <w:tmpl w:val="B40E28D0"/>
    <w:lvl w:ilvl="0" w:tplc="5ACCC3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291710"/>
    <w:multiLevelType w:val="hybridMultilevel"/>
    <w:tmpl w:val="4BECF556"/>
    <w:lvl w:ilvl="0" w:tplc="5ACCC3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3CA"/>
    <w:rsid w:val="00002B33"/>
    <w:rsid w:val="00004879"/>
    <w:rsid w:val="00021C04"/>
    <w:rsid w:val="00037B9F"/>
    <w:rsid w:val="00066B46"/>
    <w:rsid w:val="00067CD1"/>
    <w:rsid w:val="000828F2"/>
    <w:rsid w:val="000B184C"/>
    <w:rsid w:val="000B3F59"/>
    <w:rsid w:val="000B4502"/>
    <w:rsid w:val="000B4DC6"/>
    <w:rsid w:val="000C7177"/>
    <w:rsid w:val="000C7DB8"/>
    <w:rsid w:val="000D4A0E"/>
    <w:rsid w:val="000F2DD5"/>
    <w:rsid w:val="00120170"/>
    <w:rsid w:val="00125C5A"/>
    <w:rsid w:val="001276CE"/>
    <w:rsid w:val="00145785"/>
    <w:rsid w:val="00147AEA"/>
    <w:rsid w:val="0015378F"/>
    <w:rsid w:val="00153AE2"/>
    <w:rsid w:val="001614AE"/>
    <w:rsid w:val="001627BC"/>
    <w:rsid w:val="0017038B"/>
    <w:rsid w:val="00195D57"/>
    <w:rsid w:val="001A3FBA"/>
    <w:rsid w:val="001C5208"/>
    <w:rsid w:val="001C7D80"/>
    <w:rsid w:val="001D222D"/>
    <w:rsid w:val="001D7EBC"/>
    <w:rsid w:val="001F0D20"/>
    <w:rsid w:val="001F19C5"/>
    <w:rsid w:val="0020097B"/>
    <w:rsid w:val="002328C3"/>
    <w:rsid w:val="00250E83"/>
    <w:rsid w:val="00261632"/>
    <w:rsid w:val="002633CA"/>
    <w:rsid w:val="00267C48"/>
    <w:rsid w:val="0029719B"/>
    <w:rsid w:val="002D1ABC"/>
    <w:rsid w:val="002D6D4D"/>
    <w:rsid w:val="002D7528"/>
    <w:rsid w:val="002E229A"/>
    <w:rsid w:val="002E5E7D"/>
    <w:rsid w:val="00314A06"/>
    <w:rsid w:val="0032179D"/>
    <w:rsid w:val="00334706"/>
    <w:rsid w:val="00336C81"/>
    <w:rsid w:val="00340899"/>
    <w:rsid w:val="00350E4A"/>
    <w:rsid w:val="00354BD7"/>
    <w:rsid w:val="0036112D"/>
    <w:rsid w:val="0037104E"/>
    <w:rsid w:val="003773E2"/>
    <w:rsid w:val="0038102F"/>
    <w:rsid w:val="00392FA9"/>
    <w:rsid w:val="0039619A"/>
    <w:rsid w:val="003A41E8"/>
    <w:rsid w:val="003E2854"/>
    <w:rsid w:val="003E30EC"/>
    <w:rsid w:val="003E4BBB"/>
    <w:rsid w:val="003E65AE"/>
    <w:rsid w:val="003E6DD2"/>
    <w:rsid w:val="004007D4"/>
    <w:rsid w:val="004036F3"/>
    <w:rsid w:val="004079A3"/>
    <w:rsid w:val="004172FC"/>
    <w:rsid w:val="00417FD7"/>
    <w:rsid w:val="004234A6"/>
    <w:rsid w:val="00424CCD"/>
    <w:rsid w:val="00464EA0"/>
    <w:rsid w:val="0047085B"/>
    <w:rsid w:val="00472106"/>
    <w:rsid w:val="00475E28"/>
    <w:rsid w:val="004B0894"/>
    <w:rsid w:val="004B49D0"/>
    <w:rsid w:val="004C574A"/>
    <w:rsid w:val="00506F6D"/>
    <w:rsid w:val="00512F09"/>
    <w:rsid w:val="00515218"/>
    <w:rsid w:val="005229C8"/>
    <w:rsid w:val="00526A14"/>
    <w:rsid w:val="00545CE5"/>
    <w:rsid w:val="00563B0B"/>
    <w:rsid w:val="0057508D"/>
    <w:rsid w:val="005A1085"/>
    <w:rsid w:val="005A73F4"/>
    <w:rsid w:val="005A7801"/>
    <w:rsid w:val="005B30FC"/>
    <w:rsid w:val="005C452C"/>
    <w:rsid w:val="005D28DE"/>
    <w:rsid w:val="005E711A"/>
    <w:rsid w:val="00601702"/>
    <w:rsid w:val="0060703C"/>
    <w:rsid w:val="006146D2"/>
    <w:rsid w:val="006172D5"/>
    <w:rsid w:val="00637BAA"/>
    <w:rsid w:val="00643745"/>
    <w:rsid w:val="006639BB"/>
    <w:rsid w:val="006702BE"/>
    <w:rsid w:val="006A34B4"/>
    <w:rsid w:val="006A7F5E"/>
    <w:rsid w:val="006B22D1"/>
    <w:rsid w:val="006C7571"/>
    <w:rsid w:val="006D400D"/>
    <w:rsid w:val="006F0748"/>
    <w:rsid w:val="006F36C0"/>
    <w:rsid w:val="006F3DB6"/>
    <w:rsid w:val="006F5770"/>
    <w:rsid w:val="00711DAA"/>
    <w:rsid w:val="0074089E"/>
    <w:rsid w:val="00744DDC"/>
    <w:rsid w:val="00747832"/>
    <w:rsid w:val="0075155E"/>
    <w:rsid w:val="00757A1D"/>
    <w:rsid w:val="00787947"/>
    <w:rsid w:val="00794130"/>
    <w:rsid w:val="007C0E09"/>
    <w:rsid w:val="007C6567"/>
    <w:rsid w:val="007D18EB"/>
    <w:rsid w:val="007E3847"/>
    <w:rsid w:val="007E58FC"/>
    <w:rsid w:val="007F1989"/>
    <w:rsid w:val="007F2C11"/>
    <w:rsid w:val="00824DA6"/>
    <w:rsid w:val="00826EAC"/>
    <w:rsid w:val="00841D63"/>
    <w:rsid w:val="00844E09"/>
    <w:rsid w:val="008546C4"/>
    <w:rsid w:val="00857070"/>
    <w:rsid w:val="0086155F"/>
    <w:rsid w:val="00863A46"/>
    <w:rsid w:val="008743E6"/>
    <w:rsid w:val="008879C1"/>
    <w:rsid w:val="008919CE"/>
    <w:rsid w:val="0089458D"/>
    <w:rsid w:val="008A78CA"/>
    <w:rsid w:val="008B108E"/>
    <w:rsid w:val="008B1A71"/>
    <w:rsid w:val="008B496E"/>
    <w:rsid w:val="008D5789"/>
    <w:rsid w:val="009142F0"/>
    <w:rsid w:val="00920A52"/>
    <w:rsid w:val="009550E3"/>
    <w:rsid w:val="00975715"/>
    <w:rsid w:val="00981181"/>
    <w:rsid w:val="00982509"/>
    <w:rsid w:val="00984F68"/>
    <w:rsid w:val="009A1722"/>
    <w:rsid w:val="009A754C"/>
    <w:rsid w:val="009B3172"/>
    <w:rsid w:val="009D04D5"/>
    <w:rsid w:val="009E3DA0"/>
    <w:rsid w:val="009E4307"/>
    <w:rsid w:val="009F5721"/>
    <w:rsid w:val="009F7481"/>
    <w:rsid w:val="009F7AA7"/>
    <w:rsid w:val="00A1111B"/>
    <w:rsid w:val="00A20557"/>
    <w:rsid w:val="00A21143"/>
    <w:rsid w:val="00A249F8"/>
    <w:rsid w:val="00A30628"/>
    <w:rsid w:val="00A40141"/>
    <w:rsid w:val="00A4336D"/>
    <w:rsid w:val="00A51CA0"/>
    <w:rsid w:val="00A839C0"/>
    <w:rsid w:val="00AB092F"/>
    <w:rsid w:val="00AC6AC3"/>
    <w:rsid w:val="00AC7D11"/>
    <w:rsid w:val="00AE004D"/>
    <w:rsid w:val="00AE2828"/>
    <w:rsid w:val="00AF0BFD"/>
    <w:rsid w:val="00B002CF"/>
    <w:rsid w:val="00B25827"/>
    <w:rsid w:val="00B26289"/>
    <w:rsid w:val="00B31639"/>
    <w:rsid w:val="00B47CA3"/>
    <w:rsid w:val="00B570E6"/>
    <w:rsid w:val="00B71037"/>
    <w:rsid w:val="00B76EC8"/>
    <w:rsid w:val="00B83364"/>
    <w:rsid w:val="00B851F8"/>
    <w:rsid w:val="00B93001"/>
    <w:rsid w:val="00B93E32"/>
    <w:rsid w:val="00BC773A"/>
    <w:rsid w:val="00BD6E2B"/>
    <w:rsid w:val="00C038EE"/>
    <w:rsid w:val="00C1263D"/>
    <w:rsid w:val="00C239B3"/>
    <w:rsid w:val="00C24BD7"/>
    <w:rsid w:val="00C25957"/>
    <w:rsid w:val="00C362F3"/>
    <w:rsid w:val="00C47937"/>
    <w:rsid w:val="00C627C8"/>
    <w:rsid w:val="00CA53B2"/>
    <w:rsid w:val="00CB564F"/>
    <w:rsid w:val="00CB7CCB"/>
    <w:rsid w:val="00CC0526"/>
    <w:rsid w:val="00CD7E3F"/>
    <w:rsid w:val="00D169CD"/>
    <w:rsid w:val="00D30A0E"/>
    <w:rsid w:val="00D452E7"/>
    <w:rsid w:val="00D76AB2"/>
    <w:rsid w:val="00DA077C"/>
    <w:rsid w:val="00DA3CF9"/>
    <w:rsid w:val="00DC12F9"/>
    <w:rsid w:val="00DC178D"/>
    <w:rsid w:val="00DC5BD0"/>
    <w:rsid w:val="00DD3A22"/>
    <w:rsid w:val="00DE22BE"/>
    <w:rsid w:val="00DE4086"/>
    <w:rsid w:val="00DF3E1F"/>
    <w:rsid w:val="00DF599A"/>
    <w:rsid w:val="00DF6495"/>
    <w:rsid w:val="00E14E6F"/>
    <w:rsid w:val="00E27AD6"/>
    <w:rsid w:val="00E32BA3"/>
    <w:rsid w:val="00E37533"/>
    <w:rsid w:val="00E42C21"/>
    <w:rsid w:val="00E54BC5"/>
    <w:rsid w:val="00E64199"/>
    <w:rsid w:val="00E65123"/>
    <w:rsid w:val="00E842EF"/>
    <w:rsid w:val="00E84DDE"/>
    <w:rsid w:val="00E909E2"/>
    <w:rsid w:val="00EA3BFB"/>
    <w:rsid w:val="00EA5FFD"/>
    <w:rsid w:val="00EB5BFA"/>
    <w:rsid w:val="00ED3F0B"/>
    <w:rsid w:val="00ED4832"/>
    <w:rsid w:val="00EE0815"/>
    <w:rsid w:val="00EE4E3C"/>
    <w:rsid w:val="00F020FB"/>
    <w:rsid w:val="00F029C4"/>
    <w:rsid w:val="00F27C4B"/>
    <w:rsid w:val="00F60415"/>
    <w:rsid w:val="00F668D2"/>
    <w:rsid w:val="00F71272"/>
    <w:rsid w:val="00F7478D"/>
    <w:rsid w:val="00F919EA"/>
    <w:rsid w:val="00F92008"/>
    <w:rsid w:val="00F932CE"/>
    <w:rsid w:val="00F93BC0"/>
    <w:rsid w:val="00FA0A28"/>
    <w:rsid w:val="00FA6007"/>
    <w:rsid w:val="00FC0817"/>
    <w:rsid w:val="00FC2AEE"/>
    <w:rsid w:val="00FD071E"/>
    <w:rsid w:val="00FD728A"/>
    <w:rsid w:val="00FE234C"/>
    <w:rsid w:val="00FE5FBF"/>
    <w:rsid w:val="00FF0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AFF55"/>
  <w15:chartTrackingRefBased/>
  <w15:docId w15:val="{1F3022D1-ABCF-4373-8013-E4D91D568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6AB2"/>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76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45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4502"/>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0B4502"/>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D76AB2"/>
    <w:rPr>
      <w:rFonts w:asciiTheme="majorHAnsi" w:eastAsiaTheme="majorEastAsia" w:hAnsiTheme="majorHAnsi" w:cstheme="majorBidi"/>
      <w:color w:val="2F5496" w:themeColor="accent1" w:themeShade="BF"/>
      <w:sz w:val="44"/>
      <w:szCs w:val="32"/>
    </w:rPr>
  </w:style>
  <w:style w:type="character" w:customStyle="1" w:styleId="Heading2Char">
    <w:name w:val="Heading 2 Char"/>
    <w:basedOn w:val="DefaultParagraphFont"/>
    <w:link w:val="Heading2"/>
    <w:uiPriority w:val="9"/>
    <w:rsid w:val="00D76AB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0B450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47C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AppData\Roaming\Microsoft\Templates\Report%20(Origi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9643E-5ECB-4987-868F-822D7B1A7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(Origin theme).dotx</Template>
  <TotalTime>1</TotalTime>
  <Pages>11</Pages>
  <Words>120</Words>
  <Characters>686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Norström</dc:creator>
  <cp:keywords/>
  <dc:description/>
  <cp:lastModifiedBy>Dan Norstrom</cp:lastModifiedBy>
  <cp:revision>2</cp:revision>
  <cp:lastPrinted>2020-03-27T05:52:00Z</cp:lastPrinted>
  <dcterms:created xsi:type="dcterms:W3CDTF">2020-03-27T05:53:00Z</dcterms:created>
  <dcterms:modified xsi:type="dcterms:W3CDTF">2020-03-27T05:53:00Z</dcterms:modified>
</cp:coreProperties>
</file>